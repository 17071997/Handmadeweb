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lang w:val="en-GB" w:eastAsia="en-GB"/>
            </w:rPr>
            <w:drawing>
              <wp:anchor distT="0" distB="0" distL="114300" distR="114300" simplePos="0" relativeHeight="251657216" behindDoc="0" locked="0" layoutInCell="1" allowOverlap="1" wp14:anchorId="4A6FC80A" wp14:editId="3D5A0CF0">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lang w:val="en-GB" w:eastAsia="en-GB"/>
            </w:rPr>
            <mc:AlternateContent>
              <mc:Choice Requires="wps">
                <w:drawing>
                  <wp:anchor distT="0" distB="0" distL="114300" distR="114300" simplePos="0" relativeHeight="251638784" behindDoc="0" locked="0" layoutInCell="1" allowOverlap="1" wp14:anchorId="42AF1CD8" wp14:editId="52F25326">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EA6370" w:rsidRPr="00484E67" w:rsidRDefault="00EA6370" w:rsidP="00484E67">
                                <w:pPr>
                                  <w:spacing w:before="0" w:line="240" w:lineRule="auto"/>
                                  <w:ind w:firstLine="562"/>
                                  <w:jc w:val="center"/>
                                  <w:rPr>
                                    <w:b/>
                                    <w:sz w:val="32"/>
                                    <w:szCs w:val="32"/>
                                  </w:rPr>
                                </w:pPr>
                                <w:r w:rsidRPr="00484E67">
                                  <w:rPr>
                                    <w:b/>
                                    <w:sz w:val="32"/>
                                    <w:szCs w:val="32"/>
                                  </w:rPr>
                                  <w:t>BỘ CÔNG THƯƠNG</w:t>
                                </w:r>
                              </w:p>
                              <w:p w:rsidR="00EA6370" w:rsidRPr="00484E67" w:rsidRDefault="00EA6370"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AF1CD8" id="Rectangle 1" o:spid="_x0000_s1026" style="position:absolute;left:0;text-align:left;margin-left:-16pt;margin-top:-9.9pt;width:452.25pt;height:71.2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EA6370" w:rsidRPr="00484E67" w:rsidRDefault="00EA6370" w:rsidP="00484E67">
                          <w:pPr>
                            <w:spacing w:before="0" w:line="240" w:lineRule="auto"/>
                            <w:ind w:firstLine="562"/>
                            <w:jc w:val="center"/>
                            <w:rPr>
                              <w:b/>
                              <w:sz w:val="32"/>
                              <w:szCs w:val="32"/>
                            </w:rPr>
                          </w:pPr>
                          <w:r w:rsidRPr="00484E67">
                            <w:rPr>
                              <w:b/>
                              <w:sz w:val="32"/>
                              <w:szCs w:val="32"/>
                            </w:rPr>
                            <w:t>BỘ CÔNG THƯƠNG</w:t>
                          </w:r>
                        </w:p>
                        <w:p w:rsidR="00EA6370" w:rsidRPr="00484E67" w:rsidRDefault="00EA6370"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99097B">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lang w:val="en-GB"/>
                </w:rPr>
                <w:t>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Pr="00FC0B03" w:rsidRDefault="00FC0B03">
          <w:pPr>
            <w:pStyle w:val="NoSpacing"/>
            <w:spacing w:before="480"/>
            <w:jc w:val="center"/>
            <w:rPr>
              <w:rFonts w:ascii="Times New Roman" w:hAnsi="Times New Roman" w:cs="Times New Roman"/>
              <w:color w:val="4F81BD" w:themeColor="accent1"/>
              <w:sz w:val="52"/>
            </w:rPr>
          </w:pPr>
          <w:r w:rsidRPr="00FC0B03">
            <w:rPr>
              <w:rFonts w:ascii="Times New Roman" w:hAnsi="Times New Roman" w:cs="Times New Roman"/>
              <w:color w:val="4F81BD" w:themeColor="accent1"/>
              <w:sz w:val="52"/>
            </w:rPr>
            <w:t xml:space="preserve">Đề tài : Handmade Instructor </w:t>
          </w: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bookmarkStart w:id="2" w:name="_Toc528749021"/>
      <w:r>
        <w:lastRenderedPageBreak/>
        <w:t>MỤC LỤC</w:t>
      </w:r>
      <w:bookmarkEnd w:id="0"/>
      <w:bookmarkEnd w:id="2"/>
    </w:p>
    <w:p w:rsidR="00FD634D" w:rsidRDefault="00791320">
      <w:pPr>
        <w:pStyle w:val="TOC1"/>
        <w:rPr>
          <w:rFonts w:asciiTheme="minorHAnsi" w:eastAsiaTheme="minorEastAsia" w:hAnsiTheme="minorHAnsi" w:cstheme="minorBidi"/>
          <w:sz w:val="22"/>
          <w:szCs w:val="22"/>
          <w:lang w:val="en-GB" w:eastAsia="en-GB"/>
        </w:rPr>
      </w:pPr>
      <w:r>
        <w:rPr>
          <w:b/>
          <w:bCs/>
          <w:sz w:val="28"/>
        </w:rPr>
        <w:fldChar w:fldCharType="begin"/>
      </w:r>
      <w:r w:rsidR="00511681">
        <w:rPr>
          <w:b/>
          <w:bCs/>
          <w:sz w:val="28"/>
        </w:rPr>
        <w:instrText xml:space="preserve"> TOC \o "1-3" \h \z \u </w:instrText>
      </w:r>
      <w:r>
        <w:rPr>
          <w:b/>
          <w:bCs/>
          <w:sz w:val="28"/>
        </w:rPr>
        <w:fldChar w:fldCharType="separate"/>
      </w:r>
      <w:hyperlink w:anchor="_Toc528749021" w:history="1">
        <w:r w:rsidR="00FD634D" w:rsidRPr="00936B71">
          <w:rPr>
            <w:rStyle w:val="Hyperlink"/>
          </w:rPr>
          <w:t>MỤC LỤC</w:t>
        </w:r>
        <w:r w:rsidR="00FD634D">
          <w:rPr>
            <w:webHidden/>
          </w:rPr>
          <w:tab/>
        </w:r>
        <w:r w:rsidR="00FD634D">
          <w:rPr>
            <w:webHidden/>
          </w:rPr>
          <w:fldChar w:fldCharType="begin"/>
        </w:r>
        <w:r w:rsidR="00FD634D">
          <w:rPr>
            <w:webHidden/>
          </w:rPr>
          <w:instrText xml:space="preserve"> PAGEREF _Toc528749021 \h </w:instrText>
        </w:r>
        <w:r w:rsidR="00FD634D">
          <w:rPr>
            <w:webHidden/>
          </w:rPr>
        </w:r>
        <w:r w:rsidR="00FD634D">
          <w:rPr>
            <w:webHidden/>
          </w:rPr>
          <w:fldChar w:fldCharType="separate"/>
        </w:r>
        <w:r w:rsidR="00FD634D">
          <w:rPr>
            <w:webHidden/>
          </w:rPr>
          <w:t>1</w:t>
        </w:r>
        <w:r w:rsidR="00FD634D">
          <w:rPr>
            <w:webHidden/>
          </w:rPr>
          <w:fldChar w:fldCharType="end"/>
        </w:r>
      </w:hyperlink>
    </w:p>
    <w:p w:rsidR="00FD634D" w:rsidRDefault="00DF40BA">
      <w:pPr>
        <w:pStyle w:val="TOC1"/>
        <w:rPr>
          <w:rFonts w:asciiTheme="minorHAnsi" w:eastAsiaTheme="minorEastAsia" w:hAnsiTheme="minorHAnsi" w:cstheme="minorBidi"/>
          <w:sz w:val="22"/>
          <w:szCs w:val="22"/>
          <w:lang w:val="en-GB" w:eastAsia="en-GB"/>
        </w:rPr>
      </w:pPr>
      <w:hyperlink w:anchor="_Toc528749022" w:history="1">
        <w:r w:rsidR="00FD634D" w:rsidRPr="00936B71">
          <w:rPr>
            <w:rStyle w:val="Hyperlink"/>
          </w:rPr>
          <w:t>DANH MỤC CÁC HÌNH VẼ</w:t>
        </w:r>
        <w:r w:rsidR="00FD634D">
          <w:rPr>
            <w:webHidden/>
          </w:rPr>
          <w:tab/>
        </w:r>
        <w:r w:rsidR="00FD634D">
          <w:rPr>
            <w:webHidden/>
          </w:rPr>
          <w:fldChar w:fldCharType="begin"/>
        </w:r>
        <w:r w:rsidR="00FD634D">
          <w:rPr>
            <w:webHidden/>
          </w:rPr>
          <w:instrText xml:space="preserve"> PAGEREF _Toc528749022 \h </w:instrText>
        </w:r>
        <w:r w:rsidR="00FD634D">
          <w:rPr>
            <w:webHidden/>
          </w:rPr>
        </w:r>
        <w:r w:rsidR="00FD634D">
          <w:rPr>
            <w:webHidden/>
          </w:rPr>
          <w:fldChar w:fldCharType="separate"/>
        </w:r>
        <w:r w:rsidR="00FD634D">
          <w:rPr>
            <w:webHidden/>
          </w:rPr>
          <w:t>3</w:t>
        </w:r>
        <w:r w:rsidR="00FD634D">
          <w:rPr>
            <w:webHidden/>
          </w:rPr>
          <w:fldChar w:fldCharType="end"/>
        </w:r>
      </w:hyperlink>
    </w:p>
    <w:p w:rsidR="00FD634D" w:rsidRDefault="00DF40BA">
      <w:pPr>
        <w:pStyle w:val="TOC1"/>
        <w:rPr>
          <w:rFonts w:asciiTheme="minorHAnsi" w:eastAsiaTheme="minorEastAsia" w:hAnsiTheme="minorHAnsi" w:cstheme="minorBidi"/>
          <w:sz w:val="22"/>
          <w:szCs w:val="22"/>
          <w:lang w:val="en-GB" w:eastAsia="en-GB"/>
        </w:rPr>
      </w:pPr>
      <w:hyperlink w:anchor="_Toc528749023" w:history="1">
        <w:r w:rsidR="00FD634D" w:rsidRPr="00936B71">
          <w:rPr>
            <w:rStyle w:val="Hyperlink"/>
          </w:rPr>
          <w:t>DANH MỤC CÁC BẢNG BIỂU</w:t>
        </w:r>
        <w:r w:rsidR="00FD634D">
          <w:rPr>
            <w:webHidden/>
          </w:rPr>
          <w:tab/>
        </w:r>
        <w:r w:rsidR="00FD634D">
          <w:rPr>
            <w:webHidden/>
          </w:rPr>
          <w:fldChar w:fldCharType="begin"/>
        </w:r>
        <w:r w:rsidR="00FD634D">
          <w:rPr>
            <w:webHidden/>
          </w:rPr>
          <w:instrText xml:space="preserve"> PAGEREF _Toc528749023 \h </w:instrText>
        </w:r>
        <w:r w:rsidR="00FD634D">
          <w:rPr>
            <w:webHidden/>
          </w:rPr>
        </w:r>
        <w:r w:rsidR="00FD634D">
          <w:rPr>
            <w:webHidden/>
          </w:rPr>
          <w:fldChar w:fldCharType="separate"/>
        </w:r>
        <w:r w:rsidR="00FD634D">
          <w:rPr>
            <w:webHidden/>
          </w:rPr>
          <w:t>3</w:t>
        </w:r>
        <w:r w:rsidR="00FD634D">
          <w:rPr>
            <w:webHidden/>
          </w:rPr>
          <w:fldChar w:fldCharType="end"/>
        </w:r>
      </w:hyperlink>
    </w:p>
    <w:p w:rsidR="00FD634D" w:rsidRDefault="00DF40BA">
      <w:pPr>
        <w:pStyle w:val="TOC1"/>
        <w:rPr>
          <w:rFonts w:asciiTheme="minorHAnsi" w:eastAsiaTheme="minorEastAsia" w:hAnsiTheme="minorHAnsi" w:cstheme="minorBidi"/>
          <w:sz w:val="22"/>
          <w:szCs w:val="22"/>
          <w:lang w:val="en-GB" w:eastAsia="en-GB"/>
        </w:rPr>
      </w:pPr>
      <w:hyperlink w:anchor="_Toc528749024" w:history="1">
        <w:r w:rsidR="00FD634D" w:rsidRPr="00936B71">
          <w:rPr>
            <w:rStyle w:val="Hyperlink"/>
          </w:rPr>
          <w:t>LỜI MỞ ĐẦU</w:t>
        </w:r>
        <w:r w:rsidR="00FD634D">
          <w:rPr>
            <w:webHidden/>
          </w:rPr>
          <w:tab/>
        </w:r>
        <w:r w:rsidR="00FD634D">
          <w:rPr>
            <w:webHidden/>
          </w:rPr>
          <w:fldChar w:fldCharType="begin"/>
        </w:r>
        <w:r w:rsidR="00FD634D">
          <w:rPr>
            <w:webHidden/>
          </w:rPr>
          <w:instrText xml:space="preserve"> PAGEREF _Toc528749024 \h </w:instrText>
        </w:r>
        <w:r w:rsidR="00FD634D">
          <w:rPr>
            <w:webHidden/>
          </w:rPr>
        </w:r>
        <w:r w:rsidR="00FD634D">
          <w:rPr>
            <w:webHidden/>
          </w:rPr>
          <w:fldChar w:fldCharType="separate"/>
        </w:r>
        <w:r w:rsidR="00FD634D">
          <w:rPr>
            <w:webHidden/>
          </w:rPr>
          <w:t>4</w:t>
        </w:r>
        <w:r w:rsidR="00FD634D">
          <w:rPr>
            <w:webHidden/>
          </w:rPr>
          <w:fldChar w:fldCharType="end"/>
        </w:r>
      </w:hyperlink>
    </w:p>
    <w:p w:rsidR="00FD634D" w:rsidRDefault="00DF40BA">
      <w:pPr>
        <w:pStyle w:val="TOC1"/>
        <w:rPr>
          <w:rFonts w:asciiTheme="minorHAnsi" w:eastAsiaTheme="minorEastAsia" w:hAnsiTheme="minorHAnsi" w:cstheme="minorBidi"/>
          <w:sz w:val="22"/>
          <w:szCs w:val="22"/>
          <w:lang w:val="en-GB" w:eastAsia="en-GB"/>
        </w:rPr>
      </w:pPr>
      <w:hyperlink w:anchor="_Toc528749025" w:history="1">
        <w:r w:rsidR="00FD634D" w:rsidRPr="00936B71">
          <w:rPr>
            <w:rStyle w:val="Hyperlink"/>
          </w:rPr>
          <w:t>CHƯƠNG 1 : GIỚI THIỆU</w:t>
        </w:r>
        <w:r w:rsidR="00FD634D">
          <w:rPr>
            <w:webHidden/>
          </w:rPr>
          <w:tab/>
        </w:r>
        <w:r w:rsidR="00FD634D">
          <w:rPr>
            <w:webHidden/>
          </w:rPr>
          <w:fldChar w:fldCharType="begin"/>
        </w:r>
        <w:r w:rsidR="00FD634D">
          <w:rPr>
            <w:webHidden/>
          </w:rPr>
          <w:instrText xml:space="preserve"> PAGEREF _Toc528749025 \h </w:instrText>
        </w:r>
        <w:r w:rsidR="00FD634D">
          <w:rPr>
            <w:webHidden/>
          </w:rPr>
        </w:r>
        <w:r w:rsidR="00FD634D">
          <w:rPr>
            <w:webHidden/>
          </w:rPr>
          <w:fldChar w:fldCharType="separate"/>
        </w:r>
        <w:r w:rsidR="00FD634D">
          <w:rPr>
            <w:webHidden/>
          </w:rPr>
          <w:t>5</w:t>
        </w:r>
        <w:r w:rsidR="00FD634D">
          <w:rPr>
            <w:webHidden/>
          </w:rPr>
          <w:fldChar w:fldCharType="end"/>
        </w:r>
      </w:hyperlink>
    </w:p>
    <w:p w:rsidR="00FD634D" w:rsidRDefault="00DF40BA">
      <w:pPr>
        <w:pStyle w:val="TOC2"/>
        <w:rPr>
          <w:rFonts w:asciiTheme="minorHAnsi" w:eastAsiaTheme="minorEastAsia" w:hAnsiTheme="minorHAnsi" w:cstheme="minorBidi"/>
          <w:noProof/>
          <w:sz w:val="22"/>
          <w:szCs w:val="22"/>
          <w:lang w:val="en-GB" w:eastAsia="en-GB"/>
        </w:rPr>
      </w:pPr>
      <w:hyperlink w:anchor="_Toc528749026" w:history="1">
        <w:r w:rsidR="00FD634D" w:rsidRPr="00936B71">
          <w:rPr>
            <w:rStyle w:val="Hyperlink"/>
            <w:noProof/>
          </w:rPr>
          <w:t>1.1 Tổng quan</w:t>
        </w:r>
        <w:r w:rsidR="00FD634D">
          <w:rPr>
            <w:noProof/>
            <w:webHidden/>
          </w:rPr>
          <w:tab/>
        </w:r>
        <w:r w:rsidR="00FD634D">
          <w:rPr>
            <w:noProof/>
            <w:webHidden/>
          </w:rPr>
          <w:fldChar w:fldCharType="begin"/>
        </w:r>
        <w:r w:rsidR="00FD634D">
          <w:rPr>
            <w:noProof/>
            <w:webHidden/>
          </w:rPr>
          <w:instrText xml:space="preserve"> PAGEREF _Toc528749026 \h </w:instrText>
        </w:r>
        <w:r w:rsidR="00FD634D">
          <w:rPr>
            <w:noProof/>
            <w:webHidden/>
          </w:rPr>
        </w:r>
        <w:r w:rsidR="00FD634D">
          <w:rPr>
            <w:noProof/>
            <w:webHidden/>
          </w:rPr>
          <w:fldChar w:fldCharType="separate"/>
        </w:r>
        <w:r w:rsidR="00FD634D">
          <w:rPr>
            <w:noProof/>
            <w:webHidden/>
          </w:rPr>
          <w:t>5</w:t>
        </w:r>
        <w:r w:rsidR="00FD634D">
          <w:rPr>
            <w:noProof/>
            <w:webHidden/>
          </w:rPr>
          <w:fldChar w:fldCharType="end"/>
        </w:r>
      </w:hyperlink>
    </w:p>
    <w:p w:rsidR="00FD634D" w:rsidRDefault="00DF40BA">
      <w:pPr>
        <w:pStyle w:val="TOC2"/>
        <w:rPr>
          <w:rFonts w:asciiTheme="minorHAnsi" w:eastAsiaTheme="minorEastAsia" w:hAnsiTheme="minorHAnsi" w:cstheme="minorBidi"/>
          <w:noProof/>
          <w:sz w:val="22"/>
          <w:szCs w:val="22"/>
          <w:lang w:val="en-GB" w:eastAsia="en-GB"/>
        </w:rPr>
      </w:pPr>
      <w:hyperlink w:anchor="_Toc528749027" w:history="1">
        <w:r w:rsidR="00FD634D" w:rsidRPr="00936B71">
          <w:rPr>
            <w:rStyle w:val="Hyperlink"/>
            <w:noProof/>
          </w:rPr>
          <w:t>1.2 Mục tiêu đề tài</w:t>
        </w:r>
        <w:r w:rsidR="00FD634D">
          <w:rPr>
            <w:noProof/>
            <w:webHidden/>
          </w:rPr>
          <w:tab/>
        </w:r>
        <w:r w:rsidR="00FD634D">
          <w:rPr>
            <w:noProof/>
            <w:webHidden/>
          </w:rPr>
          <w:fldChar w:fldCharType="begin"/>
        </w:r>
        <w:r w:rsidR="00FD634D">
          <w:rPr>
            <w:noProof/>
            <w:webHidden/>
          </w:rPr>
          <w:instrText xml:space="preserve"> PAGEREF _Toc528749027 \h </w:instrText>
        </w:r>
        <w:r w:rsidR="00FD634D">
          <w:rPr>
            <w:noProof/>
            <w:webHidden/>
          </w:rPr>
        </w:r>
        <w:r w:rsidR="00FD634D">
          <w:rPr>
            <w:noProof/>
            <w:webHidden/>
          </w:rPr>
          <w:fldChar w:fldCharType="separate"/>
        </w:r>
        <w:r w:rsidR="00FD634D">
          <w:rPr>
            <w:noProof/>
            <w:webHidden/>
          </w:rPr>
          <w:t>5</w:t>
        </w:r>
        <w:r w:rsidR="00FD634D">
          <w:rPr>
            <w:noProof/>
            <w:webHidden/>
          </w:rPr>
          <w:fldChar w:fldCharType="end"/>
        </w:r>
      </w:hyperlink>
    </w:p>
    <w:p w:rsidR="00FD634D" w:rsidRDefault="00DF40BA">
      <w:pPr>
        <w:pStyle w:val="TOC2"/>
        <w:rPr>
          <w:rFonts w:asciiTheme="minorHAnsi" w:eastAsiaTheme="minorEastAsia" w:hAnsiTheme="minorHAnsi" w:cstheme="minorBidi"/>
          <w:noProof/>
          <w:sz w:val="22"/>
          <w:szCs w:val="22"/>
          <w:lang w:val="en-GB" w:eastAsia="en-GB"/>
        </w:rPr>
      </w:pPr>
      <w:hyperlink w:anchor="_Toc528749028" w:history="1">
        <w:r w:rsidR="00FD634D" w:rsidRPr="00936B71">
          <w:rPr>
            <w:rStyle w:val="Hyperlink"/>
            <w:noProof/>
          </w:rPr>
          <w:t>1.3 Phạm vi đề tài</w:t>
        </w:r>
        <w:r w:rsidR="00FD634D">
          <w:rPr>
            <w:noProof/>
            <w:webHidden/>
          </w:rPr>
          <w:tab/>
        </w:r>
        <w:r w:rsidR="00FD634D">
          <w:rPr>
            <w:noProof/>
            <w:webHidden/>
          </w:rPr>
          <w:fldChar w:fldCharType="begin"/>
        </w:r>
        <w:r w:rsidR="00FD634D">
          <w:rPr>
            <w:noProof/>
            <w:webHidden/>
          </w:rPr>
          <w:instrText xml:space="preserve"> PAGEREF _Toc528749028 \h </w:instrText>
        </w:r>
        <w:r w:rsidR="00FD634D">
          <w:rPr>
            <w:noProof/>
            <w:webHidden/>
          </w:rPr>
        </w:r>
        <w:r w:rsidR="00FD634D">
          <w:rPr>
            <w:noProof/>
            <w:webHidden/>
          </w:rPr>
          <w:fldChar w:fldCharType="separate"/>
        </w:r>
        <w:r w:rsidR="00FD634D">
          <w:rPr>
            <w:noProof/>
            <w:webHidden/>
          </w:rPr>
          <w:t>6</w:t>
        </w:r>
        <w:r w:rsidR="00FD634D">
          <w:rPr>
            <w:noProof/>
            <w:webHidden/>
          </w:rPr>
          <w:fldChar w:fldCharType="end"/>
        </w:r>
      </w:hyperlink>
    </w:p>
    <w:p w:rsidR="00FD634D" w:rsidRDefault="00DF40BA">
      <w:pPr>
        <w:pStyle w:val="TOC2"/>
        <w:rPr>
          <w:rFonts w:asciiTheme="minorHAnsi" w:eastAsiaTheme="minorEastAsia" w:hAnsiTheme="minorHAnsi" w:cstheme="minorBidi"/>
          <w:noProof/>
          <w:sz w:val="22"/>
          <w:szCs w:val="22"/>
          <w:lang w:val="en-GB" w:eastAsia="en-GB"/>
        </w:rPr>
      </w:pPr>
      <w:hyperlink w:anchor="_Toc528749029" w:history="1">
        <w:r w:rsidR="00FD634D" w:rsidRPr="00936B71">
          <w:rPr>
            <w:rStyle w:val="Hyperlink"/>
            <w:noProof/>
          </w:rPr>
          <w:t>1.4 Mô tả yêu cầu chức năng</w:t>
        </w:r>
        <w:r w:rsidR="00FD634D">
          <w:rPr>
            <w:noProof/>
            <w:webHidden/>
          </w:rPr>
          <w:tab/>
        </w:r>
        <w:r w:rsidR="00FD634D">
          <w:rPr>
            <w:noProof/>
            <w:webHidden/>
          </w:rPr>
          <w:fldChar w:fldCharType="begin"/>
        </w:r>
        <w:r w:rsidR="00FD634D">
          <w:rPr>
            <w:noProof/>
            <w:webHidden/>
          </w:rPr>
          <w:instrText xml:space="preserve"> PAGEREF _Toc528749029 \h </w:instrText>
        </w:r>
        <w:r w:rsidR="00FD634D">
          <w:rPr>
            <w:noProof/>
            <w:webHidden/>
          </w:rPr>
        </w:r>
        <w:r w:rsidR="00FD634D">
          <w:rPr>
            <w:noProof/>
            <w:webHidden/>
          </w:rPr>
          <w:fldChar w:fldCharType="separate"/>
        </w:r>
        <w:r w:rsidR="00FD634D">
          <w:rPr>
            <w:noProof/>
            <w:webHidden/>
          </w:rPr>
          <w:t>7</w:t>
        </w:r>
        <w:r w:rsidR="00FD634D">
          <w:rPr>
            <w:noProof/>
            <w:webHidden/>
          </w:rPr>
          <w:fldChar w:fldCharType="end"/>
        </w:r>
      </w:hyperlink>
    </w:p>
    <w:p w:rsidR="00FD634D" w:rsidRDefault="00DF40BA">
      <w:pPr>
        <w:pStyle w:val="TOC1"/>
        <w:rPr>
          <w:rFonts w:asciiTheme="minorHAnsi" w:eastAsiaTheme="minorEastAsia" w:hAnsiTheme="minorHAnsi" w:cstheme="minorBidi"/>
          <w:sz w:val="22"/>
          <w:szCs w:val="22"/>
          <w:lang w:val="en-GB" w:eastAsia="en-GB"/>
        </w:rPr>
      </w:pPr>
      <w:hyperlink w:anchor="_Toc528749030" w:history="1">
        <w:r w:rsidR="00FD634D" w:rsidRPr="00936B71">
          <w:rPr>
            <w:rStyle w:val="Hyperlink"/>
          </w:rPr>
          <w:t>CHƯƠNG 2 : CƠ SỞ LÝ THUYẾT</w:t>
        </w:r>
        <w:r w:rsidR="00FD634D">
          <w:rPr>
            <w:webHidden/>
          </w:rPr>
          <w:tab/>
        </w:r>
        <w:r w:rsidR="00FD634D">
          <w:rPr>
            <w:webHidden/>
          </w:rPr>
          <w:fldChar w:fldCharType="begin"/>
        </w:r>
        <w:r w:rsidR="00FD634D">
          <w:rPr>
            <w:webHidden/>
          </w:rPr>
          <w:instrText xml:space="preserve"> PAGEREF _Toc528749030 \h </w:instrText>
        </w:r>
        <w:r w:rsidR="00FD634D">
          <w:rPr>
            <w:webHidden/>
          </w:rPr>
        </w:r>
        <w:r w:rsidR="00FD634D">
          <w:rPr>
            <w:webHidden/>
          </w:rPr>
          <w:fldChar w:fldCharType="separate"/>
        </w:r>
        <w:r w:rsidR="00FD634D">
          <w:rPr>
            <w:webHidden/>
          </w:rPr>
          <w:t>8</w:t>
        </w:r>
        <w:r w:rsidR="00FD634D">
          <w:rPr>
            <w:webHidden/>
          </w:rPr>
          <w:fldChar w:fldCharType="end"/>
        </w:r>
      </w:hyperlink>
    </w:p>
    <w:p w:rsidR="00FD634D" w:rsidRDefault="00DF40BA">
      <w:pPr>
        <w:pStyle w:val="TOC2"/>
        <w:rPr>
          <w:rFonts w:asciiTheme="minorHAnsi" w:eastAsiaTheme="minorEastAsia" w:hAnsiTheme="minorHAnsi" w:cstheme="minorBidi"/>
          <w:noProof/>
          <w:sz w:val="22"/>
          <w:szCs w:val="22"/>
          <w:lang w:val="en-GB" w:eastAsia="en-GB"/>
        </w:rPr>
      </w:pPr>
      <w:hyperlink w:anchor="_Toc528749031" w:history="1">
        <w:r w:rsidR="00FD634D" w:rsidRPr="00936B71">
          <w:rPr>
            <w:rStyle w:val="Hyperlink"/>
            <w:noProof/>
          </w:rPr>
          <w:t>2.1 Nodejs Express framework:</w:t>
        </w:r>
        <w:r w:rsidR="00FD634D">
          <w:rPr>
            <w:noProof/>
            <w:webHidden/>
          </w:rPr>
          <w:tab/>
        </w:r>
        <w:r w:rsidR="00FD634D">
          <w:rPr>
            <w:noProof/>
            <w:webHidden/>
          </w:rPr>
          <w:fldChar w:fldCharType="begin"/>
        </w:r>
        <w:r w:rsidR="00FD634D">
          <w:rPr>
            <w:noProof/>
            <w:webHidden/>
          </w:rPr>
          <w:instrText xml:space="preserve"> PAGEREF _Toc528749031 \h </w:instrText>
        </w:r>
        <w:r w:rsidR="00FD634D">
          <w:rPr>
            <w:noProof/>
            <w:webHidden/>
          </w:rPr>
        </w:r>
        <w:r w:rsidR="00FD634D">
          <w:rPr>
            <w:noProof/>
            <w:webHidden/>
          </w:rPr>
          <w:fldChar w:fldCharType="separate"/>
        </w:r>
        <w:r w:rsidR="00FD634D">
          <w:rPr>
            <w:noProof/>
            <w:webHidden/>
          </w:rPr>
          <w:t>8</w:t>
        </w:r>
        <w:r w:rsidR="00FD634D">
          <w:rPr>
            <w:noProof/>
            <w:webHidden/>
          </w:rPr>
          <w:fldChar w:fldCharType="end"/>
        </w:r>
      </w:hyperlink>
    </w:p>
    <w:p w:rsidR="00FD634D" w:rsidRDefault="00DF40BA">
      <w:pPr>
        <w:pStyle w:val="TOC2"/>
        <w:rPr>
          <w:rFonts w:asciiTheme="minorHAnsi" w:eastAsiaTheme="minorEastAsia" w:hAnsiTheme="minorHAnsi" w:cstheme="minorBidi"/>
          <w:noProof/>
          <w:sz w:val="22"/>
          <w:szCs w:val="22"/>
          <w:lang w:val="en-GB" w:eastAsia="en-GB"/>
        </w:rPr>
      </w:pPr>
      <w:hyperlink w:anchor="_Toc528749032" w:history="1">
        <w:r w:rsidR="00FD634D" w:rsidRPr="00936B71">
          <w:rPr>
            <w:rStyle w:val="Hyperlink"/>
            <w:noProof/>
          </w:rPr>
          <w:t>2.2 Nodejs</w:t>
        </w:r>
        <w:r w:rsidR="00FD634D">
          <w:rPr>
            <w:noProof/>
            <w:webHidden/>
          </w:rPr>
          <w:tab/>
        </w:r>
        <w:r w:rsidR="00FD634D">
          <w:rPr>
            <w:noProof/>
            <w:webHidden/>
          </w:rPr>
          <w:fldChar w:fldCharType="begin"/>
        </w:r>
        <w:r w:rsidR="00FD634D">
          <w:rPr>
            <w:noProof/>
            <w:webHidden/>
          </w:rPr>
          <w:instrText xml:space="preserve"> PAGEREF _Toc528749032 \h </w:instrText>
        </w:r>
        <w:r w:rsidR="00FD634D">
          <w:rPr>
            <w:noProof/>
            <w:webHidden/>
          </w:rPr>
        </w:r>
        <w:r w:rsidR="00FD634D">
          <w:rPr>
            <w:noProof/>
            <w:webHidden/>
          </w:rPr>
          <w:fldChar w:fldCharType="separate"/>
        </w:r>
        <w:r w:rsidR="00FD634D">
          <w:rPr>
            <w:noProof/>
            <w:webHidden/>
          </w:rPr>
          <w:t>8</w:t>
        </w:r>
        <w:r w:rsidR="00FD634D">
          <w:rPr>
            <w:noProof/>
            <w:webHidden/>
          </w:rPr>
          <w:fldChar w:fldCharType="end"/>
        </w:r>
      </w:hyperlink>
    </w:p>
    <w:p w:rsidR="00FD634D" w:rsidRDefault="00DF40BA">
      <w:pPr>
        <w:pStyle w:val="TOC2"/>
        <w:rPr>
          <w:rFonts w:asciiTheme="minorHAnsi" w:eastAsiaTheme="minorEastAsia" w:hAnsiTheme="minorHAnsi" w:cstheme="minorBidi"/>
          <w:noProof/>
          <w:sz w:val="22"/>
          <w:szCs w:val="22"/>
          <w:lang w:val="en-GB" w:eastAsia="en-GB"/>
        </w:rPr>
      </w:pPr>
      <w:hyperlink w:anchor="_Toc528749033" w:history="1">
        <w:r w:rsidR="00FD634D" w:rsidRPr="00936B71">
          <w:rPr>
            <w:rStyle w:val="Hyperlink"/>
            <w:noProof/>
          </w:rPr>
          <w:t>2.3 RESTful API</w:t>
        </w:r>
        <w:r w:rsidR="00FD634D">
          <w:rPr>
            <w:noProof/>
            <w:webHidden/>
          </w:rPr>
          <w:tab/>
        </w:r>
        <w:r w:rsidR="00FD634D">
          <w:rPr>
            <w:noProof/>
            <w:webHidden/>
          </w:rPr>
          <w:fldChar w:fldCharType="begin"/>
        </w:r>
        <w:r w:rsidR="00FD634D">
          <w:rPr>
            <w:noProof/>
            <w:webHidden/>
          </w:rPr>
          <w:instrText xml:space="preserve"> PAGEREF _Toc528749033 \h </w:instrText>
        </w:r>
        <w:r w:rsidR="00FD634D">
          <w:rPr>
            <w:noProof/>
            <w:webHidden/>
          </w:rPr>
        </w:r>
        <w:r w:rsidR="00FD634D">
          <w:rPr>
            <w:noProof/>
            <w:webHidden/>
          </w:rPr>
          <w:fldChar w:fldCharType="separate"/>
        </w:r>
        <w:r w:rsidR="00FD634D">
          <w:rPr>
            <w:noProof/>
            <w:webHidden/>
          </w:rPr>
          <w:t>10</w:t>
        </w:r>
        <w:r w:rsidR="00FD634D">
          <w:rPr>
            <w:noProof/>
            <w:webHidden/>
          </w:rPr>
          <w:fldChar w:fldCharType="end"/>
        </w:r>
      </w:hyperlink>
    </w:p>
    <w:p w:rsidR="00FD634D" w:rsidRDefault="00DF40BA">
      <w:pPr>
        <w:pStyle w:val="TOC2"/>
        <w:rPr>
          <w:rFonts w:asciiTheme="minorHAnsi" w:eastAsiaTheme="minorEastAsia" w:hAnsiTheme="minorHAnsi" w:cstheme="minorBidi"/>
          <w:noProof/>
          <w:sz w:val="22"/>
          <w:szCs w:val="22"/>
          <w:lang w:val="en-GB" w:eastAsia="en-GB"/>
        </w:rPr>
      </w:pPr>
      <w:hyperlink w:anchor="_Toc528749034" w:history="1">
        <w:r w:rsidR="00FD634D" w:rsidRPr="00936B71">
          <w:rPr>
            <w:rStyle w:val="Hyperlink"/>
            <w:noProof/>
          </w:rPr>
          <w:t>2.4 JSON Web Token</w:t>
        </w:r>
        <w:r w:rsidR="00FD634D">
          <w:rPr>
            <w:noProof/>
            <w:webHidden/>
          </w:rPr>
          <w:tab/>
        </w:r>
        <w:r w:rsidR="00FD634D">
          <w:rPr>
            <w:noProof/>
            <w:webHidden/>
          </w:rPr>
          <w:fldChar w:fldCharType="begin"/>
        </w:r>
        <w:r w:rsidR="00FD634D">
          <w:rPr>
            <w:noProof/>
            <w:webHidden/>
          </w:rPr>
          <w:instrText xml:space="preserve"> PAGEREF _Toc528749034 \h </w:instrText>
        </w:r>
        <w:r w:rsidR="00FD634D">
          <w:rPr>
            <w:noProof/>
            <w:webHidden/>
          </w:rPr>
        </w:r>
        <w:r w:rsidR="00FD634D">
          <w:rPr>
            <w:noProof/>
            <w:webHidden/>
          </w:rPr>
          <w:fldChar w:fldCharType="separate"/>
        </w:r>
        <w:r w:rsidR="00FD634D">
          <w:rPr>
            <w:noProof/>
            <w:webHidden/>
          </w:rPr>
          <w:t>13</w:t>
        </w:r>
        <w:r w:rsidR="00FD634D">
          <w:rPr>
            <w:noProof/>
            <w:webHidden/>
          </w:rPr>
          <w:fldChar w:fldCharType="end"/>
        </w:r>
      </w:hyperlink>
    </w:p>
    <w:p w:rsidR="00FD634D" w:rsidRDefault="00DF40BA">
      <w:pPr>
        <w:pStyle w:val="TOC2"/>
        <w:rPr>
          <w:rFonts w:asciiTheme="minorHAnsi" w:eastAsiaTheme="minorEastAsia" w:hAnsiTheme="minorHAnsi" w:cstheme="minorBidi"/>
          <w:noProof/>
          <w:sz w:val="22"/>
          <w:szCs w:val="22"/>
          <w:lang w:val="en-GB" w:eastAsia="en-GB"/>
        </w:rPr>
      </w:pPr>
      <w:hyperlink w:anchor="_Toc528749035" w:history="1">
        <w:r w:rsidR="00FD634D" w:rsidRPr="00936B71">
          <w:rPr>
            <w:rStyle w:val="Hyperlink"/>
            <w:noProof/>
          </w:rPr>
          <w:t>2.5 Multer</w:t>
        </w:r>
        <w:r w:rsidR="00FD634D">
          <w:rPr>
            <w:noProof/>
            <w:webHidden/>
          </w:rPr>
          <w:tab/>
        </w:r>
        <w:r w:rsidR="00FD634D">
          <w:rPr>
            <w:noProof/>
            <w:webHidden/>
          </w:rPr>
          <w:fldChar w:fldCharType="begin"/>
        </w:r>
        <w:r w:rsidR="00FD634D">
          <w:rPr>
            <w:noProof/>
            <w:webHidden/>
          </w:rPr>
          <w:instrText xml:space="preserve"> PAGEREF _Toc528749035 \h </w:instrText>
        </w:r>
        <w:r w:rsidR="00FD634D">
          <w:rPr>
            <w:noProof/>
            <w:webHidden/>
          </w:rPr>
        </w:r>
        <w:r w:rsidR="00FD634D">
          <w:rPr>
            <w:noProof/>
            <w:webHidden/>
          </w:rPr>
          <w:fldChar w:fldCharType="separate"/>
        </w:r>
        <w:r w:rsidR="00FD634D">
          <w:rPr>
            <w:noProof/>
            <w:webHidden/>
          </w:rPr>
          <w:t>20</w:t>
        </w:r>
        <w:r w:rsidR="00FD634D">
          <w:rPr>
            <w:noProof/>
            <w:webHidden/>
          </w:rPr>
          <w:fldChar w:fldCharType="end"/>
        </w:r>
      </w:hyperlink>
    </w:p>
    <w:p w:rsidR="00FD634D" w:rsidRDefault="00DF40BA">
      <w:pPr>
        <w:pStyle w:val="TOC1"/>
        <w:rPr>
          <w:rFonts w:asciiTheme="minorHAnsi" w:eastAsiaTheme="minorEastAsia" w:hAnsiTheme="minorHAnsi" w:cstheme="minorBidi"/>
          <w:sz w:val="22"/>
          <w:szCs w:val="22"/>
          <w:lang w:val="en-GB" w:eastAsia="en-GB"/>
        </w:rPr>
      </w:pPr>
      <w:hyperlink w:anchor="_Toc528749036" w:history="1">
        <w:r w:rsidR="00FD634D" w:rsidRPr="00936B71">
          <w:rPr>
            <w:rStyle w:val="Hyperlink"/>
          </w:rPr>
          <w:t>CHƯƠNG 3 : PHÂN TÍCH</w:t>
        </w:r>
        <w:r w:rsidR="00FD634D">
          <w:rPr>
            <w:webHidden/>
          </w:rPr>
          <w:tab/>
        </w:r>
        <w:r w:rsidR="00FD634D">
          <w:rPr>
            <w:webHidden/>
          </w:rPr>
          <w:fldChar w:fldCharType="begin"/>
        </w:r>
        <w:r w:rsidR="00FD634D">
          <w:rPr>
            <w:webHidden/>
          </w:rPr>
          <w:instrText xml:space="preserve"> PAGEREF _Toc528749036 \h </w:instrText>
        </w:r>
        <w:r w:rsidR="00FD634D">
          <w:rPr>
            <w:webHidden/>
          </w:rPr>
        </w:r>
        <w:r w:rsidR="00FD634D">
          <w:rPr>
            <w:webHidden/>
          </w:rPr>
          <w:fldChar w:fldCharType="separate"/>
        </w:r>
        <w:r w:rsidR="00FD634D">
          <w:rPr>
            <w:webHidden/>
          </w:rPr>
          <w:t>30</w:t>
        </w:r>
        <w:r w:rsidR="00FD634D">
          <w:rPr>
            <w:webHidden/>
          </w:rPr>
          <w:fldChar w:fldCharType="end"/>
        </w:r>
      </w:hyperlink>
    </w:p>
    <w:p w:rsidR="00FD634D" w:rsidRDefault="00DF40BA">
      <w:pPr>
        <w:pStyle w:val="TOC2"/>
        <w:rPr>
          <w:rFonts w:asciiTheme="minorHAnsi" w:eastAsiaTheme="minorEastAsia" w:hAnsiTheme="minorHAnsi" w:cstheme="minorBidi"/>
          <w:noProof/>
          <w:sz w:val="22"/>
          <w:szCs w:val="22"/>
          <w:lang w:val="en-GB" w:eastAsia="en-GB"/>
        </w:rPr>
      </w:pPr>
      <w:hyperlink w:anchor="_Toc528749037" w:history="1">
        <w:r w:rsidR="00FD634D" w:rsidRPr="00936B71">
          <w:rPr>
            <w:rStyle w:val="Hyperlink"/>
            <w:noProof/>
          </w:rPr>
          <w:t>3.1 Tiêu đề mục</w:t>
        </w:r>
        <w:r w:rsidR="00FD634D">
          <w:rPr>
            <w:noProof/>
            <w:webHidden/>
          </w:rPr>
          <w:tab/>
        </w:r>
        <w:r w:rsidR="00FD634D">
          <w:rPr>
            <w:noProof/>
            <w:webHidden/>
          </w:rPr>
          <w:fldChar w:fldCharType="begin"/>
        </w:r>
        <w:r w:rsidR="00FD634D">
          <w:rPr>
            <w:noProof/>
            <w:webHidden/>
          </w:rPr>
          <w:instrText xml:space="preserve"> PAGEREF _Toc528749037 \h </w:instrText>
        </w:r>
        <w:r w:rsidR="00FD634D">
          <w:rPr>
            <w:noProof/>
            <w:webHidden/>
          </w:rPr>
        </w:r>
        <w:r w:rsidR="00FD634D">
          <w:rPr>
            <w:noProof/>
            <w:webHidden/>
          </w:rPr>
          <w:fldChar w:fldCharType="separate"/>
        </w:r>
        <w:r w:rsidR="00FD634D">
          <w:rPr>
            <w:noProof/>
            <w:webHidden/>
          </w:rPr>
          <w:t>30</w:t>
        </w:r>
        <w:r w:rsidR="00FD634D">
          <w:rPr>
            <w:noProof/>
            <w:webHidden/>
          </w:rPr>
          <w:fldChar w:fldCharType="end"/>
        </w:r>
      </w:hyperlink>
    </w:p>
    <w:p w:rsidR="00FD634D" w:rsidRDefault="00DF40BA">
      <w:pPr>
        <w:pStyle w:val="TOC3"/>
        <w:tabs>
          <w:tab w:val="right" w:leader="dot" w:pos="8778"/>
        </w:tabs>
        <w:rPr>
          <w:rFonts w:asciiTheme="minorHAnsi" w:eastAsiaTheme="minorEastAsia" w:hAnsiTheme="minorHAnsi" w:cstheme="minorBidi"/>
          <w:noProof/>
          <w:sz w:val="22"/>
          <w:szCs w:val="22"/>
          <w:lang w:val="en-GB" w:eastAsia="en-GB"/>
        </w:rPr>
      </w:pPr>
      <w:hyperlink w:anchor="_Toc528749038" w:history="1">
        <w:r w:rsidR="00FD634D" w:rsidRPr="00936B71">
          <w:rPr>
            <w:rStyle w:val="Hyperlink"/>
            <w:noProof/>
          </w:rPr>
          <w:t>3.1.1 Tiêu đề tiểu mục</w:t>
        </w:r>
        <w:r w:rsidR="00FD634D">
          <w:rPr>
            <w:noProof/>
            <w:webHidden/>
          </w:rPr>
          <w:tab/>
        </w:r>
        <w:r w:rsidR="00FD634D">
          <w:rPr>
            <w:noProof/>
            <w:webHidden/>
          </w:rPr>
          <w:fldChar w:fldCharType="begin"/>
        </w:r>
        <w:r w:rsidR="00FD634D">
          <w:rPr>
            <w:noProof/>
            <w:webHidden/>
          </w:rPr>
          <w:instrText xml:space="preserve"> PAGEREF _Toc528749038 \h </w:instrText>
        </w:r>
        <w:r w:rsidR="00FD634D">
          <w:rPr>
            <w:noProof/>
            <w:webHidden/>
          </w:rPr>
        </w:r>
        <w:r w:rsidR="00FD634D">
          <w:rPr>
            <w:noProof/>
            <w:webHidden/>
          </w:rPr>
          <w:fldChar w:fldCharType="separate"/>
        </w:r>
        <w:r w:rsidR="00FD634D">
          <w:rPr>
            <w:noProof/>
            <w:webHidden/>
          </w:rPr>
          <w:t>30</w:t>
        </w:r>
        <w:r w:rsidR="00FD634D">
          <w:rPr>
            <w:noProof/>
            <w:webHidden/>
          </w:rPr>
          <w:fldChar w:fldCharType="end"/>
        </w:r>
      </w:hyperlink>
    </w:p>
    <w:p w:rsidR="00FD634D" w:rsidRDefault="00DF40BA">
      <w:pPr>
        <w:pStyle w:val="TOC3"/>
        <w:tabs>
          <w:tab w:val="right" w:leader="dot" w:pos="8778"/>
        </w:tabs>
        <w:rPr>
          <w:rFonts w:asciiTheme="minorHAnsi" w:eastAsiaTheme="minorEastAsia" w:hAnsiTheme="minorHAnsi" w:cstheme="minorBidi"/>
          <w:noProof/>
          <w:sz w:val="22"/>
          <w:szCs w:val="22"/>
          <w:lang w:val="en-GB" w:eastAsia="en-GB"/>
        </w:rPr>
      </w:pPr>
      <w:hyperlink w:anchor="_Toc528749039" w:history="1">
        <w:r w:rsidR="00FD634D" w:rsidRPr="00936B71">
          <w:rPr>
            <w:rStyle w:val="Hyperlink"/>
            <w:noProof/>
          </w:rPr>
          <w:t>3.1.2 Tiêu đề tiểu mục</w:t>
        </w:r>
        <w:r w:rsidR="00FD634D">
          <w:rPr>
            <w:noProof/>
            <w:webHidden/>
          </w:rPr>
          <w:tab/>
        </w:r>
        <w:r w:rsidR="00FD634D">
          <w:rPr>
            <w:noProof/>
            <w:webHidden/>
          </w:rPr>
          <w:fldChar w:fldCharType="begin"/>
        </w:r>
        <w:r w:rsidR="00FD634D">
          <w:rPr>
            <w:noProof/>
            <w:webHidden/>
          </w:rPr>
          <w:instrText xml:space="preserve"> PAGEREF _Toc528749039 \h </w:instrText>
        </w:r>
        <w:r w:rsidR="00FD634D">
          <w:rPr>
            <w:noProof/>
            <w:webHidden/>
          </w:rPr>
        </w:r>
        <w:r w:rsidR="00FD634D">
          <w:rPr>
            <w:noProof/>
            <w:webHidden/>
          </w:rPr>
          <w:fldChar w:fldCharType="separate"/>
        </w:r>
        <w:r w:rsidR="00FD634D">
          <w:rPr>
            <w:noProof/>
            <w:webHidden/>
          </w:rPr>
          <w:t>30</w:t>
        </w:r>
        <w:r w:rsidR="00FD634D">
          <w:rPr>
            <w:noProof/>
            <w:webHidden/>
          </w:rPr>
          <w:fldChar w:fldCharType="end"/>
        </w:r>
      </w:hyperlink>
    </w:p>
    <w:p w:rsidR="00FD634D" w:rsidRDefault="00DF40BA">
      <w:pPr>
        <w:pStyle w:val="TOC2"/>
        <w:rPr>
          <w:rFonts w:asciiTheme="minorHAnsi" w:eastAsiaTheme="minorEastAsia" w:hAnsiTheme="minorHAnsi" w:cstheme="minorBidi"/>
          <w:noProof/>
          <w:sz w:val="22"/>
          <w:szCs w:val="22"/>
          <w:lang w:val="en-GB" w:eastAsia="en-GB"/>
        </w:rPr>
      </w:pPr>
      <w:hyperlink w:anchor="_Toc528749040" w:history="1">
        <w:r w:rsidR="00FD634D" w:rsidRPr="00936B71">
          <w:rPr>
            <w:rStyle w:val="Hyperlink"/>
            <w:noProof/>
          </w:rPr>
          <w:t>3.2 Tiêu đề mục</w:t>
        </w:r>
        <w:r w:rsidR="00FD634D">
          <w:rPr>
            <w:noProof/>
            <w:webHidden/>
          </w:rPr>
          <w:tab/>
        </w:r>
        <w:r w:rsidR="00FD634D">
          <w:rPr>
            <w:noProof/>
            <w:webHidden/>
          </w:rPr>
          <w:fldChar w:fldCharType="begin"/>
        </w:r>
        <w:r w:rsidR="00FD634D">
          <w:rPr>
            <w:noProof/>
            <w:webHidden/>
          </w:rPr>
          <w:instrText xml:space="preserve"> PAGEREF _Toc528749040 \h </w:instrText>
        </w:r>
        <w:r w:rsidR="00FD634D">
          <w:rPr>
            <w:noProof/>
            <w:webHidden/>
          </w:rPr>
        </w:r>
        <w:r w:rsidR="00FD634D">
          <w:rPr>
            <w:noProof/>
            <w:webHidden/>
          </w:rPr>
          <w:fldChar w:fldCharType="separate"/>
        </w:r>
        <w:r w:rsidR="00FD634D">
          <w:rPr>
            <w:noProof/>
            <w:webHidden/>
          </w:rPr>
          <w:t>30</w:t>
        </w:r>
        <w:r w:rsidR="00FD634D">
          <w:rPr>
            <w:noProof/>
            <w:webHidden/>
          </w:rPr>
          <w:fldChar w:fldCharType="end"/>
        </w:r>
      </w:hyperlink>
    </w:p>
    <w:p w:rsidR="00FD634D" w:rsidRDefault="00DF40BA">
      <w:pPr>
        <w:pStyle w:val="TOC3"/>
        <w:tabs>
          <w:tab w:val="right" w:leader="dot" w:pos="8778"/>
        </w:tabs>
        <w:rPr>
          <w:rFonts w:asciiTheme="minorHAnsi" w:eastAsiaTheme="minorEastAsia" w:hAnsiTheme="minorHAnsi" w:cstheme="minorBidi"/>
          <w:noProof/>
          <w:sz w:val="22"/>
          <w:szCs w:val="22"/>
          <w:lang w:val="en-GB" w:eastAsia="en-GB"/>
        </w:rPr>
      </w:pPr>
      <w:hyperlink w:anchor="_Toc528749041" w:history="1">
        <w:r w:rsidR="00FD634D" w:rsidRPr="00936B71">
          <w:rPr>
            <w:rStyle w:val="Hyperlink"/>
            <w:noProof/>
          </w:rPr>
          <w:t>3.2.1 Tiêu đề tiểu mục</w:t>
        </w:r>
        <w:r w:rsidR="00FD634D">
          <w:rPr>
            <w:noProof/>
            <w:webHidden/>
          </w:rPr>
          <w:tab/>
        </w:r>
        <w:r w:rsidR="00FD634D">
          <w:rPr>
            <w:noProof/>
            <w:webHidden/>
          </w:rPr>
          <w:fldChar w:fldCharType="begin"/>
        </w:r>
        <w:r w:rsidR="00FD634D">
          <w:rPr>
            <w:noProof/>
            <w:webHidden/>
          </w:rPr>
          <w:instrText xml:space="preserve"> PAGEREF _Toc528749041 \h </w:instrText>
        </w:r>
        <w:r w:rsidR="00FD634D">
          <w:rPr>
            <w:noProof/>
            <w:webHidden/>
          </w:rPr>
        </w:r>
        <w:r w:rsidR="00FD634D">
          <w:rPr>
            <w:noProof/>
            <w:webHidden/>
          </w:rPr>
          <w:fldChar w:fldCharType="separate"/>
        </w:r>
        <w:r w:rsidR="00FD634D">
          <w:rPr>
            <w:noProof/>
            <w:webHidden/>
          </w:rPr>
          <w:t>30</w:t>
        </w:r>
        <w:r w:rsidR="00FD634D">
          <w:rPr>
            <w:noProof/>
            <w:webHidden/>
          </w:rPr>
          <w:fldChar w:fldCharType="end"/>
        </w:r>
      </w:hyperlink>
    </w:p>
    <w:p w:rsidR="00FD634D" w:rsidRDefault="00DF40BA">
      <w:pPr>
        <w:pStyle w:val="TOC3"/>
        <w:tabs>
          <w:tab w:val="right" w:leader="dot" w:pos="8778"/>
        </w:tabs>
        <w:rPr>
          <w:rFonts w:asciiTheme="minorHAnsi" w:eastAsiaTheme="minorEastAsia" w:hAnsiTheme="minorHAnsi" w:cstheme="minorBidi"/>
          <w:noProof/>
          <w:sz w:val="22"/>
          <w:szCs w:val="22"/>
          <w:lang w:val="en-GB" w:eastAsia="en-GB"/>
        </w:rPr>
      </w:pPr>
      <w:hyperlink w:anchor="_Toc528749042" w:history="1">
        <w:r w:rsidR="00FD634D" w:rsidRPr="00936B71">
          <w:rPr>
            <w:rStyle w:val="Hyperlink"/>
            <w:noProof/>
          </w:rPr>
          <w:t>3.2.2 Tiêu đề tiểu mục</w:t>
        </w:r>
        <w:r w:rsidR="00FD634D">
          <w:rPr>
            <w:noProof/>
            <w:webHidden/>
          </w:rPr>
          <w:tab/>
        </w:r>
        <w:r w:rsidR="00FD634D">
          <w:rPr>
            <w:noProof/>
            <w:webHidden/>
          </w:rPr>
          <w:fldChar w:fldCharType="begin"/>
        </w:r>
        <w:r w:rsidR="00FD634D">
          <w:rPr>
            <w:noProof/>
            <w:webHidden/>
          </w:rPr>
          <w:instrText xml:space="preserve"> PAGEREF _Toc528749042 \h </w:instrText>
        </w:r>
        <w:r w:rsidR="00FD634D">
          <w:rPr>
            <w:noProof/>
            <w:webHidden/>
          </w:rPr>
        </w:r>
        <w:r w:rsidR="00FD634D">
          <w:rPr>
            <w:noProof/>
            <w:webHidden/>
          </w:rPr>
          <w:fldChar w:fldCharType="separate"/>
        </w:r>
        <w:r w:rsidR="00FD634D">
          <w:rPr>
            <w:noProof/>
            <w:webHidden/>
          </w:rPr>
          <w:t>30</w:t>
        </w:r>
        <w:r w:rsidR="00FD634D">
          <w:rPr>
            <w:noProof/>
            <w:webHidden/>
          </w:rPr>
          <w:fldChar w:fldCharType="end"/>
        </w:r>
      </w:hyperlink>
    </w:p>
    <w:p w:rsidR="00FD634D" w:rsidRDefault="00DF40BA">
      <w:pPr>
        <w:pStyle w:val="TOC1"/>
        <w:rPr>
          <w:rFonts w:asciiTheme="minorHAnsi" w:eastAsiaTheme="minorEastAsia" w:hAnsiTheme="minorHAnsi" w:cstheme="minorBidi"/>
          <w:sz w:val="22"/>
          <w:szCs w:val="22"/>
          <w:lang w:val="en-GB" w:eastAsia="en-GB"/>
        </w:rPr>
      </w:pPr>
      <w:hyperlink w:anchor="_Toc528749043" w:history="1">
        <w:r w:rsidR="00FD634D" w:rsidRPr="00936B71">
          <w:rPr>
            <w:rStyle w:val="Hyperlink"/>
          </w:rPr>
          <w:t>CHƯƠNG 4 : THIẾT KẾ VÀ HIỆN THỰC</w:t>
        </w:r>
        <w:r w:rsidR="00FD634D">
          <w:rPr>
            <w:webHidden/>
          </w:rPr>
          <w:tab/>
        </w:r>
        <w:r w:rsidR="00FD634D">
          <w:rPr>
            <w:webHidden/>
          </w:rPr>
          <w:fldChar w:fldCharType="begin"/>
        </w:r>
        <w:r w:rsidR="00FD634D">
          <w:rPr>
            <w:webHidden/>
          </w:rPr>
          <w:instrText xml:space="preserve"> PAGEREF _Toc528749043 \h </w:instrText>
        </w:r>
        <w:r w:rsidR="00FD634D">
          <w:rPr>
            <w:webHidden/>
          </w:rPr>
        </w:r>
        <w:r w:rsidR="00FD634D">
          <w:rPr>
            <w:webHidden/>
          </w:rPr>
          <w:fldChar w:fldCharType="separate"/>
        </w:r>
        <w:r w:rsidR="00FD634D">
          <w:rPr>
            <w:webHidden/>
          </w:rPr>
          <w:t>31</w:t>
        </w:r>
        <w:r w:rsidR="00FD634D">
          <w:rPr>
            <w:webHidden/>
          </w:rPr>
          <w:fldChar w:fldCharType="end"/>
        </w:r>
      </w:hyperlink>
    </w:p>
    <w:p w:rsidR="00FD634D" w:rsidRDefault="00DF40BA">
      <w:pPr>
        <w:pStyle w:val="TOC2"/>
        <w:rPr>
          <w:rFonts w:asciiTheme="minorHAnsi" w:eastAsiaTheme="minorEastAsia" w:hAnsiTheme="minorHAnsi" w:cstheme="minorBidi"/>
          <w:noProof/>
          <w:sz w:val="22"/>
          <w:szCs w:val="22"/>
          <w:lang w:val="en-GB" w:eastAsia="en-GB"/>
        </w:rPr>
      </w:pPr>
      <w:hyperlink w:anchor="_Toc528749044" w:history="1">
        <w:r w:rsidR="00FD634D" w:rsidRPr="00936B71">
          <w:rPr>
            <w:rStyle w:val="Hyperlink"/>
            <w:noProof/>
          </w:rPr>
          <w:t>4.1 Tiêu đề mục</w:t>
        </w:r>
        <w:r w:rsidR="00FD634D">
          <w:rPr>
            <w:noProof/>
            <w:webHidden/>
          </w:rPr>
          <w:tab/>
        </w:r>
        <w:r w:rsidR="00FD634D">
          <w:rPr>
            <w:noProof/>
            <w:webHidden/>
          </w:rPr>
          <w:fldChar w:fldCharType="begin"/>
        </w:r>
        <w:r w:rsidR="00FD634D">
          <w:rPr>
            <w:noProof/>
            <w:webHidden/>
          </w:rPr>
          <w:instrText xml:space="preserve"> PAGEREF _Toc528749044 \h </w:instrText>
        </w:r>
        <w:r w:rsidR="00FD634D">
          <w:rPr>
            <w:noProof/>
            <w:webHidden/>
          </w:rPr>
        </w:r>
        <w:r w:rsidR="00FD634D">
          <w:rPr>
            <w:noProof/>
            <w:webHidden/>
          </w:rPr>
          <w:fldChar w:fldCharType="separate"/>
        </w:r>
        <w:r w:rsidR="00FD634D">
          <w:rPr>
            <w:noProof/>
            <w:webHidden/>
          </w:rPr>
          <w:t>31</w:t>
        </w:r>
        <w:r w:rsidR="00FD634D">
          <w:rPr>
            <w:noProof/>
            <w:webHidden/>
          </w:rPr>
          <w:fldChar w:fldCharType="end"/>
        </w:r>
      </w:hyperlink>
    </w:p>
    <w:p w:rsidR="00FD634D" w:rsidRDefault="00DF40BA">
      <w:pPr>
        <w:pStyle w:val="TOC3"/>
        <w:tabs>
          <w:tab w:val="right" w:leader="dot" w:pos="8778"/>
        </w:tabs>
        <w:rPr>
          <w:rFonts w:asciiTheme="minorHAnsi" w:eastAsiaTheme="minorEastAsia" w:hAnsiTheme="minorHAnsi" w:cstheme="minorBidi"/>
          <w:noProof/>
          <w:sz w:val="22"/>
          <w:szCs w:val="22"/>
          <w:lang w:val="en-GB" w:eastAsia="en-GB"/>
        </w:rPr>
      </w:pPr>
      <w:hyperlink w:anchor="_Toc528749045" w:history="1">
        <w:r w:rsidR="00FD634D" w:rsidRPr="00936B71">
          <w:rPr>
            <w:rStyle w:val="Hyperlink"/>
            <w:noProof/>
          </w:rPr>
          <w:t>4.1.1 Tiêu đề tiểu mục</w:t>
        </w:r>
        <w:r w:rsidR="00FD634D">
          <w:rPr>
            <w:noProof/>
            <w:webHidden/>
          </w:rPr>
          <w:tab/>
        </w:r>
        <w:r w:rsidR="00FD634D">
          <w:rPr>
            <w:noProof/>
            <w:webHidden/>
          </w:rPr>
          <w:fldChar w:fldCharType="begin"/>
        </w:r>
        <w:r w:rsidR="00FD634D">
          <w:rPr>
            <w:noProof/>
            <w:webHidden/>
          </w:rPr>
          <w:instrText xml:space="preserve"> PAGEREF _Toc528749045 \h </w:instrText>
        </w:r>
        <w:r w:rsidR="00FD634D">
          <w:rPr>
            <w:noProof/>
            <w:webHidden/>
          </w:rPr>
        </w:r>
        <w:r w:rsidR="00FD634D">
          <w:rPr>
            <w:noProof/>
            <w:webHidden/>
          </w:rPr>
          <w:fldChar w:fldCharType="separate"/>
        </w:r>
        <w:r w:rsidR="00FD634D">
          <w:rPr>
            <w:noProof/>
            <w:webHidden/>
          </w:rPr>
          <w:t>31</w:t>
        </w:r>
        <w:r w:rsidR="00FD634D">
          <w:rPr>
            <w:noProof/>
            <w:webHidden/>
          </w:rPr>
          <w:fldChar w:fldCharType="end"/>
        </w:r>
      </w:hyperlink>
    </w:p>
    <w:p w:rsidR="00FD634D" w:rsidRDefault="00DF40BA">
      <w:pPr>
        <w:pStyle w:val="TOC3"/>
        <w:tabs>
          <w:tab w:val="right" w:leader="dot" w:pos="8778"/>
        </w:tabs>
        <w:rPr>
          <w:rFonts w:asciiTheme="minorHAnsi" w:eastAsiaTheme="minorEastAsia" w:hAnsiTheme="minorHAnsi" w:cstheme="minorBidi"/>
          <w:noProof/>
          <w:sz w:val="22"/>
          <w:szCs w:val="22"/>
          <w:lang w:val="en-GB" w:eastAsia="en-GB"/>
        </w:rPr>
      </w:pPr>
      <w:hyperlink w:anchor="_Toc528749046" w:history="1">
        <w:r w:rsidR="00FD634D" w:rsidRPr="00936B71">
          <w:rPr>
            <w:rStyle w:val="Hyperlink"/>
            <w:noProof/>
          </w:rPr>
          <w:t>4.1.2 Tiêu đề tiểu mục</w:t>
        </w:r>
        <w:r w:rsidR="00FD634D">
          <w:rPr>
            <w:noProof/>
            <w:webHidden/>
          </w:rPr>
          <w:tab/>
        </w:r>
        <w:r w:rsidR="00FD634D">
          <w:rPr>
            <w:noProof/>
            <w:webHidden/>
          </w:rPr>
          <w:fldChar w:fldCharType="begin"/>
        </w:r>
        <w:r w:rsidR="00FD634D">
          <w:rPr>
            <w:noProof/>
            <w:webHidden/>
          </w:rPr>
          <w:instrText xml:space="preserve"> PAGEREF _Toc528749046 \h </w:instrText>
        </w:r>
        <w:r w:rsidR="00FD634D">
          <w:rPr>
            <w:noProof/>
            <w:webHidden/>
          </w:rPr>
        </w:r>
        <w:r w:rsidR="00FD634D">
          <w:rPr>
            <w:noProof/>
            <w:webHidden/>
          </w:rPr>
          <w:fldChar w:fldCharType="separate"/>
        </w:r>
        <w:r w:rsidR="00FD634D">
          <w:rPr>
            <w:noProof/>
            <w:webHidden/>
          </w:rPr>
          <w:t>31</w:t>
        </w:r>
        <w:r w:rsidR="00FD634D">
          <w:rPr>
            <w:noProof/>
            <w:webHidden/>
          </w:rPr>
          <w:fldChar w:fldCharType="end"/>
        </w:r>
      </w:hyperlink>
    </w:p>
    <w:p w:rsidR="00FD634D" w:rsidRDefault="00DF40BA">
      <w:pPr>
        <w:pStyle w:val="TOC2"/>
        <w:rPr>
          <w:rFonts w:asciiTheme="minorHAnsi" w:eastAsiaTheme="minorEastAsia" w:hAnsiTheme="minorHAnsi" w:cstheme="minorBidi"/>
          <w:noProof/>
          <w:sz w:val="22"/>
          <w:szCs w:val="22"/>
          <w:lang w:val="en-GB" w:eastAsia="en-GB"/>
        </w:rPr>
      </w:pPr>
      <w:hyperlink w:anchor="_Toc528749047" w:history="1">
        <w:r w:rsidR="00FD634D" w:rsidRPr="00936B71">
          <w:rPr>
            <w:rStyle w:val="Hyperlink"/>
            <w:noProof/>
          </w:rPr>
          <w:t>4.2 Tiêu đề mục</w:t>
        </w:r>
        <w:r w:rsidR="00FD634D">
          <w:rPr>
            <w:noProof/>
            <w:webHidden/>
          </w:rPr>
          <w:tab/>
        </w:r>
        <w:r w:rsidR="00FD634D">
          <w:rPr>
            <w:noProof/>
            <w:webHidden/>
          </w:rPr>
          <w:fldChar w:fldCharType="begin"/>
        </w:r>
        <w:r w:rsidR="00FD634D">
          <w:rPr>
            <w:noProof/>
            <w:webHidden/>
          </w:rPr>
          <w:instrText xml:space="preserve"> PAGEREF _Toc528749047 \h </w:instrText>
        </w:r>
        <w:r w:rsidR="00FD634D">
          <w:rPr>
            <w:noProof/>
            <w:webHidden/>
          </w:rPr>
        </w:r>
        <w:r w:rsidR="00FD634D">
          <w:rPr>
            <w:noProof/>
            <w:webHidden/>
          </w:rPr>
          <w:fldChar w:fldCharType="separate"/>
        </w:r>
        <w:r w:rsidR="00FD634D">
          <w:rPr>
            <w:noProof/>
            <w:webHidden/>
          </w:rPr>
          <w:t>31</w:t>
        </w:r>
        <w:r w:rsidR="00FD634D">
          <w:rPr>
            <w:noProof/>
            <w:webHidden/>
          </w:rPr>
          <w:fldChar w:fldCharType="end"/>
        </w:r>
      </w:hyperlink>
    </w:p>
    <w:p w:rsidR="00FD634D" w:rsidRDefault="00DF40BA">
      <w:pPr>
        <w:pStyle w:val="TOC3"/>
        <w:tabs>
          <w:tab w:val="right" w:leader="dot" w:pos="8778"/>
        </w:tabs>
        <w:rPr>
          <w:rFonts w:asciiTheme="minorHAnsi" w:eastAsiaTheme="minorEastAsia" w:hAnsiTheme="minorHAnsi" w:cstheme="minorBidi"/>
          <w:noProof/>
          <w:sz w:val="22"/>
          <w:szCs w:val="22"/>
          <w:lang w:val="en-GB" w:eastAsia="en-GB"/>
        </w:rPr>
      </w:pPr>
      <w:hyperlink w:anchor="_Toc528749048" w:history="1">
        <w:r w:rsidR="00FD634D" w:rsidRPr="00936B71">
          <w:rPr>
            <w:rStyle w:val="Hyperlink"/>
            <w:noProof/>
          </w:rPr>
          <w:t>4.2.1 Tiêu đề tiểu mục</w:t>
        </w:r>
        <w:r w:rsidR="00FD634D">
          <w:rPr>
            <w:noProof/>
            <w:webHidden/>
          </w:rPr>
          <w:tab/>
        </w:r>
        <w:r w:rsidR="00FD634D">
          <w:rPr>
            <w:noProof/>
            <w:webHidden/>
          </w:rPr>
          <w:fldChar w:fldCharType="begin"/>
        </w:r>
        <w:r w:rsidR="00FD634D">
          <w:rPr>
            <w:noProof/>
            <w:webHidden/>
          </w:rPr>
          <w:instrText xml:space="preserve"> PAGEREF _Toc528749048 \h </w:instrText>
        </w:r>
        <w:r w:rsidR="00FD634D">
          <w:rPr>
            <w:noProof/>
            <w:webHidden/>
          </w:rPr>
        </w:r>
        <w:r w:rsidR="00FD634D">
          <w:rPr>
            <w:noProof/>
            <w:webHidden/>
          </w:rPr>
          <w:fldChar w:fldCharType="separate"/>
        </w:r>
        <w:r w:rsidR="00FD634D">
          <w:rPr>
            <w:noProof/>
            <w:webHidden/>
          </w:rPr>
          <w:t>31</w:t>
        </w:r>
        <w:r w:rsidR="00FD634D">
          <w:rPr>
            <w:noProof/>
            <w:webHidden/>
          </w:rPr>
          <w:fldChar w:fldCharType="end"/>
        </w:r>
      </w:hyperlink>
    </w:p>
    <w:p w:rsidR="00FD634D" w:rsidRDefault="00DF40BA">
      <w:pPr>
        <w:pStyle w:val="TOC3"/>
        <w:tabs>
          <w:tab w:val="right" w:leader="dot" w:pos="8778"/>
        </w:tabs>
        <w:rPr>
          <w:rFonts w:asciiTheme="minorHAnsi" w:eastAsiaTheme="minorEastAsia" w:hAnsiTheme="minorHAnsi" w:cstheme="minorBidi"/>
          <w:noProof/>
          <w:sz w:val="22"/>
          <w:szCs w:val="22"/>
          <w:lang w:val="en-GB" w:eastAsia="en-GB"/>
        </w:rPr>
      </w:pPr>
      <w:hyperlink w:anchor="_Toc528749049" w:history="1">
        <w:r w:rsidR="00FD634D" w:rsidRPr="00936B71">
          <w:rPr>
            <w:rStyle w:val="Hyperlink"/>
            <w:noProof/>
          </w:rPr>
          <w:t>4.2.2 Tiêu đề tiểu mục</w:t>
        </w:r>
        <w:r w:rsidR="00FD634D">
          <w:rPr>
            <w:noProof/>
            <w:webHidden/>
          </w:rPr>
          <w:tab/>
        </w:r>
        <w:r w:rsidR="00FD634D">
          <w:rPr>
            <w:noProof/>
            <w:webHidden/>
          </w:rPr>
          <w:fldChar w:fldCharType="begin"/>
        </w:r>
        <w:r w:rsidR="00FD634D">
          <w:rPr>
            <w:noProof/>
            <w:webHidden/>
          </w:rPr>
          <w:instrText xml:space="preserve"> PAGEREF _Toc528749049 \h </w:instrText>
        </w:r>
        <w:r w:rsidR="00FD634D">
          <w:rPr>
            <w:noProof/>
            <w:webHidden/>
          </w:rPr>
        </w:r>
        <w:r w:rsidR="00FD634D">
          <w:rPr>
            <w:noProof/>
            <w:webHidden/>
          </w:rPr>
          <w:fldChar w:fldCharType="separate"/>
        </w:r>
        <w:r w:rsidR="00FD634D">
          <w:rPr>
            <w:noProof/>
            <w:webHidden/>
          </w:rPr>
          <w:t>31</w:t>
        </w:r>
        <w:r w:rsidR="00FD634D">
          <w:rPr>
            <w:noProof/>
            <w:webHidden/>
          </w:rPr>
          <w:fldChar w:fldCharType="end"/>
        </w:r>
      </w:hyperlink>
    </w:p>
    <w:p w:rsidR="00FD634D" w:rsidRDefault="00DF40BA">
      <w:pPr>
        <w:pStyle w:val="TOC1"/>
        <w:rPr>
          <w:rFonts w:asciiTheme="minorHAnsi" w:eastAsiaTheme="minorEastAsia" w:hAnsiTheme="minorHAnsi" w:cstheme="minorBidi"/>
          <w:sz w:val="22"/>
          <w:szCs w:val="22"/>
          <w:lang w:val="en-GB" w:eastAsia="en-GB"/>
        </w:rPr>
      </w:pPr>
      <w:hyperlink w:anchor="_Toc528749050" w:history="1">
        <w:r w:rsidR="00FD634D" w:rsidRPr="00936B71">
          <w:rPr>
            <w:rStyle w:val="Hyperlink"/>
          </w:rPr>
          <w:t>CHƯƠNG 5 : KẾT LUẬN</w:t>
        </w:r>
        <w:r w:rsidR="00FD634D">
          <w:rPr>
            <w:webHidden/>
          </w:rPr>
          <w:tab/>
        </w:r>
        <w:r w:rsidR="00FD634D">
          <w:rPr>
            <w:webHidden/>
          </w:rPr>
          <w:fldChar w:fldCharType="begin"/>
        </w:r>
        <w:r w:rsidR="00FD634D">
          <w:rPr>
            <w:webHidden/>
          </w:rPr>
          <w:instrText xml:space="preserve"> PAGEREF _Toc528749050 \h </w:instrText>
        </w:r>
        <w:r w:rsidR="00FD634D">
          <w:rPr>
            <w:webHidden/>
          </w:rPr>
        </w:r>
        <w:r w:rsidR="00FD634D">
          <w:rPr>
            <w:webHidden/>
          </w:rPr>
          <w:fldChar w:fldCharType="separate"/>
        </w:r>
        <w:r w:rsidR="00FD634D">
          <w:rPr>
            <w:webHidden/>
          </w:rPr>
          <w:t>32</w:t>
        </w:r>
        <w:r w:rsidR="00FD634D">
          <w:rPr>
            <w:webHidden/>
          </w:rPr>
          <w:fldChar w:fldCharType="end"/>
        </w:r>
      </w:hyperlink>
    </w:p>
    <w:p w:rsidR="00FD634D" w:rsidRDefault="00DF40BA">
      <w:pPr>
        <w:pStyle w:val="TOC2"/>
        <w:rPr>
          <w:rFonts w:asciiTheme="minorHAnsi" w:eastAsiaTheme="minorEastAsia" w:hAnsiTheme="minorHAnsi" w:cstheme="minorBidi"/>
          <w:noProof/>
          <w:sz w:val="22"/>
          <w:szCs w:val="22"/>
          <w:lang w:val="en-GB" w:eastAsia="en-GB"/>
        </w:rPr>
      </w:pPr>
      <w:hyperlink w:anchor="_Toc528749051" w:history="1">
        <w:r w:rsidR="00FD634D" w:rsidRPr="00936B71">
          <w:rPr>
            <w:rStyle w:val="Hyperlink"/>
            <w:noProof/>
          </w:rPr>
          <w:t>5.1 Kết quả đạt được</w:t>
        </w:r>
        <w:r w:rsidR="00FD634D">
          <w:rPr>
            <w:noProof/>
            <w:webHidden/>
          </w:rPr>
          <w:tab/>
        </w:r>
        <w:r w:rsidR="00FD634D">
          <w:rPr>
            <w:noProof/>
            <w:webHidden/>
          </w:rPr>
          <w:fldChar w:fldCharType="begin"/>
        </w:r>
        <w:r w:rsidR="00FD634D">
          <w:rPr>
            <w:noProof/>
            <w:webHidden/>
          </w:rPr>
          <w:instrText xml:space="preserve"> PAGEREF _Toc528749051 \h </w:instrText>
        </w:r>
        <w:r w:rsidR="00FD634D">
          <w:rPr>
            <w:noProof/>
            <w:webHidden/>
          </w:rPr>
        </w:r>
        <w:r w:rsidR="00FD634D">
          <w:rPr>
            <w:noProof/>
            <w:webHidden/>
          </w:rPr>
          <w:fldChar w:fldCharType="separate"/>
        </w:r>
        <w:r w:rsidR="00FD634D">
          <w:rPr>
            <w:noProof/>
            <w:webHidden/>
          </w:rPr>
          <w:t>32</w:t>
        </w:r>
        <w:r w:rsidR="00FD634D">
          <w:rPr>
            <w:noProof/>
            <w:webHidden/>
          </w:rPr>
          <w:fldChar w:fldCharType="end"/>
        </w:r>
      </w:hyperlink>
    </w:p>
    <w:p w:rsidR="00FD634D" w:rsidRDefault="00DF40BA">
      <w:pPr>
        <w:pStyle w:val="TOC2"/>
        <w:rPr>
          <w:rFonts w:asciiTheme="minorHAnsi" w:eastAsiaTheme="minorEastAsia" w:hAnsiTheme="minorHAnsi" w:cstheme="minorBidi"/>
          <w:noProof/>
          <w:sz w:val="22"/>
          <w:szCs w:val="22"/>
          <w:lang w:val="en-GB" w:eastAsia="en-GB"/>
        </w:rPr>
      </w:pPr>
      <w:hyperlink w:anchor="_Toc528749052" w:history="1">
        <w:r w:rsidR="00FD634D" w:rsidRPr="00936B71">
          <w:rPr>
            <w:rStyle w:val="Hyperlink"/>
            <w:noProof/>
          </w:rPr>
          <w:t>5.2 Hạn chế của đồ án</w:t>
        </w:r>
        <w:r w:rsidR="00FD634D">
          <w:rPr>
            <w:noProof/>
            <w:webHidden/>
          </w:rPr>
          <w:tab/>
        </w:r>
        <w:r w:rsidR="00FD634D">
          <w:rPr>
            <w:noProof/>
            <w:webHidden/>
          </w:rPr>
          <w:fldChar w:fldCharType="begin"/>
        </w:r>
        <w:r w:rsidR="00FD634D">
          <w:rPr>
            <w:noProof/>
            <w:webHidden/>
          </w:rPr>
          <w:instrText xml:space="preserve"> PAGEREF _Toc528749052 \h </w:instrText>
        </w:r>
        <w:r w:rsidR="00FD634D">
          <w:rPr>
            <w:noProof/>
            <w:webHidden/>
          </w:rPr>
        </w:r>
        <w:r w:rsidR="00FD634D">
          <w:rPr>
            <w:noProof/>
            <w:webHidden/>
          </w:rPr>
          <w:fldChar w:fldCharType="separate"/>
        </w:r>
        <w:r w:rsidR="00FD634D">
          <w:rPr>
            <w:noProof/>
            <w:webHidden/>
          </w:rPr>
          <w:t>32</w:t>
        </w:r>
        <w:r w:rsidR="00FD634D">
          <w:rPr>
            <w:noProof/>
            <w:webHidden/>
          </w:rPr>
          <w:fldChar w:fldCharType="end"/>
        </w:r>
      </w:hyperlink>
    </w:p>
    <w:p w:rsidR="00FD634D" w:rsidRDefault="00DF40BA">
      <w:pPr>
        <w:pStyle w:val="TOC2"/>
        <w:rPr>
          <w:rFonts w:asciiTheme="minorHAnsi" w:eastAsiaTheme="minorEastAsia" w:hAnsiTheme="minorHAnsi" w:cstheme="minorBidi"/>
          <w:noProof/>
          <w:sz w:val="22"/>
          <w:szCs w:val="22"/>
          <w:lang w:val="en-GB" w:eastAsia="en-GB"/>
        </w:rPr>
      </w:pPr>
      <w:hyperlink w:anchor="_Toc528749053" w:history="1">
        <w:r w:rsidR="00FD634D" w:rsidRPr="00936B71">
          <w:rPr>
            <w:rStyle w:val="Hyperlink"/>
            <w:noProof/>
          </w:rPr>
          <w:t>5.3 Hướng phát triển</w:t>
        </w:r>
        <w:r w:rsidR="00FD634D">
          <w:rPr>
            <w:noProof/>
            <w:webHidden/>
          </w:rPr>
          <w:tab/>
        </w:r>
        <w:r w:rsidR="00FD634D">
          <w:rPr>
            <w:noProof/>
            <w:webHidden/>
          </w:rPr>
          <w:fldChar w:fldCharType="begin"/>
        </w:r>
        <w:r w:rsidR="00FD634D">
          <w:rPr>
            <w:noProof/>
            <w:webHidden/>
          </w:rPr>
          <w:instrText xml:space="preserve"> PAGEREF _Toc528749053 \h </w:instrText>
        </w:r>
        <w:r w:rsidR="00FD634D">
          <w:rPr>
            <w:noProof/>
            <w:webHidden/>
          </w:rPr>
        </w:r>
        <w:r w:rsidR="00FD634D">
          <w:rPr>
            <w:noProof/>
            <w:webHidden/>
          </w:rPr>
          <w:fldChar w:fldCharType="separate"/>
        </w:r>
        <w:r w:rsidR="00FD634D">
          <w:rPr>
            <w:noProof/>
            <w:webHidden/>
          </w:rPr>
          <w:t>32</w:t>
        </w:r>
        <w:r w:rsidR="00FD634D">
          <w:rPr>
            <w:noProof/>
            <w:webHidden/>
          </w:rPr>
          <w:fldChar w:fldCharType="end"/>
        </w:r>
      </w:hyperlink>
    </w:p>
    <w:p w:rsidR="00FD634D" w:rsidRDefault="00DF40BA">
      <w:pPr>
        <w:pStyle w:val="TOC1"/>
        <w:rPr>
          <w:rFonts w:asciiTheme="minorHAnsi" w:eastAsiaTheme="minorEastAsia" w:hAnsiTheme="minorHAnsi" w:cstheme="minorBidi"/>
          <w:sz w:val="22"/>
          <w:szCs w:val="22"/>
          <w:lang w:val="en-GB" w:eastAsia="en-GB"/>
        </w:rPr>
      </w:pPr>
      <w:hyperlink w:anchor="_Toc528749054" w:history="1">
        <w:r w:rsidR="00FD634D" w:rsidRPr="00936B71">
          <w:rPr>
            <w:rStyle w:val="Hyperlink"/>
          </w:rPr>
          <w:t>TÀI LIỆU THAM KHẢO</w:t>
        </w:r>
        <w:r w:rsidR="00FD634D">
          <w:rPr>
            <w:webHidden/>
          </w:rPr>
          <w:tab/>
        </w:r>
        <w:r w:rsidR="00FD634D">
          <w:rPr>
            <w:webHidden/>
          </w:rPr>
          <w:fldChar w:fldCharType="begin"/>
        </w:r>
        <w:r w:rsidR="00FD634D">
          <w:rPr>
            <w:webHidden/>
          </w:rPr>
          <w:instrText xml:space="preserve"> PAGEREF _Toc528749054 \h </w:instrText>
        </w:r>
        <w:r w:rsidR="00FD634D">
          <w:rPr>
            <w:webHidden/>
          </w:rPr>
        </w:r>
        <w:r w:rsidR="00FD634D">
          <w:rPr>
            <w:webHidden/>
          </w:rPr>
          <w:fldChar w:fldCharType="separate"/>
        </w:r>
        <w:r w:rsidR="00FD634D">
          <w:rPr>
            <w:webHidden/>
          </w:rPr>
          <w:t>32</w:t>
        </w:r>
        <w:r w:rsidR="00FD634D">
          <w:rPr>
            <w:webHidden/>
          </w:rPr>
          <w:fldChar w:fldCharType="end"/>
        </w:r>
      </w:hyperlink>
    </w:p>
    <w:p w:rsidR="00FD634D" w:rsidRDefault="00DF40BA">
      <w:pPr>
        <w:pStyle w:val="TOC1"/>
        <w:rPr>
          <w:rFonts w:asciiTheme="minorHAnsi" w:eastAsiaTheme="minorEastAsia" w:hAnsiTheme="minorHAnsi" w:cstheme="minorBidi"/>
          <w:sz w:val="22"/>
          <w:szCs w:val="22"/>
          <w:lang w:val="en-GB" w:eastAsia="en-GB"/>
        </w:rPr>
      </w:pPr>
      <w:hyperlink w:anchor="_Toc528749055" w:history="1">
        <w:r w:rsidR="00FD634D" w:rsidRPr="00936B71">
          <w:rPr>
            <w:rStyle w:val="Hyperlink"/>
          </w:rPr>
          <w:t>PHỤ LỤC</w:t>
        </w:r>
        <w:r w:rsidR="00FD634D">
          <w:rPr>
            <w:webHidden/>
          </w:rPr>
          <w:tab/>
        </w:r>
        <w:r w:rsidR="00FD634D">
          <w:rPr>
            <w:webHidden/>
          </w:rPr>
          <w:fldChar w:fldCharType="begin"/>
        </w:r>
        <w:r w:rsidR="00FD634D">
          <w:rPr>
            <w:webHidden/>
          </w:rPr>
          <w:instrText xml:space="preserve"> PAGEREF _Toc528749055 \h </w:instrText>
        </w:r>
        <w:r w:rsidR="00FD634D">
          <w:rPr>
            <w:webHidden/>
          </w:rPr>
        </w:r>
        <w:r w:rsidR="00FD634D">
          <w:rPr>
            <w:webHidden/>
          </w:rPr>
          <w:fldChar w:fldCharType="separate"/>
        </w:r>
        <w:r w:rsidR="00FD634D">
          <w:rPr>
            <w:webHidden/>
          </w:rPr>
          <w:t>33</w:t>
        </w:r>
        <w:r w:rsidR="00FD634D">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528749022"/>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DF40BA">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DF40BA">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DF40BA">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528749023"/>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528749024"/>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EA6370">
      <w:pPr>
        <w:pStyle w:val="Heading1"/>
        <w:jc w:val="both"/>
      </w:pPr>
      <w:bookmarkStart w:id="9" w:name="_Toc528749025"/>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528749026"/>
      <w:r>
        <w:t>Tổng quan</w:t>
      </w:r>
      <w:bookmarkEnd w:id="10"/>
      <w:r w:rsidR="006F7F72">
        <w:t xml:space="preserve"> </w:t>
      </w:r>
    </w:p>
    <w:p w:rsidR="00D00BC9" w:rsidRDefault="00682F22" w:rsidP="00D00BC9">
      <w:r>
        <w:t>Handmade gần đây trở thành một từ khóa phổ biến trong giới trẻ</w:t>
      </w:r>
      <w:r w:rsidR="00BA24FB">
        <w:t>. Thầy cô</w:t>
      </w:r>
      <w:r>
        <w:t xml:space="preserve"> có thể bắt gặp handmade ở khắp mọi nơi từ món vật dụng rất nhỏ như dây buộc tóc, vòng tay, những chiếc ví đến những vật dụng có giá trị hơn như các món mỹ phẩm, nước hoa hoặc đồ nội thất</w:t>
      </w:r>
      <w:r w:rsidR="00BA24FB">
        <w:t>. Nếu có dịp đi các hội chợ handmade, thầy/cô có thể chiêm ngưỡng rất nhiều các sản phẩm handmade với rất nhiều các chất liệu thể hiện sự sáng tạo rất độc đáo của giới trẻ. Có thể thầy/cô thắc mắc thực sự handmade là gì và lý do vì sao nó đang trở nên là một trào lưu thịnh hành như vậy không?</w:t>
      </w:r>
    </w:p>
    <w:p w:rsidR="00BA24FB" w:rsidRDefault="00BA24FB" w:rsidP="00D00BC9">
      <w:r>
        <w:t>Handmade nói chung là vật được làm bằng tay, không sử dụng máy móc như các sản phẩm gia dụng được sản xuất hàng loạt như hiện nay. Một sản phẩm handmade thực sự phải được qua các công đoạn bằng tay một cách tỉ mỉ, thể hiện sự sáng tạo thông qua việc chọn lựa, kết hợp các chất liệu thô với nhau.</w:t>
      </w:r>
    </w:p>
    <w:p w:rsidR="00444438" w:rsidRDefault="00444438" w:rsidP="00D00BC9">
      <w:r>
        <w:t xml:space="preserve">Hiện nay handmade đang dần trở nên thành một trào lưu, hấp dẫn nhiều người và giá thành sản phẩm luôn ở mức cao vì nó là thế giới của sự sáng tạo, sự đam mê của những người luôn muốn tạo ra những món đồ thật “độc”, “lạ”, “đẹp” .. và hơn hết là thể hiện được những dấu ấn riêng của bản thân. Chỉ cần vài món nguyên vật liệu rẻ tiền ngoài chợ cộng thêm óc sáng tạo, nghệ thuật và kiên nhẫn, mọi người đều có thể tự tạo ra một chiếc vòng tay, dây đeo cổ và không lo đụng hàng </w:t>
      </w:r>
      <w:r>
        <w:sym w:font="Wingdings" w:char="F04A"/>
      </w:r>
      <w:r>
        <w:t xml:space="preserve"> .</w:t>
      </w:r>
    </w:p>
    <w:p w:rsidR="00444438" w:rsidRPr="00D00BC9" w:rsidRDefault="00444438" w:rsidP="00D00BC9">
      <w:r>
        <w:t>Chính vì thế việc có một môi trường xã hội đảm bảo cho mọi người có thể giao lưu học hỏi với nhau là điều không thể thiếu, vì số người bắt đầu làm các sản phẩm handmade đang dần gia tăng, đặc biệt là trong năm 2018 này. Vậy ý tưởng của đề tài là nhằm tới việc tạo ra một môi trường web, một máy chủ cung cấp các dịch vụ để mọi người có thể tham gia vào xã hội, một cộng đồng đam mê cũng như các tác giả với những sản phẩm của riêng mình. Mọi người có thể cùng nhau chia sẻ, hướng dẫn cách làm và học hỏi lẫn nhau.</w:t>
      </w:r>
    </w:p>
    <w:p w:rsidR="00A65EB7" w:rsidRDefault="00A65EB7" w:rsidP="00BB0637">
      <w:pPr>
        <w:pStyle w:val="Heading2"/>
      </w:pPr>
      <w:bookmarkStart w:id="11" w:name="_Toc528749027"/>
      <w:r w:rsidRPr="004563FE">
        <w:t>Mục tiêu</w:t>
      </w:r>
      <w:r w:rsidR="00BB0637">
        <w:t xml:space="preserve"> đề tài</w:t>
      </w:r>
      <w:bookmarkEnd w:id="11"/>
    </w:p>
    <w:p w:rsidR="00DF67E0" w:rsidRDefault="00DF67E0" w:rsidP="00DF67E0">
      <w:r>
        <w:t>Mục tiêu đầu tiên : Đề tài -Handmade Instructor- phải có khả năng tối thiểu là cung cấp được nội dung bài đăng tương ứng với mục khách hàng muốn. Nếu khách hàng muốn “Trang trí” nó phải trả về được những bài hướng dẫn làm những món trang trí và những mục khác cũng như vậy.</w:t>
      </w:r>
    </w:p>
    <w:p w:rsidR="00DF67E0" w:rsidRDefault="00DF67E0" w:rsidP="00DF67E0">
      <w:r>
        <w:lastRenderedPageBreak/>
        <w:t>Mục tiêu thứ hai : Đề tài phải đảm bảo được người dùng hoàn toàn có khả năng bình luận trên bài đăng của người khác.</w:t>
      </w:r>
    </w:p>
    <w:p w:rsidR="00DF67E0" w:rsidRDefault="00DF67E0" w:rsidP="00DF67E0">
      <w:r>
        <w:t>Mục tiêu thứ ba : Đề tài phải cung cấp trang riêng cho mỗi người dùng đăng ký trang web, những người đăng ký đều có thể viết bài hướng dẫn, xem lại những bài mình đã share, xem hồ sơ công khai của những người dùng mình đang theo dõi hoặc đang được theo dõi</w:t>
      </w:r>
      <w:r w:rsidR="00BC04A8">
        <w:t>, xem các nội dung được bình luận trên bài của mình hay cũng có thể xóa đi bài mình đã viết.</w:t>
      </w:r>
    </w:p>
    <w:p w:rsidR="00BC04A8" w:rsidRDefault="00BC04A8" w:rsidP="00DF67E0">
      <w:r>
        <w:t>Mục tiêu thứ tư : Chức năng không thể thiếu trong các trang web là khả năng bảo mật và xác thực người dùng. Đề tài phải có khả năng kiểm tra thông tin đăng nhập, xác thực người dùng và cũng cho phép người dùng đăng kí tài khoản.</w:t>
      </w:r>
    </w:p>
    <w:p w:rsidR="00BC04A8" w:rsidRDefault="00BC04A8" w:rsidP="00DF67E0">
      <w:r>
        <w:t xml:space="preserve">Mục tiêu thứ năm : Nội dung, dữ liệu trang web phải hoàn toàn được lưu trữ trên đám mây. Các nơi lưu trữ được cân nhắc và sẽ sử dụng : </w:t>
      </w:r>
    </w:p>
    <w:p w:rsidR="00BC04A8" w:rsidRDefault="00BC04A8" w:rsidP="00A74F3C">
      <w:pPr>
        <w:pStyle w:val="ListParagraph"/>
        <w:numPr>
          <w:ilvl w:val="0"/>
          <w:numId w:val="4"/>
        </w:numPr>
      </w:pPr>
      <w:r>
        <w:t>DynamoDB của AWS</w:t>
      </w:r>
    </w:p>
    <w:p w:rsidR="00BC04A8" w:rsidRDefault="00BC04A8" w:rsidP="00A74F3C">
      <w:pPr>
        <w:pStyle w:val="ListParagraph"/>
        <w:numPr>
          <w:ilvl w:val="0"/>
          <w:numId w:val="4"/>
        </w:numPr>
      </w:pPr>
      <w:r>
        <w:t>MongoDB Atlas</w:t>
      </w:r>
    </w:p>
    <w:p w:rsidR="00BC04A8" w:rsidRDefault="00BC04A8" w:rsidP="00A74F3C">
      <w:pPr>
        <w:pStyle w:val="ListParagraph"/>
        <w:numPr>
          <w:ilvl w:val="0"/>
          <w:numId w:val="4"/>
        </w:numPr>
      </w:pPr>
      <w:r>
        <w:t>Simple Storage Service của AWS</w:t>
      </w:r>
    </w:p>
    <w:p w:rsidR="00BC04A8" w:rsidRPr="00DF67E0" w:rsidRDefault="00BC04A8" w:rsidP="00BC04A8">
      <w:r>
        <w:t>Mục tiêu thứ sáu : Đảm bảo việc truy xuất dữ liệu thông qua các đám mây</w:t>
      </w:r>
    </w:p>
    <w:p w:rsidR="00A65EB7" w:rsidRDefault="00BB0637" w:rsidP="00BB0637">
      <w:pPr>
        <w:pStyle w:val="Heading2"/>
      </w:pPr>
      <w:bookmarkStart w:id="12" w:name="_Toc528749028"/>
      <w:r>
        <w:t>Phạm vi đề tài</w:t>
      </w:r>
      <w:bookmarkEnd w:id="12"/>
    </w:p>
    <w:p w:rsidR="00BC04A8" w:rsidRDefault="00BC04A8" w:rsidP="00BC04A8">
      <w:r>
        <w:t>Nhóm đã thống nhất sẽ sử dụng Express cho đề tài. Là một framework cho nodejs, nó cung cấp nhiều tính năng mạnh mẽ cho nền tảng web. Dễ dàng sử dụng, code ngắn gọn và nó phù hợp với các đề tài sử dụng nodejs cho việc phát triển web.</w:t>
      </w:r>
    </w:p>
    <w:p w:rsidR="00BC04A8" w:rsidRDefault="00BC04A8" w:rsidP="00BC04A8">
      <w:r>
        <w:t>Một trong những nội dung cần nghiên cứu là việc routing của trang web</w:t>
      </w:r>
      <w:r w:rsidR="005A56FA">
        <w:t>. Express có hỗ trợ các phương thức HTTP và middleware tạo ra một API rất mạnh mẽ và sử dụng dễ dàng hơn. Điều này đã góp cho nhóm một phần nào sự thuận tiện.</w:t>
      </w:r>
    </w:p>
    <w:p w:rsidR="005A56FA" w:rsidRDefault="005A56FA" w:rsidP="005A56FA">
      <w:r>
        <w:t>Vấn đề thứ hai là JsonWebToken(JWT), nó là một tiêu chuẩn mở định nghĩa cách thức truyền tin an toàn giữa các thành viên bằng một đối tượng JSON. Thông tin này có thể được xác thực và đánh dấu tin cậy nhờ vào chữ ký của nó. Phần chữ ký của JWT sẽ được mã hóa lại bằng HMAC hoặc RSA. Có thể nói đơn giản rằng với mỗi yêu cầu login (với username và password đúng) thì nó sẽ trả về token cho phép người dùng vào hệ thống, và nếu không đúng username hay pass thì nó sẽ không gửi trả về bất kì token nào, khi không có token, bạn không đủ tin cậy vào hệ thống.</w:t>
      </w:r>
    </w:p>
    <w:p w:rsidR="005A56FA" w:rsidRDefault="005A56FA" w:rsidP="005A56FA">
      <w:r>
        <w:lastRenderedPageBreak/>
        <w:t>Vấn đề thứ ba là cân nhắc việc sử dụng amazon web service, cụ thể là dynamodb, simple storage service (S3) và đặc biệt là s3 vì việc sử dụng nó không cẩn thận sẽ gây rủi ro tài chính cho chính khoản tiền trong tài khoản của bạn. Đã có nhiều trường hợp phản hồi rằng EC2 tự khởi động, thực chất nó có liên quan đến s3 về việc khởi động máy chủ ảo để có thể dùng trực tiếp nội dung media của s3 nếu có (không chắc về điều này)</w:t>
      </w:r>
      <w:r w:rsidR="002B2AA9">
        <w:t>.</w:t>
      </w:r>
    </w:p>
    <w:p w:rsidR="002B2AA9" w:rsidRPr="00BC04A8" w:rsidRDefault="002B2AA9" w:rsidP="002B2AA9">
      <w:r>
        <w:t>Vấn đề thứ tư là các thuật toán lấy dữ liệu thời tiết vẫn đang được phát triển và nghiên cứu để nó có thể lấy được dữ liệu vị trí người dùng và lấy dữ liệu thời tiết tương ứng.</w:t>
      </w:r>
    </w:p>
    <w:p w:rsidR="00A65EB7" w:rsidRPr="004563FE" w:rsidRDefault="008D201A" w:rsidP="00BB0637">
      <w:pPr>
        <w:pStyle w:val="Heading2"/>
      </w:pPr>
      <w:bookmarkStart w:id="13" w:name="_Toc528749029"/>
      <w:r>
        <w:t>Mô tả y</w:t>
      </w:r>
      <w:r w:rsidR="00BB0637">
        <w:t>êu cầu chức năng</w:t>
      </w:r>
      <w:bookmarkEnd w:id="13"/>
    </w:p>
    <w:p w:rsidR="00B81D23" w:rsidRDefault="00B81D23" w:rsidP="00E3118E">
      <w:pPr>
        <w:jc w:val="left"/>
      </w:pPr>
      <w:r>
        <w:t>Sau khi phân  tích yêu cầu chức năng, nhóm   đưa ra các yêu cầu chức năng sau:</w:t>
      </w:r>
    </w:p>
    <w:p w:rsidR="00B81D23" w:rsidRDefault="00B81D23" w:rsidP="00A74F3C">
      <w:pPr>
        <w:pStyle w:val="ListParagraph"/>
        <w:numPr>
          <w:ilvl w:val="1"/>
          <w:numId w:val="6"/>
        </w:numPr>
        <w:jc w:val="left"/>
      </w:pPr>
      <w:r>
        <w:t>Khi truy cập vào server , người dùng phải   thấy được trang chủ của hệ thống  bao  gồm  tất cả các bài viết.</w:t>
      </w:r>
    </w:p>
    <w:p w:rsidR="00B81D23" w:rsidRDefault="00B81D23" w:rsidP="00A74F3C">
      <w:pPr>
        <w:pStyle w:val="ListParagraph"/>
        <w:numPr>
          <w:ilvl w:val="1"/>
          <w:numId w:val="6"/>
        </w:numPr>
        <w:jc w:val="left"/>
      </w:pPr>
      <w:r>
        <w:t xml:space="preserve">.Khi chọn vào một mục menu trên trang chủ, người dùng phải xem được danh sách các bài viết theo mục định sẵn      </w:t>
      </w:r>
      <w:r>
        <w:tab/>
      </w:r>
    </w:p>
    <w:p w:rsidR="00E3118E" w:rsidRDefault="00E3118E" w:rsidP="00A74F3C">
      <w:pPr>
        <w:pStyle w:val="ListParagraph"/>
        <w:numPr>
          <w:ilvl w:val="1"/>
          <w:numId w:val="6"/>
        </w:numPr>
        <w:jc w:val="left"/>
      </w:pPr>
      <w:r>
        <w:t>Người dùng có khả năng đang nhập vào tài khoản của mình nếu có tài khoản.</w:t>
      </w:r>
    </w:p>
    <w:p w:rsidR="00B81D23" w:rsidRDefault="00B81D23" w:rsidP="00A74F3C">
      <w:pPr>
        <w:pStyle w:val="ListParagraph"/>
        <w:numPr>
          <w:ilvl w:val="1"/>
          <w:numId w:val="6"/>
        </w:numPr>
        <w:jc w:val="left"/>
      </w:pPr>
      <w:r>
        <w:t>.Người dùng có  thể đăng kí tài khoản trang web để có thể sử dụng trong việc đăng b</w:t>
      </w:r>
      <w:r w:rsidR="00E3118E">
        <w:t xml:space="preserve">ài hướng dẫn chia sẻ  và các công việc khác mà người dùng có thể làm được như:  </w:t>
      </w:r>
    </w:p>
    <w:p w:rsidR="00E3118E" w:rsidRDefault="00E3118E" w:rsidP="00A74F3C">
      <w:pPr>
        <w:pStyle w:val="ListParagraph"/>
        <w:numPr>
          <w:ilvl w:val="0"/>
          <w:numId w:val="5"/>
        </w:numPr>
        <w:jc w:val="left"/>
      </w:pPr>
      <w:r>
        <w:t>Theo dõi bài viết của người dùng khác</w:t>
      </w:r>
    </w:p>
    <w:p w:rsidR="00E3118E" w:rsidRDefault="00E3118E" w:rsidP="00A74F3C">
      <w:pPr>
        <w:pStyle w:val="ListParagraph"/>
        <w:numPr>
          <w:ilvl w:val="0"/>
          <w:numId w:val="5"/>
        </w:numPr>
        <w:jc w:val="left"/>
      </w:pPr>
      <w:r>
        <w:t>Xóa bài viết</w:t>
      </w:r>
    </w:p>
    <w:p w:rsidR="00E3118E" w:rsidRDefault="00E3118E" w:rsidP="00A74F3C">
      <w:pPr>
        <w:pStyle w:val="ListParagraph"/>
        <w:numPr>
          <w:ilvl w:val="0"/>
          <w:numId w:val="5"/>
        </w:numPr>
        <w:jc w:val="left"/>
      </w:pPr>
      <w:r>
        <w:t>Tìm kiếm bài viêt</w:t>
      </w:r>
    </w:p>
    <w:p w:rsidR="00E3118E" w:rsidRDefault="00E3118E" w:rsidP="00A74F3C">
      <w:pPr>
        <w:pStyle w:val="ListParagraph"/>
        <w:numPr>
          <w:ilvl w:val="0"/>
          <w:numId w:val="5"/>
        </w:numPr>
        <w:jc w:val="left"/>
      </w:pPr>
      <w:r>
        <w:t>Xem các bình luận trên bài viết của mình</w:t>
      </w:r>
    </w:p>
    <w:p w:rsidR="00E3118E" w:rsidRDefault="00E3118E" w:rsidP="00A74F3C">
      <w:pPr>
        <w:pStyle w:val="ListParagraph"/>
        <w:numPr>
          <w:ilvl w:val="0"/>
          <w:numId w:val="5"/>
        </w:numPr>
        <w:jc w:val="left"/>
      </w:pPr>
      <w:r>
        <w:t>Xem tất cả các bài mình đã đăng.</w:t>
      </w:r>
    </w:p>
    <w:p w:rsidR="00E3118E" w:rsidRPr="00B81D23" w:rsidRDefault="00E3118E" w:rsidP="00B81D23">
      <w:pPr>
        <w:ind w:firstLine="0"/>
        <w:sectPr w:rsidR="00E3118E" w:rsidRPr="00B81D23" w:rsidSect="009165B5">
          <w:pgSz w:w="11907" w:h="16840" w:code="9"/>
          <w:pgMar w:top="1701" w:right="1134" w:bottom="1701" w:left="1985" w:header="709" w:footer="709" w:gutter="0"/>
          <w:cols w:space="708"/>
          <w:docGrid w:linePitch="360"/>
        </w:sectPr>
      </w:pPr>
    </w:p>
    <w:p w:rsidR="003510E3" w:rsidRDefault="008D201A" w:rsidP="00CC6A1D">
      <w:pPr>
        <w:pStyle w:val="Heading1"/>
        <w:jc w:val="both"/>
      </w:pPr>
      <w:bookmarkStart w:id="14" w:name="_Toc528749030"/>
      <w:bookmarkEnd w:id="1"/>
      <w:r>
        <w:lastRenderedPageBreak/>
        <w:t>: CƠ SỞ LÝ THUYẾT</w:t>
      </w:r>
      <w:bookmarkEnd w:id="14"/>
    </w:p>
    <w:p w:rsidR="003510E3" w:rsidRDefault="00E3118E" w:rsidP="00A16910">
      <w:pPr>
        <w:pStyle w:val="Heading2"/>
      </w:pPr>
      <w:bookmarkStart w:id="15" w:name="_Toc528749031"/>
      <w:r>
        <w:t>Nodejs Express framework:</w:t>
      </w:r>
      <w:bookmarkEnd w:id="15"/>
    </w:p>
    <w:p w:rsidR="00FD7414" w:rsidRDefault="00E3118E" w:rsidP="00FD7414">
      <w:r>
        <w:t>Về cơ bản express là một framework nhỏ, nhưng linh hoạt được xây dựng trên nền tảng của nodejs. Nó cung cấp các  tính năng mạnh mẽ để phát triển web hoặc mobile</w:t>
      </w:r>
      <w:r w:rsidR="00FD7414">
        <w:t>. Express có vô vàn các package hỗ trợ đồng thời cũng hỗ trợ hiệu suất và cung cấp them các tính nang để có thể lập trình tốt hơn cho các nhà phát t</w:t>
      </w:r>
      <w:r w:rsidR="00CC6A1D">
        <w:t>riển mà không làm giảm tốc độ củ</w:t>
      </w:r>
      <w:r w:rsidR="00FD7414">
        <w:t>a NodeJS.</w:t>
      </w:r>
    </w:p>
    <w:p w:rsidR="00CC6A1D" w:rsidRDefault="00CC6A1D" w:rsidP="00FD7414">
      <w:r>
        <w:t>Về khía cạnh cơ bản, Express có một số ưu điểm vượt trội như:</w:t>
      </w:r>
    </w:p>
    <w:p w:rsidR="00CC6A1D" w:rsidRDefault="00CC6A1D" w:rsidP="00A74F3C">
      <w:pPr>
        <w:pStyle w:val="ListParagraph"/>
        <w:numPr>
          <w:ilvl w:val="1"/>
          <w:numId w:val="7"/>
        </w:numPr>
      </w:pPr>
      <w:r>
        <w:t>Express hỗ trợ chúng ta phát triển ứng dụng theo mô hình MVC.</w:t>
      </w:r>
    </w:p>
    <w:p w:rsidR="00CC6A1D" w:rsidRDefault="00CC6A1D" w:rsidP="00A74F3C">
      <w:pPr>
        <w:pStyle w:val="ListParagraph"/>
        <w:numPr>
          <w:ilvl w:val="1"/>
          <w:numId w:val="7"/>
        </w:numPr>
      </w:pPr>
      <w:r>
        <w:t>Cho phép định nghĩa các middleware.</w:t>
      </w:r>
    </w:p>
    <w:p w:rsidR="00CC6A1D" w:rsidRDefault="00CC6A1D" w:rsidP="00A74F3C">
      <w:pPr>
        <w:pStyle w:val="ListParagraph"/>
        <w:numPr>
          <w:ilvl w:val="1"/>
          <w:numId w:val="7"/>
        </w:numPr>
      </w:pPr>
      <w:r>
        <w:t>Định nghĩa rõ ràng các request methods trong route.</w:t>
      </w:r>
    </w:p>
    <w:p w:rsidR="00CC6A1D" w:rsidRDefault="00CC6A1D" w:rsidP="00A74F3C">
      <w:pPr>
        <w:pStyle w:val="ListParagraph"/>
        <w:numPr>
          <w:ilvl w:val="1"/>
          <w:numId w:val="7"/>
        </w:numPr>
      </w:pPr>
      <w:r>
        <w:t>Hỗ trợ mạnh về REST API.</w:t>
      </w:r>
    </w:p>
    <w:p w:rsidR="00CC6A1D" w:rsidRDefault="00CC6A1D" w:rsidP="00A74F3C">
      <w:pPr>
        <w:pStyle w:val="ListParagraph"/>
        <w:numPr>
          <w:ilvl w:val="1"/>
          <w:numId w:val="7"/>
        </w:numPr>
      </w:pPr>
      <w:r>
        <w:t>Và còn nhiều ưu điểm nữa, nhưng tạm thời những ưu thế kia được team cân nhắc và áp dụng vào trong suốt quá trình phát triển ứng dụng web server.</w:t>
      </w:r>
    </w:p>
    <w:p w:rsidR="00CC6A1D" w:rsidRDefault="00CC6A1D" w:rsidP="00FD7414">
      <w:r>
        <w:t>Do vốn dĩ Express không hề được tích hợp sẵn vào trong nodejs nên muốn sử dụng nó chúng ta phải tải nó về mới sử dụng được. Và để cài đặt nó chúng ta có thể sử dụng cú pháp của npm (node package management).</w:t>
      </w:r>
    </w:p>
    <w:p w:rsidR="00CC6A1D" w:rsidRDefault="00CC6A1D" w:rsidP="00FD7414">
      <w:r>
        <w:rPr>
          <w:noProof/>
          <w:lang w:val="en-GB" w:eastAsia="en-GB"/>
        </w:rPr>
        <mc:AlternateContent>
          <mc:Choice Requires="wps">
            <w:drawing>
              <wp:anchor distT="0" distB="0" distL="114300" distR="114300" simplePos="0" relativeHeight="251661312" behindDoc="0" locked="0" layoutInCell="1" allowOverlap="1" wp14:anchorId="356CB9FD" wp14:editId="2727E8F1">
                <wp:simplePos x="0" y="0"/>
                <wp:positionH relativeFrom="column">
                  <wp:posOffset>73025</wp:posOffset>
                </wp:positionH>
                <wp:positionV relativeFrom="paragraph">
                  <wp:posOffset>87630</wp:posOffset>
                </wp:positionV>
                <wp:extent cx="5324475" cy="4476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5324475" cy="447675"/>
                        </a:xfrm>
                        <a:prstGeom prst="round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A6370" w:rsidRPr="00CC6A1D" w:rsidRDefault="00EA6370" w:rsidP="00CC6A1D">
                            <w:pPr>
                              <w:jc w:val="left"/>
                              <w:rPr>
                                <w:lang w:val="en-GB"/>
                              </w:rPr>
                            </w:pPr>
                            <w:r>
                              <w:rPr>
                                <w:lang w:val="en-GB"/>
                              </w:rPr>
                              <w:t>npm install express --save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6CB9FD" id="Rounded Rectangle 2" o:spid="_x0000_s1027" style="position:absolute;left:0;text-align:left;margin-left:5.75pt;margin-top:6.9pt;width:419.2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JCDrAIAAMYFAAAOAAAAZHJzL2Uyb0RvYy54bWysVN1P2zAQf5+0/8Hy+0iatcAqUlSBmCYx&#10;qICJZ9exm0iOz7PdJt1fv7Odhg7QHqa9JPf5uw/f3cVl3yqyE9Y1oEs6OckpEZpD1ehNSX883Xw6&#10;p8R5piumQIuS7oWjl4uPHy46MxcF1KAqYQmCaDfvTElr7808yxyvRcvcCRihUSnBtswjazdZZVmH&#10;6K3Kijw/zTqwlbHAhXMovU5Kuoj4Ugru76V0whNVUszNx6+N33X4ZosLNt9YZuqGD2mwf8iiZY3G&#10;oCPUNfOMbG3zBqptuAUH0p9waDOQsuEi1oDVTPJX1TzWzIhYCzbHmbFN7v/B8rvdypKmKmlBiWYt&#10;PtEDbHUlKvKAzWN6owQpQps64+Zo/WhWduAckqHmXto2/LEa0sfW7sfWit4TjsLZ52I6PZtRwlGH&#10;1CnSCJO9eBvr/FcBLQlESW3IIqQQ28p2t84n+4NdiOhANdVNo1RkwsyIK2XJjuFr+34SXdW2/Q5V&#10;kp3P8nx4cxTjZCTx5CDGdOLkBZSY3FGALDQglRwpv1cihFX6QUjsIBZZxIAjQgJnnAvtUy6uZpVI&#10;4hAypvImZgQMyBILG7EHgD9rPGCnzgz2wVXE0R+d878llpxHjxgZtB+d20aDfQ9AYVVD5GSPLTtq&#10;TSB9v+7jdEXLIFlDtceJs5BW0Rl+0+CD3zLnV8zi7uGW4j3x9/iRCrqSwkBRUoP99Z482ONKoJaS&#10;Dne5pO7nlllBifqmcVm+TKbTsPyRmc7OCmTssWZ9rNHb9gpwgCZ4uQyPZLD36kBKC+0znp1liIoq&#10;pjnGLin39sBc+XRj8HBxsVxGM1x4w/ytfjQ8gIc+h1l+6p+ZNcPUe9yXOzjsPZu/mvtkGzw1LLce&#10;ZBOX4qWvwwvgsYjjOxy2cI2O+Wj1cn4XvwEAAP//AwBQSwMEFAAGAAgAAAAhAGze32/bAAAACAEA&#10;AA8AAABkcnMvZG93bnJldi54bWxMT0FOwzAQvCPxB2uRuFG7lNIqxKkQqHBtC6p6dOLFCcTrKHaT&#10;8HuWE5x2RjOanck3k2/FgH1sAmmYzxQIpCrYhpyG97ftzRpETIasaQOhhm+MsCkuL3KT2TDSHodD&#10;coJDKGZGQ51Sl0kZqxq9ibPQIbH2EXpvEtPeSdubkcN9K2+VupfeNMQfatPhU43V1+HsNYxH5Vav&#10;w243De5Fuu3p+VTaT62vr6bHBxAJp/Rnht/6XB0K7lSGM9koWubzJTv5LngB6+ul4m0lg7sFyCKX&#10;/wcUPwAAAP//AwBQSwECLQAUAAYACAAAACEAtoM4kv4AAADhAQAAEwAAAAAAAAAAAAAAAAAAAAAA&#10;W0NvbnRlbnRfVHlwZXNdLnhtbFBLAQItABQABgAIAAAAIQA4/SH/1gAAAJQBAAALAAAAAAAAAAAA&#10;AAAAAC8BAABfcmVscy8ucmVsc1BLAQItABQABgAIAAAAIQD8NJCDrAIAAMYFAAAOAAAAAAAAAAAA&#10;AAAAAC4CAABkcnMvZTJvRG9jLnhtbFBLAQItABQABgAIAAAAIQBs3t9v2wAAAAgBAAAPAAAAAAAA&#10;AAAAAAAAAAYFAABkcnMvZG93bnJldi54bWxQSwUGAAAAAAQABADzAAAADgYAAAAA&#10;" fillcolor="#272727 [2749]" strokecolor="#243f60 [1604]" strokeweight="2pt">
                <v:textbox>
                  <w:txbxContent>
                    <w:p w:rsidR="00EA6370" w:rsidRPr="00CC6A1D" w:rsidRDefault="00EA6370" w:rsidP="00CC6A1D">
                      <w:pPr>
                        <w:jc w:val="left"/>
                        <w:rPr>
                          <w:lang w:val="en-GB"/>
                        </w:rPr>
                      </w:pPr>
                      <w:r>
                        <w:rPr>
                          <w:lang w:val="en-GB"/>
                        </w:rPr>
                        <w:t>npm install express --save</w:t>
                      </w:r>
                    </w:p>
                  </w:txbxContent>
                </v:textbox>
              </v:roundrect>
            </w:pict>
          </mc:Fallback>
        </mc:AlternateContent>
      </w:r>
    </w:p>
    <w:p w:rsidR="00CC6A1D" w:rsidRDefault="00CC6A1D" w:rsidP="00FD7414"/>
    <w:p w:rsidR="00853DAC" w:rsidRDefault="00CC6A1D" w:rsidP="00853DAC">
      <w:r>
        <w:t>Và sau khi cài đặt xong thì trong thư mục project sẽ có thêm folder node_modules – đây là thư mục chứa các package download từ npm.</w:t>
      </w:r>
    </w:p>
    <w:p w:rsidR="00853DAC" w:rsidRDefault="00853DAC" w:rsidP="00853DAC"/>
    <w:p w:rsidR="00CC6A1D" w:rsidRDefault="00C13B8D" w:rsidP="00C13B8D">
      <w:pPr>
        <w:pStyle w:val="Heading2"/>
      </w:pPr>
      <w:bookmarkStart w:id="16" w:name="_Toc528749032"/>
      <w:r>
        <w:t>Nodejs</w:t>
      </w:r>
      <w:bookmarkEnd w:id="16"/>
    </w:p>
    <w:p w:rsidR="00C13B8D" w:rsidRDefault="00C13B8D" w:rsidP="00C13B8D">
      <w:r>
        <w:t>Là javascript phía server, được sử dụng để phát triển các server web với tốc độ truy vấn cao. Sử dụng Google V8 Javascript engine để thực thi mã và một tỷ lệ lớn các module cơ bản được phát triển bằng javascript.</w:t>
      </w:r>
    </w:p>
    <w:p w:rsidR="00C13B8D" w:rsidRDefault="00C13B8D" w:rsidP="00C13B8D">
      <w:r>
        <w:t>Nodejs chứa một thư viện built-in cho phép các ứng dụng hoạt động như một web server mà không cần phần mềm như Nginx, Apache HTTP Server hoặc IIS.</w:t>
      </w:r>
    </w:p>
    <w:p w:rsidR="00C13B8D" w:rsidRDefault="00C13B8D" w:rsidP="00C13B8D">
      <w:r>
        <w:lastRenderedPageBreak/>
        <w:t>Nodejs cung cấp kiến trúc hướng sự kiện (event-driven) và non-blocking I/O API, tối ưu hóa thông lượng của ứng dụng và có khả năng mở rộng cao.</w:t>
      </w:r>
    </w:p>
    <w:p w:rsidR="00C13B8D" w:rsidRDefault="00C13B8D" w:rsidP="00C13B8D">
      <w:r>
        <w:t>Mọi hàm trong nodejs đều không đồng bộ (asynchronous). Do đó các tác vụ đều được xử lý và thực thi ở chế độ nền (background processing).</w:t>
      </w:r>
    </w:p>
    <w:p w:rsidR="00C13B8D" w:rsidRDefault="00C13B8D" w:rsidP="00C13B8D">
      <w:pPr>
        <w:rPr>
          <w:b/>
        </w:rPr>
      </w:pPr>
      <w:r w:rsidRPr="00C13B8D">
        <w:rPr>
          <w:b/>
        </w:rPr>
        <w:t>Nhược điểm:</w:t>
      </w:r>
    </w:p>
    <w:p w:rsidR="00C13B8D" w:rsidRPr="00FC0B60" w:rsidRDefault="00C13B8D" w:rsidP="00A74F3C">
      <w:pPr>
        <w:pStyle w:val="ListParagraph"/>
        <w:numPr>
          <w:ilvl w:val="0"/>
          <w:numId w:val="8"/>
        </w:numPr>
        <w:rPr>
          <w:b/>
        </w:rPr>
      </w:pPr>
      <w:r>
        <w:rPr>
          <w:i/>
        </w:rPr>
        <w:t xml:space="preserve">Ứng dụng nặng tốn tài nguyên. Nếu bạn cần xử lý các ứng dụng tốn tài nguyên như encoding video, convert file, decoding encryption ... hoặc các ứng dụng tương tự như vậy thì không nên dùng nodejs. Bởi vì Nodejs được viết bằng C++ và javascript nên phải thông qua thêm một trình biên dịch của nodejs nên sẽ lâu hơn </w:t>
      </w:r>
      <w:r w:rsidR="00FC0B60">
        <w:rPr>
          <w:i/>
        </w:rPr>
        <w:t>1 chút.</w:t>
      </w:r>
    </w:p>
    <w:p w:rsidR="00FC0B60" w:rsidRPr="00FC0B60" w:rsidRDefault="00FC0B60" w:rsidP="00A74F3C">
      <w:pPr>
        <w:pStyle w:val="ListParagraph"/>
        <w:numPr>
          <w:ilvl w:val="0"/>
          <w:numId w:val="8"/>
        </w:numPr>
        <w:rPr>
          <w:b/>
        </w:rPr>
      </w:pPr>
      <w:r>
        <w:rPr>
          <w:i/>
        </w:rPr>
        <w:t>Nodejs và ngôn ngữ khác như PHP, Ruby, .NET, ... thì việc cuối cùng là phát triển các app web. Nodejs cũng chỉ là ngôn ngữ mới sơ khai như các ngôn ngữ lập trình khác. Vậy nên bạn đừng hy vọng nó sẽ hơn những ngôn ngữ kia nhưng có thể chắc chắn rằng bạn sẽ phát triển được một web app bằng nodejs như mong đợi.</w:t>
      </w:r>
    </w:p>
    <w:p w:rsidR="00FC0B60" w:rsidRDefault="00FC0B60" w:rsidP="00FC0B60">
      <w:pPr>
        <w:ind w:left="567" w:firstLine="0"/>
        <w:rPr>
          <w:b/>
        </w:rPr>
      </w:pPr>
      <w:r>
        <w:rPr>
          <w:b/>
        </w:rPr>
        <w:t>Ưu điểm:</w:t>
      </w:r>
    </w:p>
    <w:p w:rsidR="00FC0B60" w:rsidRPr="00FC0B60" w:rsidRDefault="00FC0B60" w:rsidP="00A74F3C">
      <w:pPr>
        <w:pStyle w:val="ListParagraph"/>
        <w:numPr>
          <w:ilvl w:val="0"/>
          <w:numId w:val="9"/>
        </w:numPr>
        <w:rPr>
          <w:b/>
        </w:rPr>
      </w:pPr>
      <w:r>
        <w:rPr>
          <w:i/>
        </w:rPr>
        <w:t xml:space="preserve">Nhận và xử lý nhiều kết nối chỉ với một single-thread. Điều này giúp cho hệ thống ngốn ít RAM nhất có thể và chạy nhanh vì nó không phải tạo thread mới cho mỗi truy vấn giống PHP. Ngoài ra, tận dụng ưu điểmnon-blocking I/O của Javascript mà nodejs tận dụng tối đâ tài nguyên của server mà không tạo ra độ trễ (như PHP </w:t>
      </w:r>
      <w:r w:rsidRPr="00FC0B60">
        <w:rPr>
          <w:i/>
        </w:rPr>
        <w:sym w:font="Wingdings" w:char="F04A"/>
      </w:r>
      <w:r>
        <w:rPr>
          <w:i/>
        </w:rPr>
        <w:t xml:space="preserve"> ).</w:t>
      </w:r>
    </w:p>
    <w:p w:rsidR="00FC0B60" w:rsidRPr="00FC0B60" w:rsidRDefault="00FC0B60" w:rsidP="00A74F3C">
      <w:pPr>
        <w:pStyle w:val="ListParagraph"/>
        <w:numPr>
          <w:ilvl w:val="0"/>
          <w:numId w:val="9"/>
        </w:numPr>
        <w:rPr>
          <w:b/>
        </w:rPr>
      </w:pPr>
      <w:r>
        <w:rPr>
          <w:i/>
        </w:rPr>
        <w:t>JSON APIs với cơ chế event-driven, non-blocking I/O và mô hình kết hợp với javascript là sự lựa chọn tuyệt vời cho các dịch vụ Webs làm bằng JSON.</w:t>
      </w:r>
    </w:p>
    <w:p w:rsidR="00FC0B60" w:rsidRPr="00DC12FA" w:rsidRDefault="00FC0B60" w:rsidP="00A74F3C">
      <w:pPr>
        <w:pStyle w:val="ListParagraph"/>
        <w:numPr>
          <w:ilvl w:val="0"/>
          <w:numId w:val="9"/>
        </w:numPr>
        <w:rPr>
          <w:b/>
        </w:rPr>
      </w:pPr>
      <w:r>
        <w:rPr>
          <w:i/>
        </w:rPr>
        <w:t xml:space="preserve">Hoàn toàn phù hợp với những app trên một trang (như Gmail) vì với khả năng xử lý nhiều request/s đồng thời phản hồi nhanh. Nếu các ứng dụng mà không muốn tải lại trang và </w:t>
      </w:r>
      <w:r w:rsidR="00DC12FA">
        <w:rPr>
          <w:i/>
        </w:rPr>
        <w:t>nhận được một lượng lớn các request từ người dùng cần sự hoạt động nhanh để thể hiện sự chuyên nghiệp thì nodejs sẽ là lựa chọn của bạn.</w:t>
      </w:r>
    </w:p>
    <w:p w:rsidR="00DC12FA" w:rsidRPr="00DC12FA" w:rsidRDefault="00DC12FA" w:rsidP="00A74F3C">
      <w:pPr>
        <w:pStyle w:val="ListParagraph"/>
        <w:numPr>
          <w:ilvl w:val="0"/>
          <w:numId w:val="9"/>
        </w:numPr>
        <w:rPr>
          <w:b/>
        </w:rPr>
      </w:pPr>
      <w:r>
        <w:rPr>
          <w:i/>
        </w:rPr>
        <w:t>Shelling tools unix Nodejs sẽ tận dụng tối đa Unix để hoạt động - ??? Có thể hiểu là Nodejs có hoàn toàn khả năng xử lý hàng nghìn process và thả ra một luồng khiến cho hiệu suất hoạt động đạt mức tối đa nhất và tuyệt vời nhất.</w:t>
      </w:r>
    </w:p>
    <w:p w:rsidR="00DC12FA" w:rsidRPr="00DC12FA" w:rsidRDefault="00DC12FA" w:rsidP="00A74F3C">
      <w:pPr>
        <w:pStyle w:val="ListParagraph"/>
        <w:numPr>
          <w:ilvl w:val="0"/>
          <w:numId w:val="9"/>
        </w:numPr>
        <w:rPr>
          <w:b/>
        </w:rPr>
      </w:pPr>
      <w:r>
        <w:rPr>
          <w:i/>
        </w:rPr>
        <w:lastRenderedPageBreak/>
        <w:t>Streaming Data (Luồng dữ liệu) Các web thông thường gửi HTTP requesst và nhận phản hồi lại (Luồng dữ liệu). Gỉa sử sẽ cần một hàm xử lý một luồng dữ liệu cực lớn, Nodejs sẽ xây dựng các Proxy phân vùng các luồng dữ liệu để đảm bảo tối đa hoạt động cho các luồng dữ liệu khác.</w:t>
      </w:r>
    </w:p>
    <w:p w:rsidR="005955BB" w:rsidRPr="005955BB" w:rsidRDefault="00DC12FA" w:rsidP="00A74F3C">
      <w:pPr>
        <w:pStyle w:val="ListParagraph"/>
        <w:numPr>
          <w:ilvl w:val="0"/>
          <w:numId w:val="9"/>
        </w:numPr>
        <w:rPr>
          <w:b/>
        </w:rPr>
      </w:pPr>
      <w:r>
        <w:rPr>
          <w:i/>
        </w:rPr>
        <w:t>Ứng dụng web sử dụng thời gian thực (Real-time applications) như ứng dụng chat, các dịch vụ mạng xã hội như Facebook, Twitter, ...</w:t>
      </w:r>
    </w:p>
    <w:p w:rsidR="005955BB" w:rsidRPr="005955BB" w:rsidRDefault="005955BB" w:rsidP="005955BB">
      <w:pPr>
        <w:ind w:firstLine="0"/>
        <w:rPr>
          <w:b/>
        </w:rPr>
      </w:pPr>
    </w:p>
    <w:p w:rsidR="005955BB" w:rsidRDefault="001F2DB1" w:rsidP="005955BB">
      <w:pPr>
        <w:pStyle w:val="Heading2"/>
      </w:pPr>
      <w:bookmarkStart w:id="17" w:name="_Toc528749033"/>
      <w:r>
        <w:t xml:space="preserve">RESTful </w:t>
      </w:r>
      <w:r w:rsidR="005955BB">
        <w:t>API</w:t>
      </w:r>
      <w:bookmarkEnd w:id="17"/>
    </w:p>
    <w:p w:rsidR="005955BB" w:rsidRDefault="003B6DF6" w:rsidP="005955BB">
      <w:r>
        <w:t xml:space="preserve">Có thể nói Nodejs thực sự tỏa sáng một cách chói lóa trong việc xây dựng </w:t>
      </w:r>
      <w:r w:rsidR="001F2DB1">
        <w:t xml:space="preserve">RESTful </w:t>
      </w:r>
      <w:r>
        <w:t>API (json) .Gần như không có ngôn ngữ nào xử lý JSON dễ dàng hơn javascript, hơn nữa nodejs xử lý non-blocking nên chẳng còn gì thích hợp hơn nodejs trong trường hợp xây dựng ứng dụng restful api.</w:t>
      </w:r>
    </w:p>
    <w:p w:rsidR="003B6DF6" w:rsidRDefault="003B6DF6" w:rsidP="003B6DF6">
      <w:r>
        <w:t xml:space="preserve">Một cách cơ bản và khái quát hóa mà nói thì </w:t>
      </w:r>
      <w:r w:rsidR="001F2DB1">
        <w:t xml:space="preserve">RESTful </w:t>
      </w:r>
      <w:r>
        <w:t>API sử dụng các yêu cầu HTTP để thực hiện bốn hoạt động được gọi là CRUD (Create Read Update Delete).</w:t>
      </w:r>
    </w:p>
    <w:p w:rsidR="00957CFE" w:rsidRDefault="00957CFE" w:rsidP="003B6DF6">
      <w:r>
        <w:t>Một điều lưu ý là không có khác biệt lớn giữa REST hay RESTful. REST là viết tắt của cụm từ Representational State Transfer và các ứng dụng sử dụng kiểu thiết kế REST thì được gọi là RESTful (hiểu nôm na thì –ful là tiếp vị ngữ giống như beauty và beautiful). Tất nhiên có thể sử dụng thuật ngữ REST thay cho RESTful và ngược lại.</w:t>
      </w:r>
    </w:p>
    <w:p w:rsidR="003B6DF6" w:rsidRDefault="003B6DF6" w:rsidP="003B6DF6">
      <w:r>
        <w:rPr>
          <w:noProof/>
          <w:lang w:val="en-GB" w:eastAsia="en-GB"/>
        </w:rPr>
        <w:drawing>
          <wp:anchor distT="0" distB="0" distL="114300" distR="114300" simplePos="0" relativeHeight="251665408" behindDoc="1" locked="0" layoutInCell="1" allowOverlap="1" wp14:anchorId="41202AB6" wp14:editId="0A1354B3">
            <wp:simplePos x="0" y="0"/>
            <wp:positionH relativeFrom="column">
              <wp:posOffset>-3175</wp:posOffset>
            </wp:positionH>
            <wp:positionV relativeFrom="paragraph">
              <wp:posOffset>406400</wp:posOffset>
            </wp:positionV>
            <wp:extent cx="5580380" cy="2366645"/>
            <wp:effectExtent l="0" t="0" r="1270" b="0"/>
            <wp:wrapSquare wrapText="bothSides"/>
            <wp:docPr id="4" name="Picture 4" descr="RESTful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Tful A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2366645"/>
                    </a:xfrm>
                    <a:prstGeom prst="rect">
                      <a:avLst/>
                    </a:prstGeom>
                    <a:noFill/>
                    <a:ln>
                      <a:noFill/>
                    </a:ln>
                  </pic:spPr>
                </pic:pic>
              </a:graphicData>
            </a:graphic>
          </wp:anchor>
        </w:drawing>
      </w:r>
    </w:p>
    <w:p w:rsidR="003B6DF6" w:rsidRDefault="003B6DF6" w:rsidP="003B6DF6"/>
    <w:p w:rsidR="003B6DF6" w:rsidRDefault="003B6DF6" w:rsidP="003B6DF6">
      <w:pPr>
        <w:rPr>
          <w:b/>
        </w:rPr>
      </w:pPr>
      <w:r>
        <w:lastRenderedPageBreak/>
        <w:t xml:space="preserve">Để hiểu rõ hơn chúng ta sẽ đi qua phần </w:t>
      </w:r>
      <w:r>
        <w:rPr>
          <w:b/>
        </w:rPr>
        <w:t>Resource</w:t>
      </w:r>
    </w:p>
    <w:p w:rsidR="005955BB" w:rsidRDefault="005955BB" w:rsidP="005955BB"/>
    <w:p w:rsidR="005955BB" w:rsidRDefault="003B6DF6" w:rsidP="005955BB">
      <w:pPr>
        <w:rPr>
          <w:b/>
        </w:rPr>
      </w:pPr>
      <w:r>
        <w:rPr>
          <w:b/>
        </w:rPr>
        <w:t>Resource</w:t>
      </w:r>
    </w:p>
    <w:p w:rsidR="003B6DF6" w:rsidRDefault="00845665" w:rsidP="005955BB">
      <w:r>
        <w:t>Việc quản lý tài nguyên là một phần quan trọng và chiếm phần lớn trong việc phát triển website. Trong đó tài nguyên của các trang web khác nhau có thể sẽ khác nhau.Với các trang mạng xã hội như facebook thì resource thường là danh sách người dùng (user hoặc account), danh sách các bài viết, etc..... Đối với các trang web bán hàng thì thường là danh sách sản phẩm, danh sách người bán, danh sách khách hàng,....</w:t>
      </w:r>
    </w:p>
    <w:p w:rsidR="00845665" w:rsidRDefault="00845665" w:rsidP="005955BB">
      <w:r>
        <w:t>Việc quản lý resource của một website bao gồm 4 tác vụ chính:</w:t>
      </w:r>
    </w:p>
    <w:p w:rsidR="00845665" w:rsidRDefault="00845665" w:rsidP="00A74F3C">
      <w:pPr>
        <w:pStyle w:val="ListParagraph"/>
        <w:numPr>
          <w:ilvl w:val="0"/>
          <w:numId w:val="11"/>
        </w:numPr>
      </w:pPr>
      <w:r>
        <w:t>Tạo mới một resource (create)</w:t>
      </w:r>
    </w:p>
    <w:p w:rsidR="00845665" w:rsidRDefault="00845665" w:rsidP="00A74F3C">
      <w:pPr>
        <w:pStyle w:val="ListParagraph"/>
        <w:numPr>
          <w:ilvl w:val="0"/>
          <w:numId w:val="11"/>
        </w:numPr>
      </w:pPr>
      <w:r>
        <w:t>Lấy thông tin một resource (read)</w:t>
      </w:r>
    </w:p>
    <w:p w:rsidR="00845665" w:rsidRDefault="00845665" w:rsidP="00A74F3C">
      <w:pPr>
        <w:pStyle w:val="ListParagraph"/>
        <w:numPr>
          <w:ilvl w:val="0"/>
          <w:numId w:val="11"/>
        </w:numPr>
      </w:pPr>
      <w:r>
        <w:t>Cập nhật một resource (update)</w:t>
      </w:r>
    </w:p>
    <w:p w:rsidR="00845665" w:rsidRDefault="00845665" w:rsidP="00A74F3C">
      <w:pPr>
        <w:pStyle w:val="ListParagraph"/>
        <w:numPr>
          <w:ilvl w:val="0"/>
          <w:numId w:val="11"/>
        </w:numPr>
      </w:pPr>
      <w:r>
        <w:t>Xóa một resosurce (delete)</w:t>
      </w:r>
    </w:p>
    <w:p w:rsidR="00845665" w:rsidRDefault="00845665" w:rsidP="001F2DB1">
      <w:pPr>
        <w:ind w:firstLine="0"/>
      </w:pPr>
      <w:r>
        <w:t xml:space="preserve">Có rất nhiều cách khác nhau để xây dựng một trang web </w:t>
      </w:r>
      <w:r w:rsidR="001F2DB1">
        <w:t xml:space="preserve">thực hiện cả 4 tác vụ </w:t>
      </w:r>
      <w:r>
        <w:t>trên. Ví dụ, với một trang blog chạy dưới tên miền là</w:t>
      </w:r>
      <w:hyperlink r:id="rId13" w:history="1">
        <w:r w:rsidRPr="007A5B28">
          <w:rPr>
            <w:rStyle w:val="Hyperlink"/>
          </w:rPr>
          <w:t>http://MikuBlog.wordpress.com</w:t>
        </w:r>
      </w:hyperlink>
      <w:r>
        <w:t xml:space="preserve"> thì để xem một bài viết với ID là 123 thì có thể</w:t>
      </w:r>
      <w:r w:rsidR="001F2DB1">
        <w:t xml:space="preserve"> làm </w:t>
      </w:r>
      <w:r>
        <w:t>theo một trong các cách sau:</w:t>
      </w:r>
    </w:p>
    <w:p w:rsidR="001F2DB1" w:rsidRDefault="001F2DB1" w:rsidP="00A74F3C">
      <w:pPr>
        <w:pStyle w:val="ListParagraph"/>
        <w:numPr>
          <w:ilvl w:val="1"/>
          <w:numId w:val="10"/>
        </w:numPr>
        <w:jc w:val="left"/>
      </w:pPr>
      <w:r>
        <w:t xml:space="preserve">Gửi một request tới URL </w:t>
      </w:r>
      <w:hyperlink r:id="rId14" w:history="1">
        <w:r w:rsidRPr="007A5B28">
          <w:rPr>
            <w:rStyle w:val="Hyperlink"/>
          </w:rPr>
          <w:t>http://MikuBlog.wordpress.com/posts?id=123</w:t>
        </w:r>
      </w:hyperlink>
      <w:r>
        <w:t xml:space="preserve"> với HTTP method là GET.</w:t>
      </w:r>
    </w:p>
    <w:p w:rsidR="001F2DB1" w:rsidRDefault="001F2DB1" w:rsidP="00A74F3C">
      <w:pPr>
        <w:pStyle w:val="ListParagraph"/>
        <w:numPr>
          <w:ilvl w:val="1"/>
          <w:numId w:val="10"/>
        </w:numPr>
      </w:pPr>
      <w:r>
        <w:t xml:space="preserve">Gửi một request tới URL </w:t>
      </w:r>
      <w:hyperlink r:id="rId15" w:history="1">
        <w:r w:rsidRPr="007A5B28">
          <w:rPr>
            <w:rStyle w:val="Hyperlink"/>
          </w:rPr>
          <w:t>http://MikuBlog.wordpress.com/posts/123</w:t>
        </w:r>
      </w:hyperlink>
      <w:r>
        <w:t xml:space="preserve"> với HTTP method là GET.</w:t>
      </w:r>
    </w:p>
    <w:p w:rsidR="001F2DB1" w:rsidRDefault="001F2DB1" w:rsidP="00A74F3C">
      <w:pPr>
        <w:pStyle w:val="ListParagraph"/>
        <w:numPr>
          <w:ilvl w:val="1"/>
          <w:numId w:val="10"/>
        </w:numPr>
        <w:jc w:val="left"/>
      </w:pPr>
      <w:r>
        <w:t xml:space="preserve">Gửi một request tới URL </w:t>
      </w:r>
      <w:hyperlink r:id="rId16" w:history="1">
        <w:r w:rsidRPr="007A5B28">
          <w:rPr>
            <w:rStyle w:val="Hyperlink"/>
          </w:rPr>
          <w:t>http://MikuBlog.wordpress.com/action=view_post&amp;id=123</w:t>
        </w:r>
      </w:hyperlink>
      <w:r>
        <w:t xml:space="preserve"> với HTTP method là GET.</w:t>
      </w:r>
    </w:p>
    <w:p w:rsidR="001F2DB1" w:rsidRDefault="001F2DB1" w:rsidP="00A74F3C">
      <w:pPr>
        <w:pStyle w:val="ListParagraph"/>
        <w:numPr>
          <w:ilvl w:val="1"/>
          <w:numId w:val="10"/>
        </w:numPr>
        <w:jc w:val="left"/>
      </w:pPr>
      <w:r>
        <w:t xml:space="preserve">Gửi một request tới URL </w:t>
      </w:r>
      <w:hyperlink r:id="rId17" w:history="1">
        <w:r w:rsidRPr="007A5B28">
          <w:rPr>
            <w:rStyle w:val="Hyperlink"/>
          </w:rPr>
          <w:t>http://MikuBlog.wordpress.com/view_post&amp;id=123</w:t>
        </w:r>
      </w:hyperlink>
      <w:r>
        <w:t xml:space="preserve"> với HTTP method là GET.</w:t>
      </w:r>
    </w:p>
    <w:p w:rsidR="001F2DB1" w:rsidRDefault="001F2DB1" w:rsidP="00A74F3C">
      <w:pPr>
        <w:pStyle w:val="ListParagraph"/>
        <w:numPr>
          <w:ilvl w:val="1"/>
          <w:numId w:val="10"/>
        </w:numPr>
        <w:jc w:val="left"/>
      </w:pPr>
      <w:r>
        <w:t>.....</w:t>
      </w:r>
    </w:p>
    <w:p w:rsidR="001F2DB1" w:rsidRDefault="001F2DB1" w:rsidP="001F2DB1">
      <w:pPr>
        <w:ind w:firstLine="0"/>
        <w:jc w:val="left"/>
      </w:pPr>
      <w:r>
        <w:t xml:space="preserve">Và sau một thời gian nữa thì người ta đã thống nhất ra các tiêu chuẩn khác nhau để thực hiện việc quản lý tài nguyên. Các tiêu chuẩn này (hay còn được gọi là WEB </w:t>
      </w:r>
      <w:r>
        <w:lastRenderedPageBreak/>
        <w:t>API hoặc HTTP API) quy định một cách thống nhất việc quản lý các tài nguyên của website và RESTful</w:t>
      </w:r>
      <w:r w:rsidR="00DA5CD1">
        <w:t xml:space="preserve"> là một trong số đó.</w:t>
      </w:r>
    </w:p>
    <w:p w:rsidR="00DA5CD1" w:rsidRDefault="00DA5CD1" w:rsidP="001F2DB1">
      <w:pPr>
        <w:ind w:firstLine="0"/>
        <w:jc w:val="left"/>
      </w:pPr>
    </w:p>
    <w:p w:rsidR="00DA5CD1" w:rsidRDefault="00DA5CD1" w:rsidP="001F2DB1">
      <w:pPr>
        <w:ind w:firstLine="0"/>
        <w:jc w:val="left"/>
      </w:pPr>
      <w:r>
        <w:t>Vậy RESTful API là một tiêu chuẩn dùng trong việc thiết kế các API trong các ứng dụng web để quản lý các tài nguyên.</w:t>
      </w:r>
    </w:p>
    <w:p w:rsidR="00DA5CD1" w:rsidRDefault="00DA5CD1" w:rsidP="001F2DB1">
      <w:pPr>
        <w:ind w:firstLine="0"/>
        <w:jc w:val="left"/>
      </w:pPr>
      <w:r>
        <w:t>Trọng tâm của REST quy định cách sử dụng các HTTP method (như GET, POST, PUT, DELETE ... ) và cách định dạng các URL cho ứng dụng web để quản lý các tài nguyên. Ví dụ với một trang blog quản lý các bài viết chúng ta có các URL đi với các method như sau:</w:t>
      </w:r>
    </w:p>
    <w:p w:rsidR="00DA5CD1" w:rsidRDefault="00DA5CD1" w:rsidP="00A74F3C">
      <w:pPr>
        <w:pStyle w:val="ListParagraph"/>
        <w:numPr>
          <w:ilvl w:val="1"/>
          <w:numId w:val="12"/>
        </w:numPr>
        <w:jc w:val="left"/>
      </w:pPr>
      <w:r>
        <w:t xml:space="preserve">URL tạo bài viết: </w:t>
      </w:r>
      <w:hyperlink r:id="rId18" w:history="1">
        <w:r w:rsidRPr="007A5B28">
          <w:rPr>
            <w:rStyle w:val="Hyperlink"/>
          </w:rPr>
          <w:t>http://MikuBlog.wordpress.com/posts</w:t>
        </w:r>
      </w:hyperlink>
      <w:r>
        <w:t>. Tương ứng với http method là POST.</w:t>
      </w:r>
    </w:p>
    <w:p w:rsidR="00DA5CD1" w:rsidRDefault="00DA5CD1" w:rsidP="00A74F3C">
      <w:pPr>
        <w:pStyle w:val="ListParagraph"/>
        <w:numPr>
          <w:ilvl w:val="1"/>
          <w:numId w:val="12"/>
        </w:numPr>
        <w:jc w:val="left"/>
      </w:pPr>
      <w:r>
        <w:t xml:space="preserve">URL đọc bài viết với ID là 123: </w:t>
      </w:r>
      <w:hyperlink r:id="rId19" w:history="1">
        <w:r w:rsidRPr="007A5B28">
          <w:rPr>
            <w:rStyle w:val="Hyperlink"/>
          </w:rPr>
          <w:t>http://MikuBlog.wordpress.com/posts/123</w:t>
        </w:r>
      </w:hyperlink>
      <w:r>
        <w:t>. Tương ứng với http method là GET.</w:t>
      </w:r>
    </w:p>
    <w:p w:rsidR="00DA5CD1" w:rsidRDefault="00DA5CD1" w:rsidP="00A74F3C">
      <w:pPr>
        <w:pStyle w:val="ListParagraph"/>
        <w:numPr>
          <w:ilvl w:val="1"/>
          <w:numId w:val="12"/>
        </w:numPr>
        <w:jc w:val="left"/>
      </w:pPr>
      <w:r>
        <w:t xml:space="preserve">URL cập nhật bài viết với ID là 123: </w:t>
      </w:r>
      <w:hyperlink r:id="rId20" w:history="1">
        <w:r w:rsidRPr="007A5B28">
          <w:rPr>
            <w:rStyle w:val="Hyperlink"/>
          </w:rPr>
          <w:t>http://MikuBlog.wordpress.com/posts/123</w:t>
        </w:r>
      </w:hyperlink>
      <w:r>
        <w:t>. Tương ứng với http method là PUT.</w:t>
      </w:r>
    </w:p>
    <w:p w:rsidR="00DA5CD1" w:rsidRDefault="00DA5CD1" w:rsidP="00A74F3C">
      <w:pPr>
        <w:pStyle w:val="ListParagraph"/>
        <w:numPr>
          <w:ilvl w:val="1"/>
          <w:numId w:val="12"/>
        </w:numPr>
        <w:jc w:val="left"/>
      </w:pPr>
      <w:r>
        <w:t xml:space="preserve">URL xóa bài viết với ID là 123: </w:t>
      </w:r>
      <w:hyperlink r:id="rId21" w:history="1">
        <w:r w:rsidRPr="007A5B28">
          <w:rPr>
            <w:rStyle w:val="Hyperlink"/>
          </w:rPr>
          <w:t>http://MikuBlog.wordpress.com/posts/123</w:t>
        </w:r>
      </w:hyperlink>
      <w:r>
        <w:t>. Tương ứng với http method là DELETE.</w:t>
      </w:r>
    </w:p>
    <w:p w:rsidR="00853DAC" w:rsidRDefault="00853DAC" w:rsidP="00853DAC">
      <w:pPr>
        <w:pStyle w:val="ListParagraph"/>
        <w:ind w:left="1440" w:firstLine="0"/>
        <w:jc w:val="left"/>
      </w:pPr>
    </w:p>
    <w:p w:rsidR="00957CFE" w:rsidRDefault="00957CFE" w:rsidP="00957CFE">
      <w:pPr>
        <w:ind w:firstLine="0"/>
        <w:jc w:val="left"/>
      </w:pPr>
      <w:r>
        <w:t xml:space="preserve">Với các ứng dụng web được thiết kế sử dụng RESTful, người phát triển có thể dễ dàng biết được URL và http method để quản lý một tài nguyên.Bạn cũng cần lưu ý bản thân RESTful không quy định logic code ứng dụng và RESTful cũng không giới hạn bởi ngôn ngữ lập trình ứng dụng.Bất kì ngôn ngữ lập trình (hoặc framework) nào cũng có thể áp dụng RESTful trong việc thiết kế API cho ứng dụng web. </w:t>
      </w:r>
    </w:p>
    <w:p w:rsidR="00B27AFB" w:rsidRDefault="00B27AFB" w:rsidP="00957CFE">
      <w:pPr>
        <w:ind w:firstLine="0"/>
        <w:jc w:val="left"/>
      </w:pPr>
    </w:p>
    <w:p w:rsidR="00B27AFB" w:rsidRDefault="00B27AFB" w:rsidP="00957CFE">
      <w:pPr>
        <w:ind w:firstLine="0"/>
        <w:jc w:val="left"/>
      </w:pPr>
    </w:p>
    <w:p w:rsidR="00B27AFB" w:rsidRDefault="00853DAC" w:rsidP="00B27AFB">
      <w:pPr>
        <w:pStyle w:val="Heading2"/>
      </w:pPr>
      <w:bookmarkStart w:id="18" w:name="_Toc528749034"/>
      <w:r>
        <w:lastRenderedPageBreak/>
        <w:t>JSON W</w:t>
      </w:r>
      <w:r w:rsidR="00957CFE">
        <w:t>eb</w:t>
      </w:r>
      <w:r>
        <w:t xml:space="preserve"> T</w:t>
      </w:r>
      <w:r w:rsidR="00957CFE">
        <w:t>oken</w:t>
      </w:r>
      <w:bookmarkEnd w:id="18"/>
    </w:p>
    <w:p w:rsidR="00B27AFB" w:rsidRPr="00B27AFB" w:rsidRDefault="00B27AFB" w:rsidP="00B27AFB">
      <w:r w:rsidRPr="00B27AFB">
        <w:t>JSON Web Token (JWT)</w:t>
      </w:r>
      <w:r>
        <w:rPr>
          <w:b/>
        </w:rPr>
        <w:t xml:space="preserve"> </w:t>
      </w:r>
      <w:r w:rsidRPr="00B27AFB">
        <w:t>là một tiêu chuẩn mở (RFC 7519) định nghĩa cách thức truyền tin an toàn giữa các thành viên bằng một đối tượng JSON.Thông tin này có thể được xác thực và đánh dấu tin cậy nhờ vào “chữ ký” của nó. Phần chữ ký của JWT sẽ được mã hóa bằng HMAC hoặc RSA.</w:t>
      </w:r>
    </w:p>
    <w:p w:rsidR="00853DAC" w:rsidRDefault="00853DAC" w:rsidP="00853DAC">
      <w:r>
        <w:t>Đặc điểm nổi bật của JWT:</w:t>
      </w:r>
    </w:p>
    <w:p w:rsidR="00853DAC" w:rsidRDefault="00853DAC" w:rsidP="00A74F3C">
      <w:pPr>
        <w:pStyle w:val="ListParagraph"/>
        <w:numPr>
          <w:ilvl w:val="0"/>
          <w:numId w:val="13"/>
        </w:numPr>
      </w:pPr>
      <w:r>
        <w:t>Kích thước nhỏ: JWT có thể được truyền thông qua URL hoặc qua giao thức POST hay nhét vào bên trong phần HTTP Header. Kích thước nhỏ hơn ứng với việc truyền tải thông tin nhanh hơn. Dưới đây là cách thức truyền token vào trong HTTP Header sử dụng bảng mẫu Bearer (ví dụ):</w:t>
      </w:r>
    </w:p>
    <w:p w:rsidR="005955BB" w:rsidRDefault="00853DAC" w:rsidP="00853DAC">
      <w:pPr>
        <w:ind w:left="927" w:firstLine="0"/>
      </w:pPr>
      <w:r>
        <w:rPr>
          <w:noProof/>
          <w:lang w:val="en-GB" w:eastAsia="en-GB"/>
        </w:rPr>
        <mc:AlternateContent>
          <mc:Choice Requires="wps">
            <w:drawing>
              <wp:anchor distT="0" distB="0" distL="114300" distR="114300" simplePos="0" relativeHeight="251636736" behindDoc="0" locked="0" layoutInCell="1" allowOverlap="1" wp14:anchorId="22A4FC92" wp14:editId="2E7A2097">
                <wp:simplePos x="0" y="0"/>
                <wp:positionH relativeFrom="column">
                  <wp:posOffset>587375</wp:posOffset>
                </wp:positionH>
                <wp:positionV relativeFrom="paragraph">
                  <wp:posOffset>240665</wp:posOffset>
                </wp:positionV>
                <wp:extent cx="4829175" cy="4095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4829175" cy="4095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EA6370" w:rsidRPr="00853DAC" w:rsidRDefault="00EA6370" w:rsidP="0068080C">
                            <w:pPr>
                              <w:ind w:firstLine="0"/>
                              <w:rPr>
                                <w:lang w:val="en-GB"/>
                              </w:rPr>
                            </w:pPr>
                            <w:r w:rsidRPr="0068080C">
                              <w:rPr>
                                <w:color w:val="7030A0"/>
                                <w:lang w:val="en-GB"/>
                              </w:rPr>
                              <w:t>Authorization</w:t>
                            </w:r>
                            <w:r>
                              <w:rPr>
                                <w:lang w:val="en-GB"/>
                              </w:rPr>
                              <w:t xml:space="preserve">: </w:t>
                            </w:r>
                            <w:r w:rsidRPr="0068080C">
                              <w:rPr>
                                <w:color w:val="92D050"/>
                                <w:lang w:val="en-GB"/>
                              </w:rPr>
                              <w:t>Bearer &lt;token&gt;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A4FC92" id="Rounded Rectangle 5" o:spid="_x0000_s1028" style="position:absolute;left:0;text-align:left;margin-left:46.25pt;margin-top:18.95pt;width:380.25pt;height:32.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CDzgwIAAEwFAAAOAAAAZHJzL2Uyb0RvYy54bWysVFFv2yAQfp+0/4B4X2xHydpGcaqoVadJ&#10;VVulnfpMMMTWgGNAYme/fgd23K7rXqblwTm47z6+O+5YXnZakYNwvgFT0mKSUyIMh6oxu5J+e7r5&#10;dE6JD8xUTIERJT0KTy9XHz8sW7sQU6hBVcIRJDF+0dqS1iHYRZZ5XgvN/ASsMOiU4DQLuHS7rHKs&#10;RXatsmmef85acJV1wIX3uHvdO+kq8UspeLiX0otAVElRW0hfl77b+M1WS7bYOWbrhg8y2D+o0Kwx&#10;eOhIdc0CI3vX/EGlG+7AgwwTDjoDKRsuUg6YTZG/yeaxZlakXLA43o5l8v+Plt8dHhxpqpLOKTFM&#10;4xVtYG8qUZENFo+ZnRJkHsvUWr9A9KN9cMPKoxlz7qTT8R+zIV0q7XEsregC4bg5O59eFGd4Bkff&#10;LL+Yo4002Uu0dT58EaBJNErqooooIZWVHW596PEnHAZHSb2IZIWjElGHMhshMSc8dpqiUzeJK+XI&#10;gWEfVN+Lfrtmlei35jn+BkEjOslLZJFVNkqNvANB7NLfeXuNAzaGidSEY2D+N0F94IhOJ4IJY6Bu&#10;DLj3glUoBuGyx58K05cjViZ02y7d8TQi484WqiPeu4N+ILzlNw2W/Zb58MAcTgDOCk51uMePVNCW&#10;FAaLkhrcz/f2Ix4bE72UtDhRJfU/9swJStRXgy17UcxmcQTTYjY/m+LCvfZsX3vMXl8BXlaB74fl&#10;yYz4oE6mdKCfcfjX8VR0McPx7JLy4E6Lq9BPOj4fXKzXCYZjZ1m4NY+WR/JY59hRT90zc3bovYBd&#10;ewen6WOLN93XY2OkgfU+gGxSa77UdbgBHNnUQsPzEt+E1+uEenkEV78AAAD//wMAUEsDBBQABgAI&#10;AAAAIQDc1lE63gAAAAkBAAAPAAAAZHJzL2Rvd25yZXYueG1sTI/LTsMwEEX3SPyDNUjsqENCoU7j&#10;VAgJwbaPRdg58ZCkxHZku0369wwruhzdozvnFpvZDOyMPvTOSnhcJMDQNk73tpVw2L8/rICFqKxW&#10;g7Mo4YIBNuXtTaFy7Sa7xfMutoxKbMiVhC7GMec8NB0aFRZuREvZt/NGRTp9y7VXE5WbgadJ8syN&#10;6i196NSIbx02P7uTkVB5fZi2H3uTfVYXrI61aL6EkPL+bn5dA4s4x38Y/vRJHUpyqt3J6sAGCSJd&#10;EikhexHAKF8tM9pWE5ikT8DLgl8vKH8BAAD//wMAUEsBAi0AFAAGAAgAAAAhALaDOJL+AAAA4QEA&#10;ABMAAAAAAAAAAAAAAAAAAAAAAFtDb250ZW50X1R5cGVzXS54bWxQSwECLQAUAAYACAAAACEAOP0h&#10;/9YAAACUAQAACwAAAAAAAAAAAAAAAAAvAQAAX3JlbHMvLnJlbHNQSwECLQAUAAYACAAAACEAkYgg&#10;84MCAABMBQAADgAAAAAAAAAAAAAAAAAuAgAAZHJzL2Uyb0RvYy54bWxQSwECLQAUAAYACAAAACEA&#10;3NZROt4AAAAJAQAADwAAAAAAAAAAAAAAAADdBAAAZHJzL2Rvd25yZXYueG1sUEsFBgAAAAAEAAQA&#10;8wAAAOgFAAAAAA==&#10;" fillcolor="black [3200]" strokecolor="black [1600]" strokeweight="2pt">
                <v:textbox>
                  <w:txbxContent>
                    <w:p w:rsidR="00EA6370" w:rsidRPr="00853DAC" w:rsidRDefault="00EA6370" w:rsidP="0068080C">
                      <w:pPr>
                        <w:ind w:firstLine="0"/>
                        <w:rPr>
                          <w:lang w:val="en-GB"/>
                        </w:rPr>
                      </w:pPr>
                      <w:r w:rsidRPr="0068080C">
                        <w:rPr>
                          <w:color w:val="7030A0"/>
                          <w:lang w:val="en-GB"/>
                        </w:rPr>
                        <w:t>Authorization</w:t>
                      </w:r>
                      <w:r>
                        <w:rPr>
                          <w:lang w:val="en-GB"/>
                        </w:rPr>
                        <w:t xml:space="preserve">: </w:t>
                      </w:r>
                      <w:r w:rsidRPr="0068080C">
                        <w:rPr>
                          <w:color w:val="92D050"/>
                          <w:lang w:val="en-GB"/>
                        </w:rPr>
                        <w:t>Bearer &lt;token&gt;</w:t>
                      </w:r>
                    </w:p>
                  </w:txbxContent>
                </v:textbox>
              </v:roundrect>
            </w:pict>
          </mc:Fallback>
        </mc:AlternateContent>
      </w:r>
    </w:p>
    <w:p w:rsidR="00853DAC" w:rsidRDefault="00853DAC" w:rsidP="00853DAC">
      <w:pPr>
        <w:ind w:left="927" w:firstLine="0"/>
      </w:pPr>
    </w:p>
    <w:p w:rsidR="0068080C" w:rsidRDefault="0068080C" w:rsidP="00853DAC">
      <w:pPr>
        <w:ind w:left="927" w:firstLine="0"/>
      </w:pPr>
    </w:p>
    <w:p w:rsidR="00853DAC" w:rsidRDefault="0068080C" w:rsidP="00A74F3C">
      <w:pPr>
        <w:pStyle w:val="ListParagraph"/>
        <w:numPr>
          <w:ilvl w:val="0"/>
          <w:numId w:val="13"/>
        </w:numPr>
      </w:pPr>
      <w:r>
        <w:t>Khép kín: phần Payload chứa toàn bộ những thông tin mà chúng ta cần tới, ví dụ như thông tin của người dùng (thay vì phải truy vấn cơ sở dữ liệu nhiều lần).</w:t>
      </w:r>
    </w:p>
    <w:p w:rsidR="005955BB" w:rsidRPr="0068080C" w:rsidRDefault="0068080C" w:rsidP="005955BB">
      <w:pPr>
        <w:rPr>
          <w:b/>
          <w:i/>
        </w:rPr>
      </w:pPr>
      <w:r w:rsidRPr="0068080C">
        <w:rPr>
          <w:b/>
          <w:i/>
        </w:rPr>
        <w:t>Trường hợp sử dụng JSON Web Token :</w:t>
      </w:r>
    </w:p>
    <w:p w:rsidR="005955BB" w:rsidRDefault="0068080C" w:rsidP="00A74F3C">
      <w:pPr>
        <w:pStyle w:val="ListParagraph"/>
        <w:numPr>
          <w:ilvl w:val="0"/>
          <w:numId w:val="14"/>
        </w:numPr>
      </w:pPr>
      <w:r w:rsidRPr="00B7266A">
        <w:rPr>
          <w:b/>
        </w:rPr>
        <w:t>Authentication</w:t>
      </w:r>
      <w:r>
        <w:t>: Đây là kịch bản muôn đời của json web token. Một khi người dùng đăng nhập vào hệ thống thì những request tiếp theo từ phía người dùng sẽ chứa thêm mã JWT, cho phép người dùng có quyền truy cập vào các đường dẫn, dịch vụ và tài nguyên mà cần có sự cho phép nếu có mã Token đó.Và phương pháp này không dùng cookie !!</w:t>
      </w:r>
    </w:p>
    <w:p w:rsidR="00B7266A" w:rsidRDefault="00B7266A" w:rsidP="00B7266A">
      <w:pPr>
        <w:pStyle w:val="ListParagraph"/>
        <w:ind w:left="1287" w:firstLine="153"/>
        <w:rPr>
          <w:b/>
        </w:rPr>
      </w:pPr>
      <w:r>
        <w:rPr>
          <w:b/>
        </w:rPr>
        <w:t>VD:</w:t>
      </w:r>
    </w:p>
    <w:p w:rsidR="00B7266A" w:rsidRDefault="00B7266A" w:rsidP="00B7266A">
      <w:pPr>
        <w:pStyle w:val="ListParagraph"/>
        <w:ind w:left="1287" w:firstLine="153"/>
        <w:rPr>
          <w:b/>
        </w:rPr>
      </w:pPr>
    </w:p>
    <w:p w:rsidR="00B7266A" w:rsidRDefault="00B7266A" w:rsidP="00B7266A">
      <w:pPr>
        <w:pStyle w:val="ListParagraph"/>
        <w:ind w:left="1287" w:firstLine="153"/>
        <w:rPr>
          <w:b/>
        </w:rPr>
      </w:pPr>
    </w:p>
    <w:p w:rsidR="00B7266A" w:rsidRPr="00B7266A" w:rsidRDefault="00B7266A" w:rsidP="00B7266A">
      <w:pPr>
        <w:pStyle w:val="ListParagraph"/>
        <w:ind w:left="1287" w:firstLine="153"/>
        <w:rPr>
          <w:b/>
        </w:rPr>
      </w:pPr>
      <w:r>
        <w:rPr>
          <w:noProof/>
          <w:lang w:val="en-GB" w:eastAsia="en-GB"/>
        </w:rPr>
        <w:lastRenderedPageBreak/>
        <w:drawing>
          <wp:anchor distT="0" distB="0" distL="114300" distR="114300" simplePos="0" relativeHeight="251637760" behindDoc="0" locked="0" layoutInCell="1" allowOverlap="1" wp14:anchorId="1E41197F" wp14:editId="427BF268">
            <wp:simplePos x="0" y="0"/>
            <wp:positionH relativeFrom="column">
              <wp:posOffset>0</wp:posOffset>
            </wp:positionH>
            <wp:positionV relativeFrom="paragraph">
              <wp:posOffset>180340</wp:posOffset>
            </wp:positionV>
            <wp:extent cx="5572125" cy="36195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2125" cy="3619500"/>
                    </a:xfrm>
                    <a:prstGeom prst="rect">
                      <a:avLst/>
                    </a:prstGeom>
                    <a:noFill/>
                    <a:ln>
                      <a:noFill/>
                    </a:ln>
                  </pic:spPr>
                </pic:pic>
              </a:graphicData>
            </a:graphic>
          </wp:anchor>
        </w:drawing>
      </w:r>
    </w:p>
    <w:p w:rsidR="00B7266A" w:rsidRDefault="00B7266A" w:rsidP="00A74F3C">
      <w:pPr>
        <w:pStyle w:val="ListParagraph"/>
        <w:numPr>
          <w:ilvl w:val="0"/>
          <w:numId w:val="14"/>
        </w:numPr>
      </w:pPr>
      <w:r w:rsidRPr="00B7266A">
        <w:rPr>
          <w:b/>
        </w:rPr>
        <w:t>Trao đổi thông tin</w:t>
      </w:r>
      <w:r>
        <w:t xml:space="preserve">: JSON Web Token là một cách thức không hề tồi </w:t>
      </w:r>
      <w:r>
        <w:sym w:font="Wingdings" w:char="F04A"/>
      </w:r>
      <w:r>
        <w:t xml:space="preserve"> để truyền tin giữa các thành viên với nhau, nhờ vào phần “chữ ký” của nó. Phía người nhận có thể biết được người gửi là ai thông qua phần chữ ký.Ngoài ra chữ ký được tạo ra bằ</w:t>
      </w:r>
      <w:r w:rsidR="000415C8">
        <w:t xml:space="preserve">ng việc kết hợp cả phần header và phần </w:t>
      </w:r>
      <w:r>
        <w:t>paylo</w:t>
      </w:r>
      <w:r w:rsidR="000415C8">
        <w:t xml:space="preserve">ad nên người ta có thể xác nhận được chữ ký có bị giả mạo hay không. </w:t>
      </w:r>
    </w:p>
    <w:p w:rsidR="00B7266A" w:rsidRDefault="00B7266A" w:rsidP="00B7266A">
      <w:pPr>
        <w:pStyle w:val="ListParagraph"/>
        <w:ind w:left="1287" w:firstLine="0"/>
        <w:rPr>
          <w:b/>
        </w:rPr>
      </w:pPr>
    </w:p>
    <w:p w:rsidR="00B7266A" w:rsidRDefault="000415C8" w:rsidP="000415C8">
      <w:pPr>
        <w:rPr>
          <w:b/>
        </w:rPr>
      </w:pPr>
      <w:r>
        <w:rPr>
          <w:b/>
        </w:rPr>
        <w:t>Sơ lược cấu trúc của JSON Web Token:</w:t>
      </w:r>
    </w:p>
    <w:p w:rsidR="000415C8" w:rsidRDefault="000415C8" w:rsidP="000415C8">
      <w:r>
        <w:t>JSON Web Token bao gồm ba phần và tách nhau bởi dấu chấm (.):</w:t>
      </w:r>
    </w:p>
    <w:p w:rsidR="000415C8" w:rsidRDefault="000415C8" w:rsidP="00A74F3C">
      <w:pPr>
        <w:pStyle w:val="ListParagraph"/>
        <w:numPr>
          <w:ilvl w:val="0"/>
          <w:numId w:val="15"/>
        </w:numPr>
      </w:pPr>
      <w:r>
        <w:t>Header</w:t>
      </w:r>
    </w:p>
    <w:p w:rsidR="000415C8" w:rsidRDefault="000415C8" w:rsidP="00A74F3C">
      <w:pPr>
        <w:pStyle w:val="ListParagraph"/>
        <w:numPr>
          <w:ilvl w:val="0"/>
          <w:numId w:val="15"/>
        </w:numPr>
      </w:pPr>
      <w:r>
        <w:t>Payload</w:t>
      </w:r>
    </w:p>
    <w:p w:rsidR="000415C8" w:rsidRDefault="000415C8" w:rsidP="00A74F3C">
      <w:pPr>
        <w:pStyle w:val="ListParagraph"/>
        <w:numPr>
          <w:ilvl w:val="0"/>
          <w:numId w:val="15"/>
        </w:numPr>
      </w:pPr>
      <w:r>
        <w:t>Signature (chữ ký)</w:t>
      </w:r>
    </w:p>
    <w:p w:rsidR="000415C8" w:rsidRDefault="000415C8" w:rsidP="000415C8">
      <w:r>
        <w:t>Dạng tổng quát của JWT : xxxxx.yyyyy.zzzzz</w:t>
      </w:r>
    </w:p>
    <w:p w:rsidR="000415C8" w:rsidRDefault="000415C8" w:rsidP="000415C8"/>
    <w:p w:rsidR="000415C8" w:rsidRDefault="000415C8" w:rsidP="000415C8"/>
    <w:p w:rsidR="004213B7" w:rsidRPr="004213B7" w:rsidRDefault="000415C8" w:rsidP="00A74F3C">
      <w:pPr>
        <w:pStyle w:val="ListParagraph"/>
        <w:numPr>
          <w:ilvl w:val="0"/>
          <w:numId w:val="16"/>
        </w:numPr>
        <w:rPr>
          <w:b/>
        </w:rPr>
      </w:pPr>
      <w:r w:rsidRPr="000415C8">
        <w:rPr>
          <w:b/>
        </w:rPr>
        <w:lastRenderedPageBreak/>
        <w:t>Về phần Header</w:t>
      </w:r>
    </w:p>
    <w:p w:rsidR="000415C8" w:rsidRDefault="000415C8" w:rsidP="000415C8">
      <w:pPr>
        <w:ind w:left="1077" w:firstLine="0"/>
      </w:pPr>
      <w:r>
        <w:t>Phần header dùng để khai báo kiểu chữ ký và thuật toán mã hóa sẽ dùng cho cái token cảu chúng ta.</w:t>
      </w:r>
    </w:p>
    <w:p w:rsidR="00B7266A" w:rsidRDefault="000415C8" w:rsidP="000415C8">
      <w:pPr>
        <w:ind w:firstLine="0"/>
      </w:pPr>
      <w:r>
        <w:tab/>
      </w:r>
      <w:r>
        <w:tab/>
        <w:t xml:space="preserve">Ví dụ cho phần header : </w:t>
      </w:r>
    </w:p>
    <w:p w:rsidR="000415C8" w:rsidRPr="000415C8" w:rsidRDefault="000415C8" w:rsidP="000415C8">
      <w:pPr>
        <w:ind w:firstLine="0"/>
        <w:rPr>
          <w:b/>
        </w:rPr>
      </w:pPr>
      <w:r>
        <w:rPr>
          <w:noProof/>
          <w:lang w:val="en-GB" w:eastAsia="en-GB"/>
        </w:rPr>
        <mc:AlternateContent>
          <mc:Choice Requires="wps">
            <w:drawing>
              <wp:anchor distT="0" distB="0" distL="114300" distR="114300" simplePos="0" relativeHeight="251667456" behindDoc="0" locked="0" layoutInCell="1" allowOverlap="1" wp14:anchorId="280F4E62" wp14:editId="6E3ECDD4">
                <wp:simplePos x="0" y="0"/>
                <wp:positionH relativeFrom="column">
                  <wp:posOffset>939800</wp:posOffset>
                </wp:positionH>
                <wp:positionV relativeFrom="paragraph">
                  <wp:posOffset>149859</wp:posOffset>
                </wp:positionV>
                <wp:extent cx="2438400" cy="15335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2438400" cy="15335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EA6370" w:rsidRPr="000415C8" w:rsidRDefault="00EA6370" w:rsidP="000415C8">
                            <w:pPr>
                              <w:ind w:firstLine="0"/>
                              <w:jc w:val="left"/>
                              <w:rPr>
                                <w:sz w:val="24"/>
                                <w:lang w:val="en-GB"/>
                              </w:rPr>
                            </w:pPr>
                            <w:r w:rsidRPr="000415C8">
                              <w:rPr>
                                <w:sz w:val="24"/>
                                <w:lang w:val="en-GB"/>
                              </w:rPr>
                              <w:t>{</w:t>
                            </w:r>
                          </w:p>
                          <w:p w:rsidR="00EA6370" w:rsidRPr="000415C8" w:rsidRDefault="00EA6370" w:rsidP="000415C8">
                            <w:pPr>
                              <w:ind w:firstLine="0"/>
                              <w:jc w:val="left"/>
                              <w:rPr>
                                <w:color w:val="92D050"/>
                                <w:sz w:val="24"/>
                                <w:lang w:val="en-GB"/>
                              </w:rPr>
                            </w:pPr>
                            <w:r w:rsidRPr="000415C8">
                              <w:rPr>
                                <w:sz w:val="24"/>
                                <w:lang w:val="en-GB"/>
                              </w:rPr>
                              <w:tab/>
                            </w:r>
                            <w:r w:rsidRPr="000415C8">
                              <w:rPr>
                                <w:color w:val="92D050"/>
                                <w:sz w:val="24"/>
                                <w:lang w:val="en-GB"/>
                              </w:rPr>
                              <w:t>“alg” : “HS256”,</w:t>
                            </w:r>
                          </w:p>
                          <w:p w:rsidR="00EA6370" w:rsidRPr="000415C8" w:rsidRDefault="00EA6370" w:rsidP="000415C8">
                            <w:pPr>
                              <w:ind w:firstLine="0"/>
                              <w:jc w:val="left"/>
                              <w:rPr>
                                <w:color w:val="92D050"/>
                                <w:sz w:val="24"/>
                                <w:lang w:val="en-GB"/>
                              </w:rPr>
                            </w:pPr>
                            <w:r w:rsidRPr="000415C8">
                              <w:rPr>
                                <w:color w:val="92D050"/>
                                <w:sz w:val="24"/>
                                <w:lang w:val="en-GB"/>
                              </w:rPr>
                              <w:tab/>
                              <w:t>“typ” : “JWT”</w:t>
                            </w:r>
                          </w:p>
                          <w:p w:rsidR="00EA6370" w:rsidRPr="000415C8" w:rsidRDefault="00EA6370" w:rsidP="000415C8">
                            <w:pPr>
                              <w:ind w:firstLine="0"/>
                              <w:jc w:val="left"/>
                              <w:rPr>
                                <w:sz w:val="24"/>
                                <w:lang w:val="en-GB"/>
                              </w:rPr>
                            </w:pPr>
                            <w:r w:rsidRPr="000415C8">
                              <w:rPr>
                                <w:sz w:val="24"/>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280F4E62" id="Rounded Rectangle 7" o:spid="_x0000_s1029" style="position:absolute;left:0;text-align:left;margin-left:74pt;margin-top:11.8pt;width:192pt;height:120.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WgwIAAEsFAAAOAAAAZHJzL2Uyb0RvYy54bWysVE1v2zAMvQ/YfxB0X23nY22DOkXQosOA&#10;og3aDj0rshQbk0RNUmJnv36U7Lhd112G5eBQ4uMT+UTq4rLTiuyF8w2YkhYnOSXCcKgasy3pt6eb&#10;T2eU+MBMxRQYUdKD8PRy+fHDRWsXYgI1qEo4giTGL1pb0joEu8gyz2uhmT8BKww6JTjNAi7dNqsc&#10;a5Fdq2yS55+zFlxlHXDhPe5e9066TPxSCh7upfQiEFVSzC2kr0vfTfxmywu22Dpm64YPabB/yEKz&#10;xuChI9U1C4zsXPMHlW64Aw8ynHDQGUjZcJFqwGqK/E01jzWzItWC4ng7yuT/Hy2/268daaqSnlJi&#10;mMYreoCdqURFHlA8ZrZKkNMoU2v9AtGPdu2GlUcz1txJp+M/VkO6JO1hlFZ0gXDcnMymZ7Mcb4Cj&#10;r5hPp/PJPLJmL+HW+fBFgCbRKKmLacQckq5sf+tDjz/iMDjm1GeRrHBQIiaizIOQWFQ8N0WndhJX&#10;ypE9w0aovhf9ds0q0W/Nc/wNCY3olF4ii6yyUWrkHQhim/7O2+c4YGOYSF04BuZ/S6gPHNHpRDBh&#10;DNSNAfdesArFkLjs8UdhejmiMqHbdOmSpxEZdzZQHfDiHfQT4S2/aVD2W+bDmjkcAbwqHOtwjx+p&#10;oC0pDBYlNbif7+1HPHYmeilpcaRK6n/smBOUqK8Ge/a8mM3iDKbFbH46wYV77dm89pidvgK8rAIf&#10;EMuTGfFBHU3pQD/j9K/iqehihuPZJQ1H8yr0g46vBxerVQLh1FkWbs2j5ZE6qhz76al7Zs4OnRew&#10;ae/gOHxs8ab3emyMNLDaBZBNaswXVQf9cWJTAw2vS3wSXq8T6uUNXP4CAAD//wMAUEsDBBQABgAI&#10;AAAAIQBmYse73gAAAAoBAAAPAAAAZHJzL2Rvd25yZXYueG1sTI/NboMwEITvlfoO1lbqrTEhARGC&#10;iSqknnqoklQ9L9gBVP8g2yTk7bs9tceZHc1+Ux0Wo9lV+TA6K2C9SoAp2zk52l7A5/ntpQAWIlqJ&#10;2lkl4K4CHOrHhwpL6W72qK6n2DMqsaFEAUOMU8l56AZlMKzcpCzdLs4bjCR9z6XHG5UbzdMkybnB&#10;0dKHASfVDKr7Ps1GwPuYFfz+cfzq9LLF3bxrm8a3Qjw/La97YFEt8S8Mv/iEDjUxtW62MjBNelvQ&#10;ligg3eTAKJBtUjJaMvJsDbyu+P8J9Q8AAAD//wMAUEsBAi0AFAAGAAgAAAAhALaDOJL+AAAA4QEA&#10;ABMAAAAAAAAAAAAAAAAAAAAAAFtDb250ZW50X1R5cGVzXS54bWxQSwECLQAUAAYACAAAACEAOP0h&#10;/9YAAACUAQAACwAAAAAAAAAAAAAAAAAvAQAAX3JlbHMvLnJlbHNQSwECLQAUAAYACAAAACEAgvyX&#10;loMCAABLBQAADgAAAAAAAAAAAAAAAAAuAgAAZHJzL2Uyb0RvYy54bWxQSwECLQAUAAYACAAAACEA&#10;ZmLHu94AAAAKAQAADwAAAAAAAAAAAAAAAADdBAAAZHJzL2Rvd25yZXYueG1sUEsFBgAAAAAEAAQA&#10;8wAAAOgFAAAAAA==&#10;" fillcolor="black [3200]" strokecolor="black [1600]" strokeweight="2pt">
                <v:textbox>
                  <w:txbxContent>
                    <w:p w:rsidR="00EA6370" w:rsidRPr="000415C8" w:rsidRDefault="00EA6370" w:rsidP="000415C8">
                      <w:pPr>
                        <w:ind w:firstLine="0"/>
                        <w:jc w:val="left"/>
                        <w:rPr>
                          <w:sz w:val="24"/>
                          <w:lang w:val="en-GB"/>
                        </w:rPr>
                      </w:pPr>
                      <w:r w:rsidRPr="000415C8">
                        <w:rPr>
                          <w:sz w:val="24"/>
                          <w:lang w:val="en-GB"/>
                        </w:rPr>
                        <w:t>{</w:t>
                      </w:r>
                    </w:p>
                    <w:p w:rsidR="00EA6370" w:rsidRPr="000415C8" w:rsidRDefault="00EA6370" w:rsidP="000415C8">
                      <w:pPr>
                        <w:ind w:firstLine="0"/>
                        <w:jc w:val="left"/>
                        <w:rPr>
                          <w:color w:val="92D050"/>
                          <w:sz w:val="24"/>
                          <w:lang w:val="en-GB"/>
                        </w:rPr>
                      </w:pPr>
                      <w:r w:rsidRPr="000415C8">
                        <w:rPr>
                          <w:sz w:val="24"/>
                          <w:lang w:val="en-GB"/>
                        </w:rPr>
                        <w:tab/>
                      </w:r>
                      <w:r w:rsidRPr="000415C8">
                        <w:rPr>
                          <w:color w:val="92D050"/>
                          <w:sz w:val="24"/>
                          <w:lang w:val="en-GB"/>
                        </w:rPr>
                        <w:t>“alg” : “HS256”,</w:t>
                      </w:r>
                    </w:p>
                    <w:p w:rsidR="00EA6370" w:rsidRPr="000415C8" w:rsidRDefault="00EA6370" w:rsidP="000415C8">
                      <w:pPr>
                        <w:ind w:firstLine="0"/>
                        <w:jc w:val="left"/>
                        <w:rPr>
                          <w:color w:val="92D050"/>
                          <w:sz w:val="24"/>
                          <w:lang w:val="en-GB"/>
                        </w:rPr>
                      </w:pPr>
                      <w:r w:rsidRPr="000415C8">
                        <w:rPr>
                          <w:color w:val="92D050"/>
                          <w:sz w:val="24"/>
                          <w:lang w:val="en-GB"/>
                        </w:rPr>
                        <w:tab/>
                        <w:t>“typ” : “JWT”</w:t>
                      </w:r>
                    </w:p>
                    <w:p w:rsidR="00EA6370" w:rsidRPr="000415C8" w:rsidRDefault="00EA6370" w:rsidP="000415C8">
                      <w:pPr>
                        <w:ind w:firstLine="0"/>
                        <w:jc w:val="left"/>
                        <w:rPr>
                          <w:sz w:val="24"/>
                          <w:lang w:val="en-GB"/>
                        </w:rPr>
                      </w:pPr>
                      <w:r w:rsidRPr="000415C8">
                        <w:rPr>
                          <w:sz w:val="24"/>
                          <w:lang w:val="en-GB"/>
                        </w:rPr>
                        <w:t>}</w:t>
                      </w:r>
                    </w:p>
                  </w:txbxContent>
                </v:textbox>
              </v:roundrect>
            </w:pict>
          </mc:Fallback>
        </mc:AlternateContent>
      </w:r>
      <w:r>
        <w:tab/>
      </w:r>
      <w:r>
        <w:tab/>
      </w:r>
    </w:p>
    <w:p w:rsidR="00B7266A" w:rsidRDefault="00B7266A" w:rsidP="00B7266A">
      <w:pPr>
        <w:pStyle w:val="ListParagraph"/>
        <w:ind w:left="1287" w:firstLine="0"/>
        <w:rPr>
          <w:b/>
        </w:rPr>
      </w:pPr>
    </w:p>
    <w:p w:rsidR="00B7266A" w:rsidRDefault="00B7266A" w:rsidP="00B7266A">
      <w:pPr>
        <w:pStyle w:val="ListParagraph"/>
        <w:ind w:left="1287" w:firstLine="0"/>
        <w:rPr>
          <w:b/>
        </w:rPr>
      </w:pPr>
    </w:p>
    <w:p w:rsidR="00B7266A" w:rsidRDefault="00B7266A" w:rsidP="00B7266A">
      <w:pPr>
        <w:pStyle w:val="ListParagraph"/>
        <w:ind w:left="1287" w:firstLine="0"/>
        <w:rPr>
          <w:b/>
        </w:rPr>
      </w:pPr>
    </w:p>
    <w:p w:rsidR="00B7266A" w:rsidRDefault="00B7266A" w:rsidP="00B7266A">
      <w:pPr>
        <w:pStyle w:val="ListParagraph"/>
        <w:ind w:left="1287" w:firstLine="0"/>
        <w:rPr>
          <w:b/>
        </w:rPr>
      </w:pPr>
    </w:p>
    <w:p w:rsidR="00B7266A" w:rsidRDefault="00B7266A" w:rsidP="00B7266A">
      <w:pPr>
        <w:pStyle w:val="ListParagraph"/>
        <w:ind w:left="1287" w:firstLine="0"/>
        <w:rPr>
          <w:b/>
        </w:rPr>
      </w:pPr>
    </w:p>
    <w:p w:rsidR="000415C8" w:rsidRDefault="000415C8" w:rsidP="00B7266A">
      <w:pPr>
        <w:pStyle w:val="ListParagraph"/>
        <w:ind w:left="1287" w:firstLine="0"/>
        <w:rPr>
          <w:b/>
        </w:rPr>
      </w:pPr>
    </w:p>
    <w:p w:rsidR="000415C8" w:rsidRDefault="000415C8" w:rsidP="000415C8">
      <w:pPr>
        <w:pStyle w:val="ListParagraph"/>
        <w:ind w:left="1287" w:firstLine="0"/>
      </w:pPr>
      <w:r>
        <w:t>Đoạn header này khai báo rằng đối tượng được mã hóa là một JWT (Để phân biệt với JWS hay JWE) và chữ ký của nó sử dụng thuật toán mã hóa HMAC SHA-256.</w:t>
      </w:r>
    </w:p>
    <w:p w:rsidR="00B7266A" w:rsidRPr="000415C8" w:rsidRDefault="000415C8" w:rsidP="000415C8">
      <w:pPr>
        <w:pStyle w:val="ListParagraph"/>
        <w:ind w:left="1287" w:firstLine="0"/>
      </w:pPr>
      <w:r>
        <w:t xml:space="preserve">Đoạn header này sẽ được mã hóa </w:t>
      </w:r>
      <w:r w:rsidRPr="000415C8">
        <w:rPr>
          <w:highlight w:val="yellow"/>
        </w:rPr>
        <w:t>base64url</w:t>
      </w:r>
      <w:r>
        <w:t xml:space="preserve"> và ta thu được phần đầu tiên của JWT:</w:t>
      </w:r>
    </w:p>
    <w:p w:rsidR="00B7266A" w:rsidRPr="0068080C" w:rsidRDefault="000415C8" w:rsidP="00B7266A">
      <w:pPr>
        <w:pStyle w:val="ListParagraph"/>
        <w:ind w:left="1287" w:firstLine="0"/>
      </w:pPr>
      <w:r w:rsidRPr="000415C8">
        <w:rPr>
          <w:noProof/>
          <w:color w:val="1BA808"/>
          <w:lang w:val="en-GB" w:eastAsia="en-GB"/>
        </w:rPr>
        <mc:AlternateContent>
          <mc:Choice Requires="wps">
            <w:drawing>
              <wp:anchor distT="0" distB="0" distL="114300" distR="114300" simplePos="0" relativeHeight="251639808" behindDoc="0" locked="0" layoutInCell="1" allowOverlap="1" wp14:anchorId="7A6B421C" wp14:editId="7FD4355D">
                <wp:simplePos x="0" y="0"/>
                <wp:positionH relativeFrom="column">
                  <wp:posOffset>882650</wp:posOffset>
                </wp:positionH>
                <wp:positionV relativeFrom="paragraph">
                  <wp:posOffset>103504</wp:posOffset>
                </wp:positionV>
                <wp:extent cx="4953000" cy="46672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4953000" cy="4667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EA6370" w:rsidRPr="000415C8" w:rsidRDefault="00EA6370" w:rsidP="000415C8">
                            <w:pPr>
                              <w:ind w:firstLine="0"/>
                              <w:jc w:val="left"/>
                              <w:rPr>
                                <w:color w:val="92D050"/>
                                <w:lang w:val="en-GB"/>
                              </w:rPr>
                            </w:pPr>
                            <w:r>
                              <w:rPr>
                                <w:color w:val="92D050"/>
                                <w:lang w:val="en-GB"/>
                              </w:rPr>
                              <w:t>eyJhbGciOiJIUzI1NiIsInR5cCI6IkpXVCJ9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6B421C" id="Rounded Rectangle 8" o:spid="_x0000_s1030" style="position:absolute;left:0;text-align:left;margin-left:69.5pt;margin-top:8.15pt;width:390pt;height:36.7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p0hgIAAEwFAAAOAAAAZHJzL2Uyb0RvYy54bWysVN9v2yAQfp+0/wHxvtrJkv6I6lRRq06T&#10;qrZqO/WZYIitAceAxM7++h3guF3XvUx7sYG7+7j77jvOL3qtyE4434Kp6OSopEQYDnVrNhX99nT9&#10;6ZQSH5ipmQIjKroXnl4sP3447+xCTKEBVQtHEMT4RWcr2oRgF0XheSM080dghUGjBKdZwK3bFLVj&#10;HaJrVUzL8rjowNXWARfe4+lVNtJlwpdS8HAnpReBqIpibiF9Xfqu47dYnrPFxjHbtHxIg/1DFpq1&#10;Bi8doa5YYGTr2j+gdMsdeJDhiIMuQMqWi1QDVjMp31Tz2DArUi1IjrcjTf7/wfLb3b0jbV1RbJRh&#10;Glv0AFtTi5o8IHnMbJQgp5GmzvoFej/aezfsPC5jzb10Ov6xGtInavcjtaIPhOPh7Gz+uSyxAxxt&#10;s+Pjk+k8ghYv0db58EWAJnFRUReziCkkWtnuxofsf/DD4JhSTiKtwl6JmIcyD0JiTXjtNEUnNYlL&#10;5ciOoQ7q75N83LBa5KM55pbEgAmN3im9BBZRZavUiDsARJX+jptzHHxjmEgiHAPLvyWUA0fvdCOY&#10;MAbq1oB7L1iFycCkzP4HYjIdkZnQr/vU49mhkWuo99h3B3kgvOXXLdJ+w3y4Zw4nADuFUx3u8CMV&#10;dBWFYUVJA+7ne+fRH4WJVko6nKiK+h9b5gQl6qtByZ5NZrM4gmkzm59MceNeW9avLWarLwGbNcH3&#10;w/K0jP5BHZbSgX7G4V/FW9HEDMe7K8qDO2wuQ550fD64WK2SG46dZeHGPFoewSPPUVFP/TNzdtBe&#10;QNXewmH62OKN+rJvjDSw2gaQbZJmZDrzOnQARzZJaHhe4pvwep+8Xh7B5S8AAAD//wMAUEsDBBQA&#10;BgAIAAAAIQCpVkfK3AAAAAkBAAAPAAAAZHJzL2Rvd25yZXYueG1sTI/NTsMwEITvSLyDtUjcqFMi&#10;VXGIUyEkBNf+HNKbEy9JIF5Hsdukb8/2BLed3dHsN8V2cYO44BR6TxrWqwQEUuNtT62G4+H9KQMR&#10;oiFrBk+o4YoBtuX9XWFy62fa4WUfW8EhFHKjoYtxzKUMTYfOhJUfkfj25SdnIsuplXYyM4e7QT4n&#10;yUY60xN/6MyIbx02P/uz01BN9jjvPg4u/ayuWH3XqjkppfXjw/L6AiLiEv/McMNndCiZqfZnskEM&#10;rFPFXSIPmxQEG9T6tqg1ZCoDWRbyf4PyFwAA//8DAFBLAQItABQABgAIAAAAIQC2gziS/gAAAOEB&#10;AAATAAAAAAAAAAAAAAAAAAAAAABbQ29udGVudF9UeXBlc10ueG1sUEsBAi0AFAAGAAgAAAAhADj9&#10;If/WAAAAlAEAAAsAAAAAAAAAAAAAAAAALwEAAF9yZWxzLy5yZWxzUEsBAi0AFAAGAAgAAAAhAPC+&#10;6nSGAgAATAUAAA4AAAAAAAAAAAAAAAAALgIAAGRycy9lMm9Eb2MueG1sUEsBAi0AFAAGAAgAAAAh&#10;AKlWR8rcAAAACQEAAA8AAAAAAAAAAAAAAAAA4AQAAGRycy9kb3ducmV2LnhtbFBLBQYAAAAABAAE&#10;APMAAADpBQAAAAA=&#10;" fillcolor="black [3200]" strokecolor="black [1600]" strokeweight="2pt">
                <v:textbox>
                  <w:txbxContent>
                    <w:p w:rsidR="00EA6370" w:rsidRPr="000415C8" w:rsidRDefault="00EA6370" w:rsidP="000415C8">
                      <w:pPr>
                        <w:ind w:firstLine="0"/>
                        <w:jc w:val="left"/>
                        <w:rPr>
                          <w:color w:val="92D050"/>
                          <w:lang w:val="en-GB"/>
                        </w:rPr>
                      </w:pPr>
                      <w:r>
                        <w:rPr>
                          <w:color w:val="92D050"/>
                          <w:lang w:val="en-GB"/>
                        </w:rPr>
                        <w:t>eyJhbGciOiJIUzI1NiIsInR5cCI6IkpXVCJ9</w:t>
                      </w:r>
                    </w:p>
                  </w:txbxContent>
                </v:textbox>
              </v:roundrect>
            </w:pict>
          </mc:Fallback>
        </mc:AlternateContent>
      </w:r>
    </w:p>
    <w:p w:rsidR="005955BB" w:rsidRDefault="005955BB" w:rsidP="005955BB"/>
    <w:p w:rsidR="005955BB" w:rsidRDefault="00B7266A" w:rsidP="005955BB">
      <w:r>
        <w:tab/>
      </w:r>
      <w:r w:rsidR="000415C8">
        <w:tab/>
      </w:r>
    </w:p>
    <w:p w:rsidR="000415C8" w:rsidRDefault="000415C8" w:rsidP="003F50F7">
      <w:pPr>
        <w:ind w:left="1276" w:hanging="709"/>
      </w:pPr>
      <w:r>
        <w:tab/>
      </w:r>
      <w:r>
        <w:tab/>
        <w:t xml:space="preserve">Chú ý rằng code ở phía trên là </w:t>
      </w:r>
      <w:r>
        <w:rPr>
          <w:b/>
        </w:rPr>
        <w:t xml:space="preserve">base64url </w:t>
      </w:r>
      <w:r>
        <w:t xml:space="preserve">chứ không phải là </w:t>
      </w:r>
      <w:r>
        <w:rPr>
          <w:b/>
        </w:rPr>
        <w:t>base64</w:t>
      </w:r>
      <w:r>
        <w:t>.</w:t>
      </w:r>
      <w:r w:rsidR="003F50F7">
        <w:t xml:space="preserve"> </w:t>
      </w:r>
      <w:r>
        <w:t>Về cơ bản</w:t>
      </w:r>
      <w:r w:rsidR="003F50F7">
        <w:t xml:space="preserve"> hai cái này tương tự nhau nhưng base64url vẫn có những sự khác biệt là :</w:t>
      </w:r>
    </w:p>
    <w:p w:rsidR="003F50F7" w:rsidRDefault="003F50F7" w:rsidP="00A74F3C">
      <w:pPr>
        <w:pStyle w:val="ListParagraph"/>
        <w:numPr>
          <w:ilvl w:val="0"/>
          <w:numId w:val="17"/>
        </w:numPr>
      </w:pPr>
      <w:r>
        <w:t>Không thêm = vào</w:t>
      </w:r>
    </w:p>
    <w:p w:rsidR="003F50F7" w:rsidRDefault="003F50F7" w:rsidP="00A74F3C">
      <w:pPr>
        <w:pStyle w:val="ListParagraph"/>
        <w:numPr>
          <w:ilvl w:val="0"/>
          <w:numId w:val="17"/>
        </w:numPr>
      </w:pPr>
      <w:r>
        <w:t xml:space="preserve">Các ký tự </w:t>
      </w:r>
      <w:r>
        <w:rPr>
          <w:b/>
          <w:i/>
        </w:rPr>
        <w:t>+</w:t>
      </w:r>
      <w:r>
        <w:t xml:space="preserve"> và / sẽ được thay thế bằng – và _</w:t>
      </w:r>
    </w:p>
    <w:p w:rsidR="003F50F7" w:rsidRDefault="003F50F7" w:rsidP="004213B7">
      <w:pPr>
        <w:ind w:left="1440" w:firstLine="0"/>
      </w:pPr>
      <w:r>
        <w:t>Chúng ta có thể tự triển khai phát triển một thuật toán mã hóa base64url. Dưới dây là một thuật toán mô phỏng bằng Javascript:</w:t>
      </w: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3F50F7" w:rsidP="003F50F7">
      <w:pPr>
        <w:ind w:hanging="22"/>
      </w:pPr>
      <w:r>
        <w:rPr>
          <w:noProof/>
          <w:lang w:val="en-GB" w:eastAsia="en-GB"/>
        </w:rPr>
        <w:lastRenderedPageBreak/>
        <mc:AlternateContent>
          <mc:Choice Requires="wps">
            <w:drawing>
              <wp:anchor distT="0" distB="0" distL="114300" distR="114300" simplePos="0" relativeHeight="251669504" behindDoc="0" locked="0" layoutInCell="1" allowOverlap="1" wp14:anchorId="0B10211B" wp14:editId="04D2C714">
                <wp:simplePos x="0" y="0"/>
                <wp:positionH relativeFrom="column">
                  <wp:posOffset>739775</wp:posOffset>
                </wp:positionH>
                <wp:positionV relativeFrom="paragraph">
                  <wp:posOffset>12700</wp:posOffset>
                </wp:positionV>
                <wp:extent cx="4810125" cy="3162300"/>
                <wp:effectExtent l="0" t="0" r="28575" b="19050"/>
                <wp:wrapSquare wrapText="bothSides"/>
                <wp:docPr id="9" name="Rectangle 9"/>
                <wp:cNvGraphicFramePr/>
                <a:graphic xmlns:a="http://schemas.openxmlformats.org/drawingml/2006/main">
                  <a:graphicData uri="http://schemas.microsoft.com/office/word/2010/wordprocessingShape">
                    <wps:wsp>
                      <wps:cNvSpPr/>
                      <wps:spPr>
                        <a:xfrm>
                          <a:off x="0" y="0"/>
                          <a:ext cx="4810125" cy="31623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EA6370" w:rsidRDefault="00EA6370" w:rsidP="003F50F7">
                            <w:pPr>
                              <w:spacing w:line="240" w:lineRule="auto"/>
                              <w:ind w:firstLine="454"/>
                              <w:rPr>
                                <w:lang w:val="en-GB"/>
                              </w:rPr>
                            </w:pPr>
                            <w:r w:rsidRPr="004213B7">
                              <w:rPr>
                                <w:color w:val="C00000"/>
                                <w:lang w:val="en-GB"/>
                              </w:rPr>
                              <w:t xml:space="preserve">function </w:t>
                            </w:r>
                            <w:r>
                              <w:rPr>
                                <w:color w:val="92D050"/>
                                <w:lang w:val="en-GB"/>
                              </w:rPr>
                              <w:t xml:space="preserve">base64url </w:t>
                            </w:r>
                            <w:r>
                              <w:rPr>
                                <w:lang w:val="en-GB"/>
                              </w:rPr>
                              <w:t>(source) {</w:t>
                            </w:r>
                          </w:p>
                          <w:p w:rsidR="00EA6370" w:rsidRDefault="00EA6370" w:rsidP="003F50F7">
                            <w:pPr>
                              <w:spacing w:line="240" w:lineRule="auto"/>
                              <w:ind w:firstLine="454"/>
                              <w:rPr>
                                <w:color w:val="7F7F7F" w:themeColor="text1" w:themeTint="80"/>
                                <w:lang w:val="en-GB"/>
                              </w:rPr>
                            </w:pPr>
                            <w:r>
                              <w:rPr>
                                <w:lang w:val="en-GB"/>
                              </w:rPr>
                              <w:t xml:space="preserve">    //</w:t>
                            </w:r>
                            <w:r>
                              <w:rPr>
                                <w:color w:val="7F7F7F" w:themeColor="text1" w:themeTint="80"/>
                                <w:lang w:val="en-GB"/>
                              </w:rPr>
                              <w:t>Encode in classical base64</w:t>
                            </w:r>
                          </w:p>
                          <w:p w:rsidR="00EA6370" w:rsidRDefault="00EA6370" w:rsidP="003F50F7">
                            <w:pPr>
                              <w:spacing w:line="240" w:lineRule="auto"/>
                              <w:ind w:firstLine="454"/>
                              <w:rPr>
                                <w:lang w:val="en-GB"/>
                              </w:rPr>
                            </w:pPr>
                            <w:r>
                              <w:rPr>
                                <w:color w:val="7F7F7F" w:themeColor="text1" w:themeTint="80"/>
                                <w:lang w:val="en-GB"/>
                              </w:rPr>
                              <w:t xml:space="preserve">    </w:t>
                            </w:r>
                            <w:r>
                              <w:rPr>
                                <w:lang w:val="en-GB"/>
                              </w:rPr>
                              <w:t>encodedSource = CryptoJS.enc.Base64.stringify (source);</w:t>
                            </w:r>
                          </w:p>
                          <w:p w:rsidR="00EA6370" w:rsidRDefault="00EA6370" w:rsidP="003F50F7">
                            <w:pPr>
                              <w:spacing w:line="240" w:lineRule="auto"/>
                              <w:ind w:firstLine="454"/>
                              <w:rPr>
                                <w:color w:val="7F7F7F" w:themeColor="text1" w:themeTint="80"/>
                                <w:lang w:val="en-GB"/>
                              </w:rPr>
                            </w:pPr>
                            <w:r>
                              <w:rPr>
                                <w:lang w:val="en-GB"/>
                              </w:rPr>
                              <w:tab/>
                            </w:r>
                            <w:r>
                              <w:rPr>
                                <w:color w:val="7F7F7F" w:themeColor="text1" w:themeTint="80"/>
                                <w:lang w:val="en-GB"/>
                              </w:rPr>
                              <w:t>//Remove padding equal characters</w:t>
                            </w:r>
                          </w:p>
                          <w:p w:rsidR="00EA6370" w:rsidRDefault="00EA6370" w:rsidP="003F50F7">
                            <w:pPr>
                              <w:spacing w:line="240" w:lineRule="auto"/>
                              <w:ind w:firstLine="454"/>
                              <w:rPr>
                                <w:lang w:val="en-GB"/>
                              </w:rPr>
                            </w:pPr>
                            <w:r>
                              <w:rPr>
                                <w:color w:val="7F7F7F" w:themeColor="text1" w:themeTint="80"/>
                                <w:lang w:val="en-GB"/>
                              </w:rPr>
                              <w:tab/>
                            </w:r>
                            <w:r>
                              <w:rPr>
                                <w:lang w:val="en-GB"/>
                              </w:rPr>
                              <w:t xml:space="preserve">encodedSource = encodedSource.replace ( </w:t>
                            </w:r>
                            <w:r>
                              <w:rPr>
                                <w:color w:val="7030A0"/>
                                <w:lang w:val="en-GB"/>
                              </w:rPr>
                              <w:t xml:space="preserve">/=+$/ </w:t>
                            </w:r>
                            <w:r>
                              <w:rPr>
                                <w:lang w:val="en-GB"/>
                              </w:rPr>
                              <w:t xml:space="preserve">,  </w:t>
                            </w:r>
                            <w:r>
                              <w:rPr>
                                <w:color w:val="92D050"/>
                                <w:lang w:val="en-GB"/>
                              </w:rPr>
                              <w:t xml:space="preserve">‘’ </w:t>
                            </w:r>
                            <w:r>
                              <w:rPr>
                                <w:lang w:val="en-GB"/>
                              </w:rPr>
                              <w:t>);</w:t>
                            </w:r>
                          </w:p>
                          <w:p w:rsidR="00EA6370" w:rsidRDefault="00EA6370" w:rsidP="003F50F7">
                            <w:pPr>
                              <w:spacing w:line="240" w:lineRule="auto"/>
                              <w:ind w:firstLine="454"/>
                              <w:rPr>
                                <w:color w:val="7F7F7F" w:themeColor="text1" w:themeTint="80"/>
                                <w:lang w:val="en-GB"/>
                              </w:rPr>
                            </w:pPr>
                            <w:r>
                              <w:rPr>
                                <w:lang w:val="en-GB"/>
                              </w:rPr>
                              <w:tab/>
                            </w:r>
                            <w:r>
                              <w:rPr>
                                <w:color w:val="7F7F7F" w:themeColor="text1" w:themeTint="80"/>
                                <w:lang w:val="en-GB"/>
                              </w:rPr>
                              <w:t>//Replace characters according to base64url specifications</w:t>
                            </w:r>
                          </w:p>
                          <w:p w:rsidR="00EA6370" w:rsidRDefault="00EA6370" w:rsidP="003F50F7">
                            <w:pPr>
                              <w:spacing w:line="240" w:lineRule="auto"/>
                              <w:ind w:firstLine="454"/>
                              <w:rPr>
                                <w:color w:val="7F7F7F" w:themeColor="text1" w:themeTint="80"/>
                                <w:lang w:val="en-GB"/>
                              </w:rPr>
                            </w:pPr>
                            <w:r>
                              <w:rPr>
                                <w:color w:val="7F7F7F" w:themeColor="text1" w:themeTint="80"/>
                                <w:lang w:val="en-GB"/>
                              </w:rPr>
                              <w:tab/>
                            </w:r>
                            <w:r>
                              <w:rPr>
                                <w:lang w:val="en-GB"/>
                              </w:rPr>
                              <w:t xml:space="preserve">encodedSource = encodedSource.replace ( </w:t>
                            </w:r>
                            <w:r>
                              <w:rPr>
                                <w:color w:val="7030A0"/>
                                <w:lang w:val="en-GB"/>
                              </w:rPr>
                              <w:t xml:space="preserve">/\+/g </w:t>
                            </w:r>
                            <w:r>
                              <w:rPr>
                                <w:lang w:val="en-GB"/>
                              </w:rPr>
                              <w:t xml:space="preserve">, </w:t>
                            </w:r>
                            <w:r>
                              <w:rPr>
                                <w:color w:val="92D050"/>
                                <w:lang w:val="en-GB"/>
                              </w:rPr>
                              <w:t>‘-‘</w:t>
                            </w:r>
                            <w:r>
                              <w:rPr>
                                <w:lang w:val="en-GB"/>
                              </w:rPr>
                              <w:t xml:space="preserve"> );</w:t>
                            </w:r>
                            <w:r>
                              <w:rPr>
                                <w:color w:val="7F7F7F" w:themeColor="text1" w:themeTint="80"/>
                                <w:lang w:val="en-GB"/>
                              </w:rPr>
                              <w:tab/>
                              <w:t xml:space="preserve"> </w:t>
                            </w:r>
                          </w:p>
                          <w:p w:rsidR="00EA6370" w:rsidRDefault="00EA6370" w:rsidP="003F50F7">
                            <w:pPr>
                              <w:spacing w:line="240" w:lineRule="auto"/>
                              <w:ind w:firstLine="454"/>
                              <w:rPr>
                                <w:lang w:val="en-GB"/>
                              </w:rPr>
                            </w:pPr>
                            <w:r>
                              <w:rPr>
                                <w:color w:val="7F7F7F" w:themeColor="text1" w:themeTint="80"/>
                                <w:lang w:val="en-GB"/>
                              </w:rPr>
                              <w:tab/>
                            </w:r>
                            <w:r>
                              <w:rPr>
                                <w:lang w:val="en-GB"/>
                              </w:rPr>
                              <w:t xml:space="preserve">encodedSource = encodedSource.replace ( </w:t>
                            </w:r>
                            <w:r>
                              <w:rPr>
                                <w:color w:val="7030A0"/>
                                <w:lang w:val="en-GB"/>
                              </w:rPr>
                              <w:t xml:space="preserve">/\//g </w:t>
                            </w:r>
                            <w:r>
                              <w:rPr>
                                <w:lang w:val="en-GB"/>
                              </w:rPr>
                              <w:t xml:space="preserve">,  </w:t>
                            </w:r>
                            <w:r>
                              <w:rPr>
                                <w:color w:val="92D050"/>
                                <w:lang w:val="en-GB"/>
                              </w:rPr>
                              <w:t xml:space="preserve">‘_’ </w:t>
                            </w:r>
                            <w:r>
                              <w:rPr>
                                <w:lang w:val="en-GB"/>
                              </w:rPr>
                              <w:t>);</w:t>
                            </w:r>
                          </w:p>
                          <w:p w:rsidR="00EA6370" w:rsidRDefault="00EA6370" w:rsidP="003F50F7">
                            <w:pPr>
                              <w:spacing w:line="240" w:lineRule="auto"/>
                              <w:ind w:firstLine="454"/>
                              <w:rPr>
                                <w:lang w:val="en-GB"/>
                              </w:rPr>
                            </w:pPr>
                          </w:p>
                          <w:p w:rsidR="00EA6370" w:rsidRPr="003F50F7" w:rsidRDefault="00EA6370" w:rsidP="003F50F7">
                            <w:pPr>
                              <w:spacing w:line="240" w:lineRule="auto"/>
                              <w:ind w:firstLine="454"/>
                              <w:rPr>
                                <w:lang w:val="en-GB"/>
                              </w:rPr>
                            </w:pPr>
                            <w:r>
                              <w:rPr>
                                <w:lang w:val="en-GB"/>
                              </w:rPr>
                              <w:tab/>
                            </w:r>
                            <w:r w:rsidRPr="003F50F7">
                              <w:rPr>
                                <w:color w:val="C00000"/>
                                <w:lang w:val="en-GB"/>
                              </w:rPr>
                              <w:t xml:space="preserve">return </w:t>
                            </w:r>
                            <w:r>
                              <w:rPr>
                                <w:lang w:val="en-GB"/>
                              </w:rPr>
                              <w:t>encodedSource;</w:t>
                            </w:r>
                          </w:p>
                          <w:p w:rsidR="00EA6370" w:rsidRPr="003F50F7" w:rsidRDefault="00EA6370" w:rsidP="003F50F7">
                            <w:pPr>
                              <w:spacing w:line="240" w:lineRule="auto"/>
                              <w:ind w:firstLine="454"/>
                              <w:rPr>
                                <w:lang w:val="en-GB"/>
                              </w:rPr>
                            </w:pPr>
                            <w:r>
                              <w:rPr>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0211B" id="Rectangle 9" o:spid="_x0000_s1031" style="position:absolute;left:0;text-align:left;margin-left:58.25pt;margin-top:1pt;width:378.75pt;height:2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2mfwIAAEAFAAAOAAAAZHJzL2Uyb0RvYy54bWysVMFu2zAMvQ/YPwi6r7bTpGuDOkWQosOA&#10;oi3aDj0rshQbk0RNUmJnXz9Kdtys6y7DcnBEkXwkH0ldXnVakZ1wvgFT0uIkp0QYDlVjNiX99nzz&#10;6ZwSH5ipmAIjSroXnl4tPn64bO1cTKAGVQlHEMT4eWtLWodg51nmeS008ydghUGlBKdZQNFtssqx&#10;FtG1yiZ5fpa14CrrgAvv8fa6V9JFwpdS8HAvpReBqJJibiF9Xfqu4zdbXLL5xjFbN3xIg/1DFpo1&#10;BoOOUNcsMLJ1zR9QuuEOPMhwwkFnIGXDRaoBqynyN9U81cyKVAuS4+1Ik/9/sPxu9+BIU5X0ghLD&#10;NLboEUljZqMEuYj0tNbP0erJPrhB8niMtXbS6fiPVZAuUbofKRVdIBwvp+dFXkxmlHDUnRZnk9M8&#10;kZ69ulvnwxcBmsRDSR2GT1Sy3a0PGBJNDyYoxHT6BNIp7JWIOSjzKCTWgSEnyTtNkFgpR3YMe199&#10;L/rrmlWiv5rl+IsVYoDROkkJLKLKRqkRdwCIk/k7bg8x2EY3kQZvdMz/llDvOFqniGDC6KgbA+49&#10;ZxWKIXHZ2x+I6emIzIRu3aW+zg5NXEO1x1476JfAW37TIOO3zIcH5nDqcT9wk8M9fqSCtqQwnCip&#10;wf187z7a4zCilpIWt6ik/seWOUGJ+mpwTC+K6TSuXRKms88TFNyxZn2sMVu9AmxWgW+G5ekY7YM6&#10;HKUD/YILv4xRUcUMx9gl5cEdhFXotxufDC6Wy2SGq2ZZuDVPlkfwyHOcqOfuhTk7jF3Aib2Dw8ax&#10;+Zvp622jp4HlNoBs0mhGpntehw7gmqYRGp6U+A4cy8nq9eFb/AIAAP//AwBQSwMEFAAGAAgAAAAh&#10;AETSqfTeAAAACQEAAA8AAABkcnMvZG93bnJldi54bWxMj8FOwzAQRO9I/IO1SNyo3agNJcSpEBKI&#10;ExKlPXDbJtskEK/T2E3D37Oc4LajGc2+ydeT69RIQ2g9W5jPDCji0lct1xa27083K1AhIlfYeSYL&#10;3xRgXVxe5JhV/sxvNG5iraSEQ4YWmhj7TOtQNuQwzHxPLN7BDw6jyKHW1YBnKXedToxJtcOW5UOD&#10;PT02VH5tTs7C3ScfPszu+Zhs3bjoX474umtTa6+vpod7UJGm+BeGX3xBh0KY9v7EVVCd6Hm6lKiF&#10;RCaJv7pdyLG3sDTGgC5y/X9B8QMAAP//AwBQSwECLQAUAAYACAAAACEAtoM4kv4AAADhAQAAEwAA&#10;AAAAAAAAAAAAAAAAAAAAW0NvbnRlbnRfVHlwZXNdLnhtbFBLAQItABQABgAIAAAAIQA4/SH/1gAA&#10;AJQBAAALAAAAAAAAAAAAAAAAAC8BAABfcmVscy8ucmVsc1BLAQItABQABgAIAAAAIQDsGL2mfwIA&#10;AEAFAAAOAAAAAAAAAAAAAAAAAC4CAABkcnMvZTJvRG9jLnhtbFBLAQItABQABgAIAAAAIQBE0qn0&#10;3gAAAAkBAAAPAAAAAAAAAAAAAAAAANkEAABkcnMvZG93bnJldi54bWxQSwUGAAAAAAQABADzAAAA&#10;5AUAAAAA&#10;" fillcolor="black [3200]" strokecolor="black [1600]" strokeweight="2pt">
                <v:textbox>
                  <w:txbxContent>
                    <w:p w:rsidR="00EA6370" w:rsidRDefault="00EA6370" w:rsidP="003F50F7">
                      <w:pPr>
                        <w:spacing w:line="240" w:lineRule="auto"/>
                        <w:ind w:firstLine="454"/>
                        <w:rPr>
                          <w:lang w:val="en-GB"/>
                        </w:rPr>
                      </w:pPr>
                      <w:r w:rsidRPr="004213B7">
                        <w:rPr>
                          <w:color w:val="C00000"/>
                          <w:lang w:val="en-GB"/>
                        </w:rPr>
                        <w:t xml:space="preserve">function </w:t>
                      </w:r>
                      <w:r>
                        <w:rPr>
                          <w:color w:val="92D050"/>
                          <w:lang w:val="en-GB"/>
                        </w:rPr>
                        <w:t xml:space="preserve">base64url </w:t>
                      </w:r>
                      <w:r>
                        <w:rPr>
                          <w:lang w:val="en-GB"/>
                        </w:rPr>
                        <w:t>(source) {</w:t>
                      </w:r>
                    </w:p>
                    <w:p w:rsidR="00EA6370" w:rsidRDefault="00EA6370" w:rsidP="003F50F7">
                      <w:pPr>
                        <w:spacing w:line="240" w:lineRule="auto"/>
                        <w:ind w:firstLine="454"/>
                        <w:rPr>
                          <w:color w:val="7F7F7F" w:themeColor="text1" w:themeTint="80"/>
                          <w:lang w:val="en-GB"/>
                        </w:rPr>
                      </w:pPr>
                      <w:r>
                        <w:rPr>
                          <w:lang w:val="en-GB"/>
                        </w:rPr>
                        <w:t xml:space="preserve">    //</w:t>
                      </w:r>
                      <w:r>
                        <w:rPr>
                          <w:color w:val="7F7F7F" w:themeColor="text1" w:themeTint="80"/>
                          <w:lang w:val="en-GB"/>
                        </w:rPr>
                        <w:t>Encode in classical base64</w:t>
                      </w:r>
                    </w:p>
                    <w:p w:rsidR="00EA6370" w:rsidRDefault="00EA6370" w:rsidP="003F50F7">
                      <w:pPr>
                        <w:spacing w:line="240" w:lineRule="auto"/>
                        <w:ind w:firstLine="454"/>
                        <w:rPr>
                          <w:lang w:val="en-GB"/>
                        </w:rPr>
                      </w:pPr>
                      <w:r>
                        <w:rPr>
                          <w:color w:val="7F7F7F" w:themeColor="text1" w:themeTint="80"/>
                          <w:lang w:val="en-GB"/>
                        </w:rPr>
                        <w:t xml:space="preserve">    </w:t>
                      </w:r>
                      <w:r>
                        <w:rPr>
                          <w:lang w:val="en-GB"/>
                        </w:rPr>
                        <w:t>encodedSource = CryptoJS.enc.Base64.stringify (source);</w:t>
                      </w:r>
                    </w:p>
                    <w:p w:rsidR="00EA6370" w:rsidRDefault="00EA6370" w:rsidP="003F50F7">
                      <w:pPr>
                        <w:spacing w:line="240" w:lineRule="auto"/>
                        <w:ind w:firstLine="454"/>
                        <w:rPr>
                          <w:color w:val="7F7F7F" w:themeColor="text1" w:themeTint="80"/>
                          <w:lang w:val="en-GB"/>
                        </w:rPr>
                      </w:pPr>
                      <w:r>
                        <w:rPr>
                          <w:lang w:val="en-GB"/>
                        </w:rPr>
                        <w:tab/>
                      </w:r>
                      <w:r>
                        <w:rPr>
                          <w:color w:val="7F7F7F" w:themeColor="text1" w:themeTint="80"/>
                          <w:lang w:val="en-GB"/>
                        </w:rPr>
                        <w:t>//Remove padding equal characters</w:t>
                      </w:r>
                    </w:p>
                    <w:p w:rsidR="00EA6370" w:rsidRDefault="00EA6370" w:rsidP="003F50F7">
                      <w:pPr>
                        <w:spacing w:line="240" w:lineRule="auto"/>
                        <w:ind w:firstLine="454"/>
                        <w:rPr>
                          <w:lang w:val="en-GB"/>
                        </w:rPr>
                      </w:pPr>
                      <w:r>
                        <w:rPr>
                          <w:color w:val="7F7F7F" w:themeColor="text1" w:themeTint="80"/>
                          <w:lang w:val="en-GB"/>
                        </w:rPr>
                        <w:tab/>
                      </w:r>
                      <w:r>
                        <w:rPr>
                          <w:lang w:val="en-GB"/>
                        </w:rPr>
                        <w:t xml:space="preserve">encodedSource = encodedSource.replace ( </w:t>
                      </w:r>
                      <w:r>
                        <w:rPr>
                          <w:color w:val="7030A0"/>
                          <w:lang w:val="en-GB"/>
                        </w:rPr>
                        <w:t xml:space="preserve">/=+$/ </w:t>
                      </w:r>
                      <w:r>
                        <w:rPr>
                          <w:lang w:val="en-GB"/>
                        </w:rPr>
                        <w:t xml:space="preserve">,  </w:t>
                      </w:r>
                      <w:r>
                        <w:rPr>
                          <w:color w:val="92D050"/>
                          <w:lang w:val="en-GB"/>
                        </w:rPr>
                        <w:t xml:space="preserve">‘’ </w:t>
                      </w:r>
                      <w:r>
                        <w:rPr>
                          <w:lang w:val="en-GB"/>
                        </w:rPr>
                        <w:t>);</w:t>
                      </w:r>
                    </w:p>
                    <w:p w:rsidR="00EA6370" w:rsidRDefault="00EA6370" w:rsidP="003F50F7">
                      <w:pPr>
                        <w:spacing w:line="240" w:lineRule="auto"/>
                        <w:ind w:firstLine="454"/>
                        <w:rPr>
                          <w:color w:val="7F7F7F" w:themeColor="text1" w:themeTint="80"/>
                          <w:lang w:val="en-GB"/>
                        </w:rPr>
                      </w:pPr>
                      <w:r>
                        <w:rPr>
                          <w:lang w:val="en-GB"/>
                        </w:rPr>
                        <w:tab/>
                      </w:r>
                      <w:r>
                        <w:rPr>
                          <w:color w:val="7F7F7F" w:themeColor="text1" w:themeTint="80"/>
                          <w:lang w:val="en-GB"/>
                        </w:rPr>
                        <w:t>//Replace characters according to base64url specifications</w:t>
                      </w:r>
                    </w:p>
                    <w:p w:rsidR="00EA6370" w:rsidRDefault="00EA6370" w:rsidP="003F50F7">
                      <w:pPr>
                        <w:spacing w:line="240" w:lineRule="auto"/>
                        <w:ind w:firstLine="454"/>
                        <w:rPr>
                          <w:color w:val="7F7F7F" w:themeColor="text1" w:themeTint="80"/>
                          <w:lang w:val="en-GB"/>
                        </w:rPr>
                      </w:pPr>
                      <w:r>
                        <w:rPr>
                          <w:color w:val="7F7F7F" w:themeColor="text1" w:themeTint="80"/>
                          <w:lang w:val="en-GB"/>
                        </w:rPr>
                        <w:tab/>
                      </w:r>
                      <w:r>
                        <w:rPr>
                          <w:lang w:val="en-GB"/>
                        </w:rPr>
                        <w:t xml:space="preserve">encodedSource = encodedSource.replace ( </w:t>
                      </w:r>
                      <w:r>
                        <w:rPr>
                          <w:color w:val="7030A0"/>
                          <w:lang w:val="en-GB"/>
                        </w:rPr>
                        <w:t xml:space="preserve">/\+/g </w:t>
                      </w:r>
                      <w:r>
                        <w:rPr>
                          <w:lang w:val="en-GB"/>
                        </w:rPr>
                        <w:t xml:space="preserve">, </w:t>
                      </w:r>
                      <w:r>
                        <w:rPr>
                          <w:color w:val="92D050"/>
                          <w:lang w:val="en-GB"/>
                        </w:rPr>
                        <w:t>‘-‘</w:t>
                      </w:r>
                      <w:r>
                        <w:rPr>
                          <w:lang w:val="en-GB"/>
                        </w:rPr>
                        <w:t xml:space="preserve"> );</w:t>
                      </w:r>
                      <w:r>
                        <w:rPr>
                          <w:color w:val="7F7F7F" w:themeColor="text1" w:themeTint="80"/>
                          <w:lang w:val="en-GB"/>
                        </w:rPr>
                        <w:tab/>
                        <w:t xml:space="preserve"> </w:t>
                      </w:r>
                    </w:p>
                    <w:p w:rsidR="00EA6370" w:rsidRDefault="00EA6370" w:rsidP="003F50F7">
                      <w:pPr>
                        <w:spacing w:line="240" w:lineRule="auto"/>
                        <w:ind w:firstLine="454"/>
                        <w:rPr>
                          <w:lang w:val="en-GB"/>
                        </w:rPr>
                      </w:pPr>
                      <w:r>
                        <w:rPr>
                          <w:color w:val="7F7F7F" w:themeColor="text1" w:themeTint="80"/>
                          <w:lang w:val="en-GB"/>
                        </w:rPr>
                        <w:tab/>
                      </w:r>
                      <w:r>
                        <w:rPr>
                          <w:lang w:val="en-GB"/>
                        </w:rPr>
                        <w:t xml:space="preserve">encodedSource = encodedSource.replace ( </w:t>
                      </w:r>
                      <w:r>
                        <w:rPr>
                          <w:color w:val="7030A0"/>
                          <w:lang w:val="en-GB"/>
                        </w:rPr>
                        <w:t xml:space="preserve">/\//g </w:t>
                      </w:r>
                      <w:r>
                        <w:rPr>
                          <w:lang w:val="en-GB"/>
                        </w:rPr>
                        <w:t xml:space="preserve">,  </w:t>
                      </w:r>
                      <w:r>
                        <w:rPr>
                          <w:color w:val="92D050"/>
                          <w:lang w:val="en-GB"/>
                        </w:rPr>
                        <w:t xml:space="preserve">‘_’ </w:t>
                      </w:r>
                      <w:r>
                        <w:rPr>
                          <w:lang w:val="en-GB"/>
                        </w:rPr>
                        <w:t>);</w:t>
                      </w:r>
                    </w:p>
                    <w:p w:rsidR="00EA6370" w:rsidRDefault="00EA6370" w:rsidP="003F50F7">
                      <w:pPr>
                        <w:spacing w:line="240" w:lineRule="auto"/>
                        <w:ind w:firstLine="454"/>
                        <w:rPr>
                          <w:lang w:val="en-GB"/>
                        </w:rPr>
                      </w:pPr>
                    </w:p>
                    <w:p w:rsidR="00EA6370" w:rsidRPr="003F50F7" w:rsidRDefault="00EA6370" w:rsidP="003F50F7">
                      <w:pPr>
                        <w:spacing w:line="240" w:lineRule="auto"/>
                        <w:ind w:firstLine="454"/>
                        <w:rPr>
                          <w:lang w:val="en-GB"/>
                        </w:rPr>
                      </w:pPr>
                      <w:r>
                        <w:rPr>
                          <w:lang w:val="en-GB"/>
                        </w:rPr>
                        <w:tab/>
                      </w:r>
                      <w:r w:rsidRPr="003F50F7">
                        <w:rPr>
                          <w:color w:val="C00000"/>
                          <w:lang w:val="en-GB"/>
                        </w:rPr>
                        <w:t xml:space="preserve">return </w:t>
                      </w:r>
                      <w:r>
                        <w:rPr>
                          <w:lang w:val="en-GB"/>
                        </w:rPr>
                        <w:t>encodedSource;</w:t>
                      </w:r>
                    </w:p>
                    <w:p w:rsidR="00EA6370" w:rsidRPr="003F50F7" w:rsidRDefault="00EA6370" w:rsidP="003F50F7">
                      <w:pPr>
                        <w:spacing w:line="240" w:lineRule="auto"/>
                        <w:ind w:firstLine="454"/>
                        <w:rPr>
                          <w:lang w:val="en-GB"/>
                        </w:rPr>
                      </w:pPr>
                      <w:r>
                        <w:rPr>
                          <w:lang w:val="en-GB"/>
                        </w:rPr>
                        <w:t>}</w:t>
                      </w:r>
                    </w:p>
                  </w:txbxContent>
                </v:textbox>
                <w10:wrap type="square"/>
              </v:rect>
            </w:pict>
          </mc:Fallback>
        </mc:AlternateContent>
      </w: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3F50F7" w:rsidP="004213B7">
      <w:pPr>
        <w:ind w:left="1418" w:firstLine="0"/>
      </w:pPr>
    </w:p>
    <w:p w:rsidR="004213B7" w:rsidRDefault="004213B7" w:rsidP="004213B7">
      <w:pPr>
        <w:ind w:left="567" w:firstLine="0"/>
      </w:pPr>
      <w:r>
        <w:t xml:space="preserve">Ở đoạn code trên chúng ta đã sử dụng thư viện </w:t>
      </w:r>
      <w:r w:rsidRPr="004213B7">
        <w:rPr>
          <w:highlight w:val="yellow"/>
        </w:rPr>
        <w:t>CryptoJS</w:t>
      </w:r>
      <w:r>
        <w:t xml:space="preserve"> để có thể mã hóa base64 rồi sau đó loại bỏ các ký tự = và thay thế các ký tự + / đi.</w:t>
      </w:r>
    </w:p>
    <w:p w:rsidR="004213B7" w:rsidRDefault="004213B7" w:rsidP="004213B7">
      <w:pPr>
        <w:ind w:left="567" w:firstLine="0"/>
      </w:pPr>
      <w:r>
        <w:t>Để có thể sử dụng được hàm trên, đầu vào của hàm cần là một mảng byte ở định dạng UTF-8. Ta có thể chuyển đổi từ xâu ký tự sang mảng byte bằng một hàm khác cũng được cung cấp bởi CryptoJS:</w:t>
      </w:r>
    </w:p>
    <w:p w:rsidR="004213B7" w:rsidRDefault="004213B7" w:rsidP="004213B7">
      <w:pPr>
        <w:ind w:left="567" w:firstLine="0"/>
      </w:pPr>
      <w:r>
        <w:rPr>
          <w:noProof/>
          <w:lang w:val="en-GB" w:eastAsia="en-GB"/>
        </w:rPr>
        <w:drawing>
          <wp:inline distT="0" distB="0" distL="0" distR="0" wp14:anchorId="252BFB92" wp14:editId="235ED773">
            <wp:extent cx="5572125" cy="857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2125" cy="857250"/>
                    </a:xfrm>
                    <a:prstGeom prst="rect">
                      <a:avLst/>
                    </a:prstGeom>
                    <a:noFill/>
                    <a:ln>
                      <a:noFill/>
                    </a:ln>
                  </pic:spPr>
                </pic:pic>
              </a:graphicData>
            </a:graphic>
          </wp:inline>
        </w:drawing>
      </w:r>
    </w:p>
    <w:p w:rsidR="003F50F7" w:rsidRDefault="004213B7" w:rsidP="004213B7">
      <w:r>
        <w:t>Và cuối cùng ta đã thu được phần đầu tiên của JWT:</w:t>
      </w:r>
    </w:p>
    <w:p w:rsidR="004213B7" w:rsidRDefault="004213B7" w:rsidP="004213B7">
      <w:r>
        <w:rPr>
          <w:noProof/>
          <w:lang w:val="en-GB" w:eastAsia="en-GB"/>
        </w:rPr>
        <w:drawing>
          <wp:inline distT="0" distB="0" distL="0" distR="0" wp14:anchorId="087C0E3A" wp14:editId="1A3A8A6F">
            <wp:extent cx="5581650"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1562100"/>
                    </a:xfrm>
                    <a:prstGeom prst="rect">
                      <a:avLst/>
                    </a:prstGeom>
                    <a:noFill/>
                    <a:ln>
                      <a:noFill/>
                    </a:ln>
                  </pic:spPr>
                </pic:pic>
              </a:graphicData>
            </a:graphic>
          </wp:inline>
        </w:drawing>
      </w:r>
    </w:p>
    <w:p w:rsidR="003F50F7" w:rsidRDefault="003F50F7" w:rsidP="003F50F7">
      <w:pPr>
        <w:ind w:left="873"/>
      </w:pPr>
    </w:p>
    <w:p w:rsidR="003F50F7" w:rsidRDefault="003F50F7" w:rsidP="003F50F7">
      <w:pPr>
        <w:ind w:left="873"/>
      </w:pPr>
    </w:p>
    <w:p w:rsidR="004213B7" w:rsidRPr="004213B7" w:rsidRDefault="004213B7" w:rsidP="00A74F3C">
      <w:pPr>
        <w:pStyle w:val="ListParagraph"/>
        <w:numPr>
          <w:ilvl w:val="0"/>
          <w:numId w:val="16"/>
        </w:numPr>
        <w:rPr>
          <w:b/>
        </w:rPr>
      </w:pPr>
      <w:r w:rsidRPr="004213B7">
        <w:rPr>
          <w:b/>
        </w:rPr>
        <w:lastRenderedPageBreak/>
        <w:t>Về phần Payload</w:t>
      </w:r>
    </w:p>
    <w:p w:rsidR="004213B7" w:rsidRDefault="004213B7" w:rsidP="004213B7">
      <w:pPr>
        <w:pStyle w:val="ListParagraph"/>
        <w:ind w:left="1077" w:firstLine="0"/>
      </w:pPr>
      <w:r>
        <w:t>Về phần thứ hai của token đó là Payload, nơi chứa các nội dung của thông tin. Thông tin truyền đi có thể là mô tả của một thực thể (ví dụ như người dùng) hoặc cũng có thể là các thông số bổ sung thêm cho phần Header. Nhìn chung, chúng  được chia làm 3 loại: Reserved, Public và Private.</w:t>
      </w:r>
    </w:p>
    <w:p w:rsidR="00284C3B" w:rsidRPr="00284C3B" w:rsidRDefault="004213B7" w:rsidP="00A74F3C">
      <w:pPr>
        <w:pStyle w:val="ListParagraph"/>
        <w:numPr>
          <w:ilvl w:val="0"/>
          <w:numId w:val="18"/>
        </w:numPr>
        <w:rPr>
          <w:b/>
        </w:rPr>
      </w:pPr>
      <w:r w:rsidRPr="004213B7">
        <w:rPr>
          <w:b/>
        </w:rPr>
        <w:t>Reserved</w:t>
      </w:r>
      <w:r>
        <w:rPr>
          <w:b/>
        </w:rPr>
        <w:t>:</w:t>
      </w:r>
      <w:r>
        <w:t xml:space="preserve"> là những thông tin đã được quy định</w:t>
      </w:r>
      <w:r w:rsidR="00284C3B">
        <w:t xml:space="preserve"> trong IANA JSON Web Token Claims registry</w:t>
      </w:r>
      <w:r>
        <w:t xml:space="preserve">. Chúng bao gồm: </w:t>
      </w:r>
    </w:p>
    <w:p w:rsidR="00284C3B" w:rsidRPr="00284C3B" w:rsidRDefault="00284C3B" w:rsidP="00A74F3C">
      <w:pPr>
        <w:pStyle w:val="ListParagraph"/>
        <w:numPr>
          <w:ilvl w:val="0"/>
          <w:numId w:val="19"/>
        </w:numPr>
        <w:rPr>
          <w:b/>
        </w:rPr>
      </w:pPr>
      <w:r>
        <w:rPr>
          <w:b/>
        </w:rPr>
        <w:t>iss (issuer)</w:t>
      </w:r>
      <w:r>
        <w:t xml:space="preserve"> : tổ chức phát hành token</w:t>
      </w:r>
    </w:p>
    <w:p w:rsidR="00284C3B" w:rsidRPr="00284C3B" w:rsidRDefault="00284C3B" w:rsidP="00A74F3C">
      <w:pPr>
        <w:pStyle w:val="ListParagraph"/>
        <w:numPr>
          <w:ilvl w:val="0"/>
          <w:numId w:val="19"/>
        </w:numPr>
        <w:rPr>
          <w:b/>
        </w:rPr>
      </w:pPr>
      <w:r>
        <w:rPr>
          <w:b/>
        </w:rPr>
        <w:t xml:space="preserve">sub (subject) : </w:t>
      </w:r>
      <w:r>
        <w:t>chủ đề của token</w:t>
      </w:r>
    </w:p>
    <w:p w:rsidR="00284C3B" w:rsidRPr="00284C3B" w:rsidRDefault="00284C3B" w:rsidP="00A74F3C">
      <w:pPr>
        <w:pStyle w:val="ListParagraph"/>
        <w:numPr>
          <w:ilvl w:val="0"/>
          <w:numId w:val="19"/>
        </w:numPr>
        <w:rPr>
          <w:b/>
        </w:rPr>
      </w:pPr>
      <w:r>
        <w:rPr>
          <w:b/>
        </w:rPr>
        <w:t>aud (audience)</w:t>
      </w:r>
      <w:r>
        <w:t xml:space="preserve"> : đối tượng sử dụng token</w:t>
      </w:r>
    </w:p>
    <w:p w:rsidR="00284C3B" w:rsidRPr="00284C3B" w:rsidRDefault="00284C3B" w:rsidP="00A74F3C">
      <w:pPr>
        <w:pStyle w:val="ListParagraph"/>
        <w:numPr>
          <w:ilvl w:val="0"/>
          <w:numId w:val="19"/>
        </w:numPr>
        <w:rPr>
          <w:b/>
        </w:rPr>
      </w:pPr>
      <w:r>
        <w:rPr>
          <w:b/>
        </w:rPr>
        <w:t xml:space="preserve">exp (expired time) </w:t>
      </w:r>
      <w:r>
        <w:t>: thời điểm mà token sẽ hết hạn</w:t>
      </w:r>
    </w:p>
    <w:p w:rsidR="00284C3B" w:rsidRPr="00284C3B" w:rsidRDefault="00284C3B" w:rsidP="00A74F3C">
      <w:pPr>
        <w:pStyle w:val="ListParagraph"/>
        <w:numPr>
          <w:ilvl w:val="0"/>
          <w:numId w:val="19"/>
        </w:numPr>
        <w:rPr>
          <w:b/>
        </w:rPr>
      </w:pPr>
      <w:r>
        <w:rPr>
          <w:b/>
        </w:rPr>
        <w:t xml:space="preserve">nbf (not before time) </w:t>
      </w:r>
      <w:r>
        <w:t>: token sẽ chưa hợp lệ trước thời điểm này</w:t>
      </w:r>
    </w:p>
    <w:p w:rsidR="00284C3B" w:rsidRPr="00284C3B" w:rsidRDefault="00284C3B" w:rsidP="00A74F3C">
      <w:pPr>
        <w:pStyle w:val="ListParagraph"/>
        <w:numPr>
          <w:ilvl w:val="0"/>
          <w:numId w:val="19"/>
        </w:numPr>
        <w:rPr>
          <w:b/>
        </w:rPr>
      </w:pPr>
      <w:r>
        <w:rPr>
          <w:b/>
        </w:rPr>
        <w:t xml:space="preserve">iat (issued at) </w:t>
      </w:r>
      <w:r>
        <w:t>: thời điểm token được phát hành, tính theo UNIX time</w:t>
      </w:r>
    </w:p>
    <w:p w:rsidR="00284C3B" w:rsidRPr="00284C3B" w:rsidRDefault="00284C3B" w:rsidP="00A74F3C">
      <w:pPr>
        <w:pStyle w:val="ListParagraph"/>
        <w:numPr>
          <w:ilvl w:val="0"/>
          <w:numId w:val="19"/>
        </w:numPr>
        <w:rPr>
          <w:b/>
        </w:rPr>
      </w:pPr>
      <w:r>
        <w:rPr>
          <w:b/>
        </w:rPr>
        <w:t xml:space="preserve">iji </w:t>
      </w:r>
      <w:r>
        <w:t>: JWT ID</w:t>
      </w:r>
    </w:p>
    <w:p w:rsidR="00284C3B" w:rsidRPr="00284C3B" w:rsidRDefault="00284C3B" w:rsidP="00284C3B">
      <w:pPr>
        <w:ind w:left="1230"/>
        <w:rPr>
          <w:b/>
        </w:rPr>
      </w:pPr>
      <w:r>
        <w:rPr>
          <w:b/>
        </w:rPr>
        <w:t>(</w:t>
      </w:r>
      <w:r>
        <w:t>Chú ý rằng các khóa của claims đều chỉ dài 3 ký tự vì mục đích giảm kích thước của token</w:t>
      </w:r>
      <w:r>
        <w:rPr>
          <w:b/>
        </w:rPr>
        <w:t>)</w:t>
      </w:r>
    </w:p>
    <w:p w:rsidR="00284C3B" w:rsidRPr="00284C3B" w:rsidRDefault="00284C3B" w:rsidP="00A74F3C">
      <w:pPr>
        <w:pStyle w:val="ListParagraph"/>
        <w:numPr>
          <w:ilvl w:val="0"/>
          <w:numId w:val="18"/>
        </w:numPr>
        <w:rPr>
          <w:b/>
        </w:rPr>
      </w:pPr>
      <w:r>
        <w:rPr>
          <w:b/>
        </w:rPr>
        <w:t xml:space="preserve">Public: </w:t>
      </w:r>
      <w:r>
        <w:t>Khóa nên được quy định ở IANA JSON Web Token Registry hoặc là một URL có chức không gian tên không bị trùng lặp.</w:t>
      </w:r>
    </w:p>
    <w:p w:rsidR="00284C3B" w:rsidRDefault="00284C3B" w:rsidP="00284C3B">
      <w:pPr>
        <w:pStyle w:val="ListParagraph"/>
        <w:ind w:left="1797" w:firstLine="0"/>
      </w:pPr>
      <w:r>
        <w:t>Ví dụ:</w:t>
      </w:r>
    </w:p>
    <w:p w:rsidR="00284C3B" w:rsidRDefault="00284C3B" w:rsidP="00284C3B">
      <w:pPr>
        <w:pStyle w:val="ListParagraph"/>
        <w:ind w:left="1797" w:firstLine="0"/>
      </w:pPr>
      <w:r>
        <w:rPr>
          <w:noProof/>
          <w:lang w:val="en-GB" w:eastAsia="en-GB"/>
        </w:rPr>
        <w:drawing>
          <wp:inline distT="0" distB="0" distL="0" distR="0" wp14:anchorId="52DD831D" wp14:editId="16FBD19E">
            <wp:extent cx="4067175" cy="257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7175" cy="257175"/>
                    </a:xfrm>
                    <a:prstGeom prst="rect">
                      <a:avLst/>
                    </a:prstGeom>
                    <a:noFill/>
                    <a:ln>
                      <a:noFill/>
                    </a:ln>
                  </pic:spPr>
                </pic:pic>
              </a:graphicData>
            </a:graphic>
          </wp:inline>
        </w:drawing>
      </w:r>
    </w:p>
    <w:p w:rsidR="00284C3B" w:rsidRDefault="004F6249" w:rsidP="00A74F3C">
      <w:pPr>
        <w:pStyle w:val="ListParagraph"/>
        <w:numPr>
          <w:ilvl w:val="0"/>
          <w:numId w:val="18"/>
        </w:numPr>
      </w:pPr>
      <w:r>
        <w:rPr>
          <w:b/>
        </w:rPr>
        <w:t xml:space="preserve">Private: </w:t>
      </w:r>
      <w:r>
        <w:t>Phần thông tin thêm dùng để truyền qua giữa các máy thành viên.</w:t>
      </w:r>
    </w:p>
    <w:p w:rsidR="004F6249" w:rsidRDefault="004F6249" w:rsidP="004F6249">
      <w:pPr>
        <w:pStyle w:val="ListParagraph"/>
        <w:ind w:left="1797" w:firstLine="0"/>
      </w:pPr>
      <w:r>
        <w:t>Ví dụ:</w:t>
      </w:r>
    </w:p>
    <w:p w:rsidR="004F6249" w:rsidRDefault="004F6249" w:rsidP="004F6249">
      <w:pPr>
        <w:pStyle w:val="ListParagraph"/>
        <w:ind w:left="1797" w:firstLine="0"/>
      </w:pPr>
      <w:r>
        <w:rPr>
          <w:noProof/>
          <w:lang w:val="en-GB" w:eastAsia="en-GB"/>
        </w:rPr>
        <w:drawing>
          <wp:inline distT="0" distB="0" distL="0" distR="0" wp14:anchorId="55A56B52" wp14:editId="46130939">
            <wp:extent cx="3009900" cy="1009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9900" cy="1009650"/>
                    </a:xfrm>
                    <a:prstGeom prst="rect">
                      <a:avLst/>
                    </a:prstGeom>
                    <a:noFill/>
                    <a:ln>
                      <a:noFill/>
                    </a:ln>
                  </pic:spPr>
                </pic:pic>
              </a:graphicData>
            </a:graphic>
          </wp:inline>
        </w:drawing>
      </w:r>
    </w:p>
    <w:p w:rsidR="004F6249" w:rsidRDefault="004F6249" w:rsidP="004F6249">
      <w:pPr>
        <w:rPr>
          <w:b/>
        </w:rPr>
      </w:pPr>
    </w:p>
    <w:p w:rsidR="004F6249" w:rsidRDefault="004F6249" w:rsidP="004F6249">
      <w:pPr>
        <w:rPr>
          <w:b/>
        </w:rPr>
      </w:pPr>
      <w:r w:rsidRPr="004F6249">
        <w:rPr>
          <w:b/>
        </w:rPr>
        <w:lastRenderedPageBreak/>
        <w:t>Ví dụ cho phần Payload:</w:t>
      </w:r>
    </w:p>
    <w:p w:rsidR="004F6249" w:rsidRDefault="004F6249" w:rsidP="004F6249">
      <w:pPr>
        <w:rPr>
          <w:b/>
        </w:rPr>
      </w:pPr>
      <w:r>
        <w:rPr>
          <w:b/>
          <w:noProof/>
          <w:lang w:val="en-GB" w:eastAsia="en-GB"/>
        </w:rPr>
        <w:drawing>
          <wp:inline distT="0" distB="0" distL="0" distR="0" wp14:anchorId="6355A0C7" wp14:editId="6705E0A9">
            <wp:extent cx="4381500" cy="1390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1500" cy="1390650"/>
                    </a:xfrm>
                    <a:prstGeom prst="rect">
                      <a:avLst/>
                    </a:prstGeom>
                    <a:noFill/>
                    <a:ln>
                      <a:noFill/>
                    </a:ln>
                  </pic:spPr>
                </pic:pic>
              </a:graphicData>
            </a:graphic>
          </wp:inline>
        </w:drawing>
      </w:r>
    </w:p>
    <w:p w:rsidR="004F6249" w:rsidRDefault="004F6249" w:rsidP="004F6249">
      <w:r>
        <w:t>Mã hóa base64url ta thu được phần thứ hai của token:</w:t>
      </w:r>
    </w:p>
    <w:p w:rsidR="004F6249" w:rsidRDefault="004F6249" w:rsidP="004F6249">
      <w:r>
        <w:rPr>
          <w:noProof/>
          <w:lang w:val="en-GB" w:eastAsia="en-GB"/>
        </w:rPr>
        <mc:AlternateContent>
          <mc:Choice Requires="wps">
            <w:drawing>
              <wp:anchor distT="0" distB="0" distL="114300" distR="114300" simplePos="0" relativeHeight="251640832" behindDoc="0" locked="0" layoutInCell="1" allowOverlap="1" wp14:anchorId="6788A296" wp14:editId="7FD2439B">
                <wp:simplePos x="0" y="0"/>
                <wp:positionH relativeFrom="column">
                  <wp:posOffset>339726</wp:posOffset>
                </wp:positionH>
                <wp:positionV relativeFrom="paragraph">
                  <wp:posOffset>138430</wp:posOffset>
                </wp:positionV>
                <wp:extent cx="4476750" cy="971550"/>
                <wp:effectExtent l="57150" t="57150" r="38100" b="57150"/>
                <wp:wrapNone/>
                <wp:docPr id="16" name="Rectangle 16"/>
                <wp:cNvGraphicFramePr/>
                <a:graphic xmlns:a="http://schemas.openxmlformats.org/drawingml/2006/main">
                  <a:graphicData uri="http://schemas.microsoft.com/office/word/2010/wordprocessingShape">
                    <wps:wsp>
                      <wps:cNvSpPr/>
                      <wps:spPr>
                        <a:xfrm>
                          <a:off x="0" y="0"/>
                          <a:ext cx="4476750" cy="971550"/>
                        </a:xfrm>
                        <a:prstGeom prst="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rsidR="00EA6370" w:rsidRPr="004F6249" w:rsidRDefault="00EA6370" w:rsidP="004F6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00" w:lineRule="atLeast"/>
                              <w:ind w:firstLine="0"/>
                              <w:jc w:val="left"/>
                              <w:textAlignment w:val="baseline"/>
                              <w:rPr>
                                <w:rFonts w:ascii="Courier New" w:hAnsi="Courier New" w:cs="Courier New"/>
                                <w:sz w:val="23"/>
                                <w:szCs w:val="23"/>
                                <w:lang w:val="en-GB" w:eastAsia="ja-JP"/>
                              </w:rPr>
                            </w:pPr>
                            <w:r w:rsidRPr="004F6249">
                              <w:rPr>
                                <w:rFonts w:ascii="Courier New" w:hAnsi="Courier New" w:cs="Courier New"/>
                                <w:color w:val="657B83"/>
                                <w:sz w:val="21"/>
                                <w:szCs w:val="21"/>
                                <w:bdr w:val="single" w:sz="6" w:space="2" w:color="EEEEEE" w:frame="1"/>
                                <w:shd w:val="clear" w:color="auto" w:fill="FFFFFC"/>
                                <w:lang w:val="en-GB" w:eastAsia="ja-JP"/>
                              </w:rPr>
                              <w:t>eyJpc3MiOiJ0ZWNobWFzdGVyIiwiZXhwIjoxNDI2NDIwODAwLCJodHRwczovL3d3dy50ZWNobWFzdGVyLnZuL2p3dF9jbGFpbXMvaXNfYWRtaW4iOnRydWUsInVzZXIiOiJwYWR1dmkiLCJhd2Vzb21lIjp0cnVlfQ</w:t>
                            </w:r>
                          </w:p>
                          <w:p w:rsidR="00EA6370" w:rsidRDefault="00EA6370" w:rsidP="004F62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8A296" id="Rectangle 16" o:spid="_x0000_s1032" style="position:absolute;left:0;text-align:left;margin-left:26.75pt;margin-top:10.9pt;width:352.5pt;height:76.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4O7QIAAEEGAAAOAAAAZHJzL2Uyb0RvYy54bWysVNtu2zAMfR+wfxD0vjpOc6tRpwhaZBjQ&#10;tUXboc+KLMfCZEmjlNu+fpTkuFlXYMCwPCiSSR7y8HZ5tW8V2Qpw0uiS5mcDSoTmppJ6XdJvz8tP&#10;M0qcZ7piymhR0oNw9Gr+8cPlzhZiaBqjKgEEQbQrdrakjfe2yDLHG9Eyd2as0CisDbTM4xPWWQVs&#10;h+ityoaDwSTbGagsGC6cw683SUjnEb+uBff3de2EJ6qkGJuPJ8RzFc5sfsmKNTDbSN6Fwf4hipZJ&#10;jU57qBvmGdmA/AOqlRyMM7U/46bNTF1LLiIHZJMP3rB5apgVkQsmx9k+Te7/wfK77QMQWWHtJpRo&#10;1mKNHjFrTK+VIPgNE7SzrkC9J/sA3cvhNbDd19CGf+RB9jGphz6pYu8Jx4+j0XQyHWPuOcoupvkY&#10;7wiTvVpbcP6zMC0Jl5ICuo+5ZNtb55PqUSU4Uzqc2iylUkmavohY7mTCCseFFudVUOXICliHbsA3&#10;piv4EoxOrsBgh7DUHdiokQqIbUcGY00Y0b1cN/5RrglIbHHeYBQHSiqJTfUXrHw2mg3w19FXHVDM&#10;xUm4zp5XMdivzAuQDDuXK8Eg5mQltkI9k6akk/NxDxVMECYUKpUm3vxBiZSwR1FjjbEYwwgSp0tc&#10;KyDbgM445srHUiNTpVE7mNXIrDfM3zNUPu+4dLrBLJWhNxy8Z/i7x94iesWS9Mat1CbxfhNy9b33&#10;nPSP7BPnQN/vV/vY2H0Pr0x1wGbHWsf6OsuXEjvuljn/wADHHpsUV5m/x6NWZldS090oaQz8fO97&#10;0MdpRCklO1wjJXU/NgwEJeqLxjm9yEejsHfiYzSeDvEBp5LVqURv2muDFclxaVoer0Hfq+O1BtO+&#10;4MZbBK8oYpqjb2wQD8fHtU/rDXcmF4tFVMNdY5m/1U+WB/CQ5zBRz/sXBrYbDI8De2eOK4cVb6Yv&#10;6QZLbRYbb2oZRzNkOuW1qwDuqdjQ3YiFRXj6jlqvm3/+CwAA//8DAFBLAwQUAAYACAAAACEA8vmC&#10;6N0AAAAJAQAADwAAAGRycy9kb3ducmV2LnhtbEyPwU7DMBBE70j8g7VI3KiTQkiUxqkQqAekShWF&#10;D3DibRIRr4PtpuHvWU5w3Jmn2Zlqu9hRzOjD4EhBukpAILXODNQp+Hjf3RUgQtRk9OgIFXxjgG19&#10;fVXp0rgLveF8jJ3gEAqlVtDHOJVShrZHq8PKTUjsnZy3OvLpO2m8vnC4HeU6SR6l1QPxh15P+Nxj&#10;+3k8WwUH85XmL9POz7Z5nfd72x68DUrd3ixPGxARl/gHw299rg41d2rcmUwQo4LsPmNSwTrlBezn&#10;WcFCw2D+UICsK/l/Qf0DAAD//wMAUEsBAi0AFAAGAAgAAAAhALaDOJL+AAAA4QEAABMAAAAAAAAA&#10;AAAAAAAAAAAAAFtDb250ZW50X1R5cGVzXS54bWxQSwECLQAUAAYACAAAACEAOP0h/9YAAACUAQAA&#10;CwAAAAAAAAAAAAAAAAAvAQAAX3JlbHMvLnJlbHNQSwECLQAUAAYACAAAACEAv0FuDu0CAABBBgAA&#10;DgAAAAAAAAAAAAAAAAAuAgAAZHJzL2Uyb0RvYy54bWxQSwECLQAUAAYACAAAACEA8vmC6N0AAAAJ&#10;AQAADwAAAAAAAAAAAAAAAABHBQAAZHJzL2Rvd25yZXYueG1sUEsFBgAAAAAEAAQA8wAAAFEGAAAA&#10;AA==&#10;" fillcolor="white [3201]" stroked="f" strokeweight="2pt">
                <v:textbox>
                  <w:txbxContent>
                    <w:p w:rsidR="00EA6370" w:rsidRPr="004F6249" w:rsidRDefault="00EA6370" w:rsidP="004F6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00" w:lineRule="atLeast"/>
                        <w:ind w:firstLine="0"/>
                        <w:jc w:val="left"/>
                        <w:textAlignment w:val="baseline"/>
                        <w:rPr>
                          <w:rFonts w:ascii="Courier New" w:hAnsi="Courier New" w:cs="Courier New"/>
                          <w:sz w:val="23"/>
                          <w:szCs w:val="23"/>
                          <w:lang w:val="en-GB" w:eastAsia="ja-JP"/>
                        </w:rPr>
                      </w:pPr>
                      <w:r w:rsidRPr="004F6249">
                        <w:rPr>
                          <w:rFonts w:ascii="Courier New" w:hAnsi="Courier New" w:cs="Courier New"/>
                          <w:color w:val="657B83"/>
                          <w:sz w:val="21"/>
                          <w:szCs w:val="21"/>
                          <w:bdr w:val="single" w:sz="6" w:space="2" w:color="EEEEEE" w:frame="1"/>
                          <w:shd w:val="clear" w:color="auto" w:fill="FFFFFC"/>
                          <w:lang w:val="en-GB" w:eastAsia="ja-JP"/>
                        </w:rPr>
                        <w:t>eyJpc3MiOiJ0ZWNobWFzdGVyIiwiZXhwIjoxNDI2NDIwODAwLCJodHRwczovL3d3dy50ZWNobWFzdGVyLnZuL2p3dF9jbGFpbXMvaXNfYWRtaW4iOnRydWUsInVzZXIiOiJwYWR1dmkiLCJhd2Vzb21lIjp0cnVlfQ</w:t>
                      </w:r>
                    </w:p>
                    <w:p w:rsidR="00EA6370" w:rsidRDefault="00EA6370" w:rsidP="004F6249">
                      <w:pPr>
                        <w:jc w:val="center"/>
                      </w:pPr>
                    </w:p>
                  </w:txbxContent>
                </v:textbox>
              </v:rect>
            </w:pict>
          </mc:Fallback>
        </mc:AlternateContent>
      </w:r>
    </w:p>
    <w:p w:rsidR="004F6249" w:rsidRDefault="004F6249" w:rsidP="004F6249"/>
    <w:p w:rsidR="004F6249" w:rsidRDefault="004F6249" w:rsidP="004F6249"/>
    <w:p w:rsidR="004F6249" w:rsidRPr="004F6249" w:rsidRDefault="004F6249" w:rsidP="004F6249">
      <w:pPr>
        <w:ind w:firstLine="0"/>
      </w:pPr>
    </w:p>
    <w:p w:rsidR="004213B7" w:rsidRDefault="004F6249" w:rsidP="00A74F3C">
      <w:pPr>
        <w:pStyle w:val="ListParagraph"/>
        <w:numPr>
          <w:ilvl w:val="0"/>
          <w:numId w:val="16"/>
        </w:numPr>
        <w:rPr>
          <w:b/>
        </w:rPr>
      </w:pPr>
      <w:r>
        <w:rPr>
          <w:b/>
        </w:rPr>
        <w:t>Về phần Signature:</w:t>
      </w:r>
    </w:p>
    <w:p w:rsidR="004F6249" w:rsidRDefault="004F6249" w:rsidP="004F6249">
      <w:pPr>
        <w:pStyle w:val="ListParagraph"/>
        <w:ind w:left="1077" w:firstLine="0"/>
      </w:pPr>
      <w:r>
        <w:rPr>
          <w:noProof/>
          <w:lang w:val="en-GB" w:eastAsia="en-GB"/>
        </w:rPr>
        <w:drawing>
          <wp:anchor distT="0" distB="0" distL="114300" distR="114300" simplePos="0" relativeHeight="251648000" behindDoc="0" locked="0" layoutInCell="1" allowOverlap="1" wp14:anchorId="40789FD3" wp14:editId="6E9827B5">
            <wp:simplePos x="0" y="0"/>
            <wp:positionH relativeFrom="column">
              <wp:posOffset>273050</wp:posOffset>
            </wp:positionH>
            <wp:positionV relativeFrom="paragraph">
              <wp:posOffset>885825</wp:posOffset>
            </wp:positionV>
            <wp:extent cx="5581650" cy="400050"/>
            <wp:effectExtent l="57150" t="57150" r="114300" b="11430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400050"/>
                    </a:xfrm>
                    <a:prstGeom prst="rect">
                      <a:avLst/>
                    </a:prstGeom>
                    <a:no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pic:spPr>
                </pic:pic>
              </a:graphicData>
            </a:graphic>
          </wp:anchor>
        </w:drawing>
      </w:r>
      <w:r>
        <w:t>Phần chữ ký được tạo bằng cách kết hợp hai phần header và payload rồi mã hóa nó lại bằng một giải thuật encode nào đó, càng phức tạp càng tốt, ví dụ như HMAC SHA-256</w:t>
      </w:r>
    </w:p>
    <w:p w:rsidR="004F6249" w:rsidRDefault="004F6249" w:rsidP="004F6249">
      <w:pPr>
        <w:pStyle w:val="ListParagraph"/>
        <w:ind w:left="1077" w:firstLine="0"/>
      </w:pPr>
    </w:p>
    <w:p w:rsidR="004F6249" w:rsidRDefault="004F6249" w:rsidP="004F6249">
      <w:pPr>
        <w:pStyle w:val="ListParagraph"/>
        <w:ind w:left="1077" w:firstLine="0"/>
      </w:pPr>
      <w:r>
        <w:rPr>
          <w:noProof/>
          <w:lang w:val="en-GB" w:eastAsia="en-GB"/>
        </w:rPr>
        <w:drawing>
          <wp:anchor distT="0" distB="0" distL="114300" distR="114300" simplePos="0" relativeHeight="251653120" behindDoc="0" locked="0" layoutInCell="1" allowOverlap="1" wp14:anchorId="5E384496" wp14:editId="2FAC15D2">
            <wp:simplePos x="0" y="0"/>
            <wp:positionH relativeFrom="column">
              <wp:posOffset>320675</wp:posOffset>
            </wp:positionH>
            <wp:positionV relativeFrom="paragraph">
              <wp:posOffset>372110</wp:posOffset>
            </wp:positionV>
            <wp:extent cx="5495925" cy="238125"/>
            <wp:effectExtent l="57150" t="57150" r="47625" b="10477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95925" cy="238125"/>
                    </a:xfrm>
                    <a:prstGeom prst="rect">
                      <a:avLst/>
                    </a:prstGeom>
                    <a:no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pic:spPr>
                </pic:pic>
              </a:graphicData>
            </a:graphic>
          </wp:anchor>
        </w:drawing>
      </w:r>
      <w:r>
        <w:t>Rồi ta sẽ thu được phần cuối của token:</w:t>
      </w:r>
    </w:p>
    <w:p w:rsidR="004F6249" w:rsidRDefault="004F6249" w:rsidP="004F6249">
      <w:pPr>
        <w:pStyle w:val="ListParagraph"/>
        <w:ind w:left="1077" w:firstLine="0"/>
      </w:pPr>
    </w:p>
    <w:p w:rsidR="003F50F7" w:rsidRDefault="004F6249" w:rsidP="004F6249">
      <w:pPr>
        <w:ind w:firstLine="0"/>
      </w:pPr>
      <w:r>
        <w:tab/>
      </w:r>
      <w:r w:rsidR="00C85D57">
        <w:t xml:space="preserve">Cuối cùng khi ta đã có đủ ba phần thì ta sẽ đặt chúng vào cùng với nhau và ta </w:t>
      </w:r>
      <w:r w:rsidR="00C85D57">
        <w:tab/>
        <w:t xml:space="preserve">sẽ có JWT là: </w:t>
      </w:r>
    </w:p>
    <w:p w:rsidR="00C85D57" w:rsidRDefault="00C85D57" w:rsidP="004F6249">
      <w:pPr>
        <w:ind w:firstLine="0"/>
      </w:pPr>
      <w:r>
        <w:rPr>
          <w:noProof/>
          <w:lang w:val="en-GB" w:eastAsia="en-GB"/>
        </w:rPr>
        <mc:AlternateContent>
          <mc:Choice Requires="wps">
            <w:drawing>
              <wp:anchor distT="0" distB="0" distL="114300" distR="114300" simplePos="0" relativeHeight="251670528" behindDoc="0" locked="0" layoutInCell="1" allowOverlap="1" wp14:anchorId="77CDDF45" wp14:editId="2FFB4CEF">
                <wp:simplePos x="0" y="0"/>
                <wp:positionH relativeFrom="column">
                  <wp:posOffset>558800</wp:posOffset>
                </wp:positionH>
                <wp:positionV relativeFrom="paragraph">
                  <wp:posOffset>144780</wp:posOffset>
                </wp:positionV>
                <wp:extent cx="4476750" cy="1181100"/>
                <wp:effectExtent l="57150" t="57150" r="38100" b="57150"/>
                <wp:wrapNone/>
                <wp:docPr id="24" name="Rectangle 24"/>
                <wp:cNvGraphicFramePr/>
                <a:graphic xmlns:a="http://schemas.openxmlformats.org/drawingml/2006/main">
                  <a:graphicData uri="http://schemas.microsoft.com/office/word/2010/wordprocessingShape">
                    <wps:wsp>
                      <wps:cNvSpPr/>
                      <wps:spPr>
                        <a:xfrm>
                          <a:off x="0" y="0"/>
                          <a:ext cx="4476750" cy="1181100"/>
                        </a:xfrm>
                        <a:prstGeom prst="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rsidR="00EA6370" w:rsidRDefault="00EA6370" w:rsidP="00C85D57">
                            <w:pPr>
                              <w:pStyle w:val="HTMLPreformatted"/>
                              <w:shd w:val="clear" w:color="auto" w:fill="FFFFFF"/>
                              <w:spacing w:line="300" w:lineRule="atLeast"/>
                              <w:textAlignment w:val="baseline"/>
                              <w:rPr>
                                <w:color w:val="303030"/>
                                <w:sz w:val="23"/>
                                <w:szCs w:val="23"/>
                              </w:rPr>
                            </w:pPr>
                            <w:r>
                              <w:rPr>
                                <w:rStyle w:val="HTMLCode"/>
                                <w:color w:val="657B83"/>
                                <w:sz w:val="21"/>
                                <w:szCs w:val="21"/>
                                <w:bdr w:val="single" w:sz="6" w:space="2" w:color="EEEEEE" w:frame="1"/>
                                <w:shd w:val="clear" w:color="auto" w:fill="FFFFFC"/>
                              </w:rPr>
                              <w:t>eyJhbGciOiJIUzI1NiIsInR5cCI6IkpXVCJ9.eyJpc3MiOiJ0ZWNobWFzdGVyIiwiZXhwIjoxNDI2NDIwODAwLCJodHRwczovL3d3dy50ZWNobWFzdGVyLnZuL2p3dF9jbGFpbXMvaXNfYWRtaW4iOnRydWUsInVzZXIiOiJwYWR1dmkiLCJhd2Vzb21lIjp0cnVlfQ.uL7nEjM7ihbQe7l01rmQCtGYoKyb4VyabWqX8PZKdt4</w:t>
                            </w:r>
                          </w:p>
                          <w:p w:rsidR="00EA6370" w:rsidRDefault="00EA6370" w:rsidP="00C85D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DDF45" id="Rectangle 24" o:spid="_x0000_s1033" style="position:absolute;left:0;text-align:left;margin-left:44pt;margin-top:11.4pt;width:352.5pt;height: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pFM8QIAAEIGAAAOAAAAZHJzL2Uyb0RvYy54bWysVNtu2zAMfR+wfxD0vjpO3SQz6hRBiwwD&#10;urVoO/RZkeVYmCxplHLb14+SHDfrCgwYlgdHEslD8vByebXvFNkKcNLoiuZnI0qE5qaWel3Rb0/L&#10;DzNKnGe6ZspoUdGDcPRq/v7d5c6WYmxao2oBBEG0K3e2oq33tswyx1vRMXdmrNAobAx0zOMV1lkN&#10;bIfoncrGo9Ek2xmoLRgunMPXmySk84jfNIL7u6ZxwhNVUYzNxy/E7yp8s/klK9fAbCt5Hwb7hyg6&#10;JjU6HaBumGdkA/IPqE5yMM40/oybLjNNI7mIOWA2+ehVNo8tsyLmguQ4O9Dk/h8s/7q9ByLrio4L&#10;SjTrsEYPyBrTayUIviFBO+tK1Hu099DfHB5DtvsGuvCPeZB9JPUwkCr2nnB8LIrpZHqB3HOU5fks&#10;z0eR9uzF3ILzn4TpSDhUFNB/JJNtb51Hl6h6VAnelA5fbZZSqSRNLyLWO5mw0nGhxXkdVDmmBaxH&#10;N+Bb01d8CUYnV2CwRVhqD+zUmAuIbZ8NBpAwonu5bv2DXBOQ2OO8xSgOlNQSu+ovWPmsmI3wF0hF&#10;SNUDxctJuM6e1zHYL8wLkAxblyvBIHKyEluhnkhb0cn5xQAVTBAmVCrVJp78QYlE2INosMhYjXEE&#10;ieMlrhWQbUBnHLnyk2NYGrWDWYOZDYb5W4bK571RrxvMUhkGw9Fbhr97HCyiVyzJYNxJbVLer0Ku&#10;vw+ek/4x+5RzSN/vV/vY2dMQY3hZmfqA3Y61jvV1li8ldtwtc/6eAc49dinuMn+Hn0aZXUVNf6Kk&#10;NfDzrfegj+OIUkp2uEcq6n5sGAhK1GeNg/oxL4qweOKluJiO8QKnktWpRG+6a4MVyXFrWh6PQd+r&#10;47EB0z3jylsEryhimqNvbBAPx8u1T/sNlyYXi0VUw2Vjmb/Vj5YH8MBzmKin/TMD2w+Gx4n9ao47&#10;h5Wvpi/pBkttFhtvGhlH84XXvgK4qGJD9yMWNuHpPWq9rP75LwAAAP//AwBQSwMEFAAGAAgAAAAh&#10;AOpS74HdAAAACQEAAA8AAABkcnMvZG93bnJldi54bWxMj8FOwzAQRO9I/IO1SL1Rp6lETYhTVaAe&#10;kCpVFD7AiZckIl6ntpuGv2c5wXFnRrPzyu3sBjFhiL0nDatlBgKp8banVsPH+/5egYjJkDWDJ9Tw&#10;jRG21e1NaQrrr/SG0ym1gksoFkZDl9JYSBmbDp2JSz8isffpgzOJz9BKG8yVy90g8yx7kM70xB86&#10;M+Jzh83X6eI0HO15tXkZ92Fy9et0OLjmGFzUenE3755AJJzTXxh+5/N0qHhT7S9koxg0KMUoSUOe&#10;MwH7m8c1CzULmVIgq1L+J6h+AAAA//8DAFBLAQItABQABgAIAAAAIQC2gziS/gAAAOEBAAATAAAA&#10;AAAAAAAAAAAAAAAAAABbQ29udGVudF9UeXBlc10ueG1sUEsBAi0AFAAGAAgAAAAhADj9If/WAAAA&#10;lAEAAAsAAAAAAAAAAAAAAAAALwEAAF9yZWxzLy5yZWxzUEsBAi0AFAAGAAgAAAAhADZqkUzxAgAA&#10;QgYAAA4AAAAAAAAAAAAAAAAALgIAAGRycy9lMm9Eb2MueG1sUEsBAi0AFAAGAAgAAAAhAOpS74Hd&#10;AAAACQEAAA8AAAAAAAAAAAAAAAAASwUAAGRycy9kb3ducmV2LnhtbFBLBQYAAAAABAAEAPMAAABV&#10;BgAAAAA=&#10;" fillcolor="white [3201]" stroked="f" strokeweight="2pt">
                <v:textbox>
                  <w:txbxContent>
                    <w:p w:rsidR="00EA6370" w:rsidRDefault="00EA6370" w:rsidP="00C85D57">
                      <w:pPr>
                        <w:pStyle w:val="HTMLPreformatted"/>
                        <w:shd w:val="clear" w:color="auto" w:fill="FFFFFF"/>
                        <w:spacing w:line="300" w:lineRule="atLeast"/>
                        <w:textAlignment w:val="baseline"/>
                        <w:rPr>
                          <w:color w:val="303030"/>
                          <w:sz w:val="23"/>
                          <w:szCs w:val="23"/>
                        </w:rPr>
                      </w:pPr>
                      <w:r>
                        <w:rPr>
                          <w:rStyle w:val="HTMLCode"/>
                          <w:color w:val="657B83"/>
                          <w:sz w:val="21"/>
                          <w:szCs w:val="21"/>
                          <w:bdr w:val="single" w:sz="6" w:space="2" w:color="EEEEEE" w:frame="1"/>
                          <w:shd w:val="clear" w:color="auto" w:fill="FFFFFC"/>
                        </w:rPr>
                        <w:t>eyJhbGciOiJIUzI1NiIsInR5cCI6IkpXVCJ9.eyJpc3MiOiJ0ZWNobWFzdGVyIiwiZXhwIjoxNDI2NDIwODAwLCJodHRwczovL3d3dy50ZWNobWFzdGVyLnZuL2p3dF9jbGFpbXMvaXNfYWRtaW4iOnRydWUsInVzZXIiOiJwYWR1dmkiLCJhd2Vzb21lIjp0cnVlfQ.uL7nEjM7ihbQe7l01rmQCtGYoKyb4VyabWqX8PZKdt4</w:t>
                      </w:r>
                    </w:p>
                    <w:p w:rsidR="00EA6370" w:rsidRDefault="00EA6370" w:rsidP="00C85D57">
                      <w:pPr>
                        <w:jc w:val="center"/>
                      </w:pPr>
                    </w:p>
                  </w:txbxContent>
                </v:textbox>
              </v:rect>
            </w:pict>
          </mc:Fallback>
        </mc:AlternateContent>
      </w: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3F50F7" w:rsidP="003F50F7">
      <w:pPr>
        <w:ind w:left="873"/>
      </w:pPr>
    </w:p>
    <w:p w:rsidR="003F50F7" w:rsidRDefault="00503B3E" w:rsidP="00503B3E">
      <w:pPr>
        <w:ind w:firstLine="0"/>
      </w:pPr>
      <w:r>
        <w:lastRenderedPageBreak/>
        <w:tab/>
        <w:t>Và đây là mẫu code javascript triển khai toàn bộ công việc trên:</w:t>
      </w:r>
    </w:p>
    <w:p w:rsidR="00503B3E" w:rsidRDefault="00503B3E" w:rsidP="00503B3E">
      <w:pPr>
        <w:ind w:firstLine="0"/>
      </w:pPr>
      <w:r>
        <w:rPr>
          <w:noProof/>
          <w:lang w:val="en-GB" w:eastAsia="en-GB"/>
        </w:rPr>
        <mc:AlternateContent>
          <mc:Choice Requires="wps">
            <w:drawing>
              <wp:anchor distT="0" distB="0" distL="114300" distR="114300" simplePos="0" relativeHeight="251664384" behindDoc="0" locked="0" layoutInCell="1" allowOverlap="1" wp14:anchorId="56C331D5" wp14:editId="195B9D63">
                <wp:simplePos x="0" y="0"/>
                <wp:positionH relativeFrom="column">
                  <wp:posOffset>63500</wp:posOffset>
                </wp:positionH>
                <wp:positionV relativeFrom="paragraph">
                  <wp:posOffset>90170</wp:posOffset>
                </wp:positionV>
                <wp:extent cx="5419725" cy="57150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5419725" cy="5715000"/>
                        </a:xfrm>
                        <a:prstGeom prst="rect">
                          <a:avLst/>
                        </a:prstGeom>
                        <a:solidFill>
                          <a:srgbClr val="272822"/>
                        </a:solidFill>
                      </wps:spPr>
                      <wps:style>
                        <a:lnRef idx="2">
                          <a:schemeClr val="dk1">
                            <a:shade val="50000"/>
                          </a:schemeClr>
                        </a:lnRef>
                        <a:fillRef idx="1">
                          <a:schemeClr val="dk1"/>
                        </a:fillRef>
                        <a:effectRef idx="0">
                          <a:schemeClr val="dk1"/>
                        </a:effectRef>
                        <a:fontRef idx="minor">
                          <a:schemeClr val="lt1"/>
                        </a:fontRef>
                      </wps:style>
                      <wps:txbx>
                        <w:txbxContent>
                          <w:p w:rsidR="00EA6370" w:rsidRPr="00503B3E" w:rsidRDefault="00EA6370" w:rsidP="00503B3E">
                            <w:pPr>
                              <w:spacing w:before="0" w:line="240" w:lineRule="auto"/>
                              <w:ind w:firstLine="0"/>
                              <w:jc w:val="left"/>
                              <w:rPr>
                                <w:color w:val="FFFFFF" w:themeColor="background1"/>
                                <w:szCs w:val="26"/>
                                <w:shd w:val="clear" w:color="auto" w:fill="272822"/>
                                <w:lang w:val="en-GB" w:eastAsia="ja-JP"/>
                              </w:rPr>
                            </w:pPr>
                            <w:r w:rsidRPr="00503B3E">
                              <w:rPr>
                                <w:b/>
                                <w:bCs/>
                                <w:color w:val="F92672"/>
                                <w:szCs w:val="26"/>
                                <w:lang w:val="en-GB" w:eastAsia="ja-JP"/>
                              </w:rPr>
                              <w:t xml:space="preserve">var </w:t>
                            </w:r>
                            <w:r w:rsidRPr="00503B3E">
                              <w:rPr>
                                <w:b/>
                                <w:bCs/>
                                <w:color w:val="FFFFFF" w:themeColor="background1"/>
                                <w:szCs w:val="26"/>
                                <w:lang w:val="en-GB" w:eastAsia="ja-JP"/>
                              </w:rPr>
                              <w:t>header = {</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"alg"</w:t>
                            </w:r>
                            <w:r w:rsidRPr="00503B3E">
                              <w:rPr>
                                <w:color w:val="DDDDDD"/>
                                <w:szCs w:val="26"/>
                                <w:shd w:val="clear" w:color="auto" w:fill="272822"/>
                                <w:lang w:val="en-GB" w:eastAsia="ja-JP"/>
                              </w:rPr>
                              <w:t>:</w:t>
                            </w:r>
                            <w:r w:rsidRPr="00503B3E">
                              <w:rPr>
                                <w:color w:val="A6E22E"/>
                                <w:szCs w:val="26"/>
                                <w:lang w:val="en-GB" w:eastAsia="ja-JP"/>
                              </w:rPr>
                              <w:t>"HS256"</w:t>
                            </w:r>
                            <w:r w:rsidRPr="00503B3E">
                              <w:rPr>
                                <w:color w:val="DDDDDD"/>
                                <w:szCs w:val="26"/>
                                <w:shd w:val="clear" w:color="auto" w:fill="272822"/>
                                <w:lang w:val="en-GB" w:eastAsia="ja-JP"/>
                              </w:rPr>
                              <w:t>,</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"typ"</w:t>
                            </w:r>
                            <w:r w:rsidRPr="00503B3E">
                              <w:rPr>
                                <w:color w:val="DDDDDD"/>
                                <w:szCs w:val="26"/>
                                <w:shd w:val="clear" w:color="auto" w:fill="272822"/>
                                <w:lang w:val="en-GB" w:eastAsia="ja-JP"/>
                              </w:rPr>
                              <w:t xml:space="preserve">: </w:t>
                            </w:r>
                            <w:r w:rsidRPr="00503B3E">
                              <w:rPr>
                                <w:color w:val="A6E22E"/>
                                <w:szCs w:val="26"/>
                                <w:lang w:val="en-GB" w:eastAsia="ja-JP"/>
                              </w:rPr>
                              <w:t>"JWT"</w:t>
                            </w:r>
                          </w:p>
                          <w:p w:rsidR="00EA6370" w:rsidRPr="00503B3E" w:rsidRDefault="00EA6370" w:rsidP="00503B3E">
                            <w:pPr>
                              <w:spacing w:before="0" w:line="240" w:lineRule="auto"/>
                              <w:ind w:firstLine="0"/>
                              <w:jc w:val="left"/>
                              <w:rPr>
                                <w:szCs w:val="26"/>
                                <w:shd w:val="clear" w:color="auto" w:fill="272822"/>
                                <w:lang w:val="en-GB" w:eastAsia="ja-JP"/>
                              </w:rPr>
                            </w:pPr>
                            <w:r w:rsidRPr="00503B3E">
                              <w:rPr>
                                <w:color w:val="DDDDDD"/>
                                <w:szCs w:val="26"/>
                                <w:shd w:val="clear" w:color="auto" w:fill="272822"/>
                                <w:lang w:val="en-GB" w:eastAsia="ja-JP"/>
                              </w:rPr>
                              <w:t>};</w:t>
                            </w:r>
                          </w:p>
                          <w:p w:rsidR="00EA6370" w:rsidRPr="00503B3E" w:rsidRDefault="00EA6370" w:rsidP="00503B3E">
                            <w:pPr>
                              <w:spacing w:before="0" w:line="240" w:lineRule="auto"/>
                              <w:ind w:firstLine="0"/>
                              <w:jc w:val="left"/>
                              <w:rPr>
                                <w:color w:val="DDDDDD"/>
                                <w:szCs w:val="26"/>
                                <w:shd w:val="clear" w:color="auto" w:fill="272822"/>
                                <w:lang w:val="en-GB" w:eastAsia="ja-JP"/>
                              </w:rPr>
                            </w:pP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stringifiedHeader = CryptoJS.enc.Utf8.parse(</w:t>
                            </w:r>
                            <w:r w:rsidRPr="00503B3E">
                              <w:rPr>
                                <w:color w:val="A6E22E"/>
                                <w:szCs w:val="26"/>
                                <w:lang w:val="en-GB" w:eastAsia="ja-JP"/>
                              </w:rPr>
                              <w:t>JSON</w:t>
                            </w:r>
                            <w:r w:rsidRPr="00503B3E">
                              <w:rPr>
                                <w:color w:val="DDDDDD"/>
                                <w:szCs w:val="26"/>
                                <w:shd w:val="clear" w:color="auto" w:fill="272822"/>
                                <w:lang w:val="en-GB" w:eastAsia="ja-JP"/>
                              </w:rPr>
                              <w:t>.stringify(header));</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encodedHeader = base64url(stringifiedHeader);</w:t>
                            </w:r>
                          </w:p>
                          <w:p w:rsidR="00EA6370" w:rsidRPr="00503B3E" w:rsidRDefault="00EA6370" w:rsidP="00503B3E">
                            <w:pPr>
                              <w:spacing w:before="0" w:line="240" w:lineRule="auto"/>
                              <w:ind w:firstLine="0"/>
                              <w:jc w:val="left"/>
                              <w:rPr>
                                <w:color w:val="DDDDDD"/>
                                <w:szCs w:val="26"/>
                                <w:shd w:val="clear" w:color="auto" w:fill="272822"/>
                                <w:lang w:val="en-GB" w:eastAsia="ja-JP"/>
                              </w:rPr>
                            </w:pP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data = {</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"iss"</w:t>
                            </w:r>
                            <w:r w:rsidRPr="00503B3E">
                              <w:rPr>
                                <w:color w:val="DDDDDD"/>
                                <w:szCs w:val="26"/>
                                <w:shd w:val="clear" w:color="auto" w:fill="272822"/>
                                <w:lang w:val="en-GB" w:eastAsia="ja-JP"/>
                              </w:rPr>
                              <w:t xml:space="preserve">: </w:t>
                            </w:r>
                            <w:r w:rsidRPr="00503B3E">
                              <w:rPr>
                                <w:color w:val="A6E22E"/>
                                <w:szCs w:val="26"/>
                                <w:lang w:val="en-GB" w:eastAsia="ja-JP"/>
                              </w:rPr>
                              <w:t>"techmaster"</w:t>
                            </w:r>
                            <w:r w:rsidRPr="00503B3E">
                              <w:rPr>
                                <w:color w:val="DDDDDD"/>
                                <w:szCs w:val="26"/>
                                <w:shd w:val="clear" w:color="auto" w:fill="272822"/>
                                <w:lang w:val="en-GB" w:eastAsia="ja-JP"/>
                              </w:rPr>
                              <w:t>,</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"exp"</w:t>
                            </w:r>
                            <w:r w:rsidRPr="00503B3E">
                              <w:rPr>
                                <w:color w:val="DDDDDD"/>
                                <w:szCs w:val="26"/>
                                <w:shd w:val="clear" w:color="auto" w:fill="272822"/>
                                <w:lang w:val="en-GB" w:eastAsia="ja-JP"/>
                              </w:rPr>
                              <w:t xml:space="preserve">: </w:t>
                            </w:r>
                            <w:r w:rsidRPr="00503B3E">
                              <w:rPr>
                                <w:color w:val="DDDDDD"/>
                                <w:szCs w:val="26"/>
                                <w:lang w:val="en-GB" w:eastAsia="ja-JP"/>
                              </w:rPr>
                              <w:t>1426420800</w:t>
                            </w:r>
                            <w:r w:rsidRPr="00503B3E">
                              <w:rPr>
                                <w:color w:val="DDDDDD"/>
                                <w:szCs w:val="26"/>
                                <w:shd w:val="clear" w:color="auto" w:fill="272822"/>
                                <w:lang w:val="en-GB" w:eastAsia="ja-JP"/>
                              </w:rPr>
                              <w:t>,</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"https://www.techmaster.vn/jwt_claims/is_admin"</w:t>
                            </w:r>
                            <w:r w:rsidRPr="00503B3E">
                              <w:rPr>
                                <w:color w:val="DDDDDD"/>
                                <w:szCs w:val="26"/>
                                <w:shd w:val="clear" w:color="auto" w:fill="272822"/>
                                <w:lang w:val="en-GB" w:eastAsia="ja-JP"/>
                              </w:rPr>
                              <w:t xml:space="preserve">: </w:t>
                            </w:r>
                            <w:r w:rsidRPr="00503B3E">
                              <w:rPr>
                                <w:b/>
                                <w:bCs/>
                                <w:color w:val="F92672"/>
                                <w:szCs w:val="26"/>
                                <w:lang w:val="en-GB" w:eastAsia="ja-JP"/>
                              </w:rPr>
                              <w:t>true</w:t>
                            </w:r>
                            <w:r w:rsidRPr="00503B3E">
                              <w:rPr>
                                <w:color w:val="DDDDDD"/>
                                <w:szCs w:val="26"/>
                                <w:shd w:val="clear" w:color="auto" w:fill="272822"/>
                                <w:lang w:val="en-GB" w:eastAsia="ja-JP"/>
                              </w:rPr>
                              <w:t>,</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"user"</w:t>
                            </w:r>
                            <w:r w:rsidRPr="00503B3E">
                              <w:rPr>
                                <w:color w:val="DDDDDD"/>
                                <w:szCs w:val="26"/>
                                <w:shd w:val="clear" w:color="auto" w:fill="272822"/>
                                <w:lang w:val="en-GB" w:eastAsia="ja-JP"/>
                              </w:rPr>
                              <w:t xml:space="preserve">: </w:t>
                            </w:r>
                            <w:r w:rsidRPr="00503B3E">
                              <w:rPr>
                                <w:color w:val="A6E22E"/>
                                <w:szCs w:val="26"/>
                                <w:lang w:val="en-GB" w:eastAsia="ja-JP"/>
                              </w:rPr>
                              <w:t>"paduvi"</w:t>
                            </w:r>
                            <w:r w:rsidRPr="00503B3E">
                              <w:rPr>
                                <w:color w:val="DDDDDD"/>
                                <w:szCs w:val="26"/>
                                <w:shd w:val="clear" w:color="auto" w:fill="272822"/>
                                <w:lang w:val="en-GB" w:eastAsia="ja-JP"/>
                              </w:rPr>
                              <w:t>,</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"awesome"</w:t>
                            </w:r>
                            <w:r w:rsidRPr="00503B3E">
                              <w:rPr>
                                <w:color w:val="DDDDDD"/>
                                <w:szCs w:val="26"/>
                                <w:shd w:val="clear" w:color="auto" w:fill="272822"/>
                                <w:lang w:val="en-GB" w:eastAsia="ja-JP"/>
                              </w:rPr>
                              <w:t xml:space="preserve">: </w:t>
                            </w:r>
                            <w:r w:rsidRPr="00503B3E">
                              <w:rPr>
                                <w:b/>
                                <w:bCs/>
                                <w:color w:val="F92672"/>
                                <w:szCs w:val="26"/>
                                <w:lang w:val="en-GB" w:eastAsia="ja-JP"/>
                              </w:rPr>
                              <w:t>true</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w:t>
                            </w:r>
                          </w:p>
                          <w:p w:rsidR="00EA6370" w:rsidRPr="00503B3E" w:rsidRDefault="00EA6370" w:rsidP="00503B3E">
                            <w:pPr>
                              <w:spacing w:before="0" w:line="240" w:lineRule="auto"/>
                              <w:ind w:firstLine="0"/>
                              <w:jc w:val="left"/>
                              <w:rPr>
                                <w:color w:val="DDDDDD"/>
                                <w:szCs w:val="26"/>
                                <w:shd w:val="clear" w:color="auto" w:fill="272822"/>
                                <w:lang w:val="en-GB" w:eastAsia="ja-JP"/>
                              </w:rPr>
                            </w:pP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stringifiedData = CryptoJS.enc.Utf8.parse(</w:t>
                            </w:r>
                            <w:r w:rsidRPr="00503B3E">
                              <w:rPr>
                                <w:color w:val="A6E22E"/>
                                <w:szCs w:val="26"/>
                                <w:lang w:val="en-GB" w:eastAsia="ja-JP"/>
                              </w:rPr>
                              <w:t>JSON</w:t>
                            </w:r>
                            <w:r w:rsidRPr="00503B3E">
                              <w:rPr>
                                <w:color w:val="DDDDDD"/>
                                <w:szCs w:val="26"/>
                                <w:shd w:val="clear" w:color="auto" w:fill="272822"/>
                                <w:lang w:val="en-GB" w:eastAsia="ja-JP"/>
                              </w:rPr>
                              <w:t>.stringify(data));</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encodedData = base64url(stringifiedData);</w:t>
                            </w:r>
                          </w:p>
                          <w:p w:rsidR="00EA6370" w:rsidRPr="00503B3E" w:rsidRDefault="00EA6370" w:rsidP="00503B3E">
                            <w:pPr>
                              <w:spacing w:before="0" w:line="240" w:lineRule="auto"/>
                              <w:ind w:firstLine="0"/>
                              <w:jc w:val="left"/>
                              <w:rPr>
                                <w:color w:val="DDDDDD"/>
                                <w:szCs w:val="26"/>
                                <w:shd w:val="clear" w:color="auto" w:fill="272822"/>
                                <w:lang w:val="en-GB" w:eastAsia="ja-JP"/>
                              </w:rPr>
                            </w:pP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token = encodedHeader + </w:t>
                            </w:r>
                            <w:r w:rsidRPr="00503B3E">
                              <w:rPr>
                                <w:color w:val="A6E22E"/>
                                <w:szCs w:val="26"/>
                                <w:lang w:val="en-GB" w:eastAsia="ja-JP"/>
                              </w:rPr>
                              <w:t>"."</w:t>
                            </w:r>
                            <w:r w:rsidRPr="00503B3E">
                              <w:rPr>
                                <w:color w:val="DDDDDD"/>
                                <w:szCs w:val="26"/>
                                <w:shd w:val="clear" w:color="auto" w:fill="272822"/>
                                <w:lang w:val="en-GB" w:eastAsia="ja-JP"/>
                              </w:rPr>
                              <w:t xml:space="preserve"> + encodedData;</w:t>
                            </w:r>
                          </w:p>
                          <w:p w:rsidR="00EA6370" w:rsidRPr="00503B3E" w:rsidRDefault="00EA6370" w:rsidP="00503B3E">
                            <w:pPr>
                              <w:spacing w:before="0" w:line="240" w:lineRule="auto"/>
                              <w:ind w:firstLine="0"/>
                              <w:jc w:val="left"/>
                              <w:rPr>
                                <w:color w:val="DDDDDD"/>
                                <w:szCs w:val="26"/>
                                <w:shd w:val="clear" w:color="auto" w:fill="272822"/>
                                <w:lang w:val="en-GB" w:eastAsia="ja-JP"/>
                              </w:rPr>
                            </w:pP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secret = </w:t>
                            </w:r>
                            <w:r w:rsidRPr="00503B3E">
                              <w:rPr>
                                <w:color w:val="A6E22E"/>
                                <w:szCs w:val="26"/>
                                <w:lang w:val="en-GB" w:eastAsia="ja-JP"/>
                              </w:rPr>
                              <w:t>"My very confidential secret!"</w:t>
                            </w:r>
                            <w:r w:rsidRPr="00503B3E">
                              <w:rPr>
                                <w:color w:val="DDDDDD"/>
                                <w:szCs w:val="26"/>
                                <w:shd w:val="clear" w:color="auto" w:fill="272822"/>
                                <w:lang w:val="en-GB" w:eastAsia="ja-JP"/>
                              </w:rPr>
                              <w:t>;</w:t>
                            </w:r>
                          </w:p>
                          <w:p w:rsidR="00EA6370" w:rsidRPr="00503B3E" w:rsidRDefault="00EA6370" w:rsidP="00503B3E">
                            <w:pPr>
                              <w:spacing w:before="0" w:line="240" w:lineRule="auto"/>
                              <w:ind w:firstLine="0"/>
                              <w:jc w:val="left"/>
                              <w:rPr>
                                <w:color w:val="DDDDDD"/>
                                <w:szCs w:val="26"/>
                                <w:shd w:val="clear" w:color="auto" w:fill="272822"/>
                                <w:lang w:val="en-GB" w:eastAsia="ja-JP"/>
                              </w:rPr>
                            </w:pP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signature = CryptoJS.HmacSHA256(token, secret);</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signature = base64url(signature);</w:t>
                            </w:r>
                          </w:p>
                          <w:p w:rsidR="00EA6370" w:rsidRPr="00503B3E" w:rsidRDefault="00EA6370" w:rsidP="00503B3E">
                            <w:pPr>
                              <w:spacing w:before="0" w:line="240" w:lineRule="auto"/>
                              <w:ind w:firstLine="0"/>
                              <w:jc w:val="left"/>
                              <w:rPr>
                                <w:color w:val="DDDDDD"/>
                                <w:szCs w:val="26"/>
                                <w:shd w:val="clear" w:color="auto" w:fill="272822"/>
                                <w:lang w:val="en-GB" w:eastAsia="ja-JP"/>
                              </w:rPr>
                            </w:pPr>
                          </w:p>
                          <w:p w:rsidR="00EA6370" w:rsidRPr="00503B3E" w:rsidRDefault="00EA6370" w:rsidP="00503B3E">
                            <w:pPr>
                              <w:ind w:firstLine="0"/>
                              <w:rPr>
                                <w:szCs w:val="26"/>
                              </w:rPr>
                            </w:pPr>
                            <w:r w:rsidRPr="00503B3E">
                              <w:rPr>
                                <w:b/>
                                <w:bCs/>
                                <w:color w:val="F92672"/>
                                <w:szCs w:val="26"/>
                                <w:lang w:val="en-GB" w:eastAsia="ja-JP"/>
                              </w:rPr>
                              <w:t>var</w:t>
                            </w:r>
                            <w:r w:rsidRPr="00503B3E">
                              <w:rPr>
                                <w:color w:val="DDDDDD"/>
                                <w:szCs w:val="26"/>
                                <w:shd w:val="clear" w:color="auto" w:fill="272822"/>
                                <w:lang w:val="en-GB" w:eastAsia="ja-JP"/>
                              </w:rPr>
                              <w:t xml:space="preserve"> signedToken = token + </w:t>
                            </w:r>
                            <w:r w:rsidRPr="00503B3E">
                              <w:rPr>
                                <w:color w:val="A6E22E"/>
                                <w:szCs w:val="26"/>
                                <w:lang w:val="en-GB" w:eastAsia="ja-JP"/>
                              </w:rPr>
                              <w:t>"."</w:t>
                            </w:r>
                            <w:r w:rsidRPr="00503B3E">
                              <w:rPr>
                                <w:color w:val="DDDDDD"/>
                                <w:szCs w:val="26"/>
                                <w:shd w:val="clear" w:color="auto" w:fill="272822"/>
                                <w:lang w:val="en-GB" w:eastAsia="ja-JP"/>
                              </w:rPr>
                              <w:t xml:space="preserve"> + 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C331D5" id="Rectangle 25" o:spid="_x0000_s1034" style="position:absolute;left:0;text-align:left;margin-left:5pt;margin-top:7.1pt;width:426.75pt;height:45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ZUkgIAAHYFAAAOAAAAZHJzL2Uyb0RvYy54bWysVEtv2zAMvg/YfxB0X/xAsrRBnSJokWFA&#10;0RZNh54VWYqNyZJGKbGzXz9Kdtys6y7DLjYpkh/fvLruGkUOAlxtdEGzSUqJ0NyUtd4V9Nvz+tMF&#10;Jc4zXTJltCjoUTh6vfz44aq1C5GbyqhSAEEQ7RatLWjlvV0kieOVaJibGCs0CqWBhnlkYZeUwFpE&#10;b1SSp+nnpDVQWjBcOIevt72QLiO+lIL7Bymd8EQVFGPz8Qvxuw3fZHnFFjtgtqr5EAb7hygaVmt0&#10;OkLdMs/IHuo/oJqag3FG+gk3TWKkrLmIOWA2Wfomm03FrIi5YHGcHcvk/h8svz88AqnLguYzSjRr&#10;sEdPWDWmd0oQfMMCtdYtUG9jH2HgHJIh205CE/6YB+liUY9jUUXnCcfH2TS7nAdwjrLZPJulaSx7&#10;8mpuwfkvwjQkEAUF9B+LyQ53zqNLVD2pBG/OqLpc10pFBnbbGwXkwLDD+Ty/yPMQM5qcqSUhhT7o&#10;SPmjEsFY6SchMXsMM48e49yJEa/8nvXPFStF7yKEf4p/1I7+IlhAlRjaiDsAhHn+HbcPctANZiKO&#10;62iY/i2g3nDUjh6N9qNhU2sD7xkrnw2lkb0+hn1WjkD6btvFabg4NX5ryiNOCJh+dZzl6xq7dMec&#10;f2SAu4JbhfvvH/AjlWkLagaKksrAz/fegz6OMEopaXH3Cup+7BkIStRXjcN9mU2nYVkjM53Nc2Tg&#10;XLI9l+h9c2Ow+RleGssjGfS9OpESTPOCZ2IVvKKIaY6+C8o9nJgb398EPDRcrFZRDRfUMn+nN5YH&#10;8FDnMIXP3QsDO4yqxym/N6c9ZYs3E9vrBkttVntvZB3HOVS6r+vQAVzuOELDIQrX45yPWq/ncvkL&#10;AAD//wMAUEsDBBQABgAIAAAAIQD5DfEa2wAAAAkBAAAPAAAAZHJzL2Rvd25yZXYueG1sTI/BTsMw&#10;EETvSPyDtUjcqNNCqyTEqapK9IjUlA9wkyWxsNeR7Tbp37M9wWk1O6vZN9V2dlZcMUTjScFykYFA&#10;an1nqFfwdfp4yUHEpKnT1hMquGGEbf34UOmy8xMd8dqkXnAIxVIrGFIaSyljO6DTceFHJPa+fXA6&#10;sQy97IKeONxZucqyjXTaEH8Y9Ij7Aduf5uIUoDWHJg/7Q3HDMBa7TzuZsFTq+WnevYNIOKe/Y7jj&#10;MzrUzHT2F+qisKwzrpJ4vq1AsJ9vXtcgzgqK+0bWlfzfoP4FAAD//wMAUEsBAi0AFAAGAAgAAAAh&#10;ALaDOJL+AAAA4QEAABMAAAAAAAAAAAAAAAAAAAAAAFtDb250ZW50X1R5cGVzXS54bWxQSwECLQAU&#10;AAYACAAAACEAOP0h/9YAAACUAQAACwAAAAAAAAAAAAAAAAAvAQAAX3JlbHMvLnJlbHNQSwECLQAU&#10;AAYACAAAACEAO8/2VJICAAB2BQAADgAAAAAAAAAAAAAAAAAuAgAAZHJzL2Uyb0RvYy54bWxQSwEC&#10;LQAUAAYACAAAACEA+Q3xGtsAAAAJAQAADwAAAAAAAAAAAAAAAADsBAAAZHJzL2Rvd25yZXYueG1s&#10;UEsFBgAAAAAEAAQA8wAAAPQFAAAAAA==&#10;" fillcolor="#272822" strokecolor="black [1600]" strokeweight="2pt">
                <v:textbox>
                  <w:txbxContent>
                    <w:p w:rsidR="00EA6370" w:rsidRPr="00503B3E" w:rsidRDefault="00EA6370" w:rsidP="00503B3E">
                      <w:pPr>
                        <w:spacing w:before="0" w:line="240" w:lineRule="auto"/>
                        <w:ind w:firstLine="0"/>
                        <w:jc w:val="left"/>
                        <w:rPr>
                          <w:color w:val="FFFFFF" w:themeColor="background1"/>
                          <w:szCs w:val="26"/>
                          <w:shd w:val="clear" w:color="auto" w:fill="272822"/>
                          <w:lang w:val="en-GB" w:eastAsia="ja-JP"/>
                        </w:rPr>
                      </w:pPr>
                      <w:r w:rsidRPr="00503B3E">
                        <w:rPr>
                          <w:b/>
                          <w:bCs/>
                          <w:color w:val="F92672"/>
                          <w:szCs w:val="26"/>
                          <w:lang w:val="en-GB" w:eastAsia="ja-JP"/>
                        </w:rPr>
                        <w:t xml:space="preserve">var </w:t>
                      </w:r>
                      <w:r w:rsidRPr="00503B3E">
                        <w:rPr>
                          <w:b/>
                          <w:bCs/>
                          <w:color w:val="FFFFFF" w:themeColor="background1"/>
                          <w:szCs w:val="26"/>
                          <w:lang w:val="en-GB" w:eastAsia="ja-JP"/>
                        </w:rPr>
                        <w:t>header = {</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"alg"</w:t>
                      </w:r>
                      <w:r w:rsidRPr="00503B3E">
                        <w:rPr>
                          <w:color w:val="DDDDDD"/>
                          <w:szCs w:val="26"/>
                          <w:shd w:val="clear" w:color="auto" w:fill="272822"/>
                          <w:lang w:val="en-GB" w:eastAsia="ja-JP"/>
                        </w:rPr>
                        <w:t>:</w:t>
                      </w:r>
                      <w:r w:rsidRPr="00503B3E">
                        <w:rPr>
                          <w:color w:val="A6E22E"/>
                          <w:szCs w:val="26"/>
                          <w:lang w:val="en-GB" w:eastAsia="ja-JP"/>
                        </w:rPr>
                        <w:t>"HS256"</w:t>
                      </w:r>
                      <w:r w:rsidRPr="00503B3E">
                        <w:rPr>
                          <w:color w:val="DDDDDD"/>
                          <w:szCs w:val="26"/>
                          <w:shd w:val="clear" w:color="auto" w:fill="272822"/>
                          <w:lang w:val="en-GB" w:eastAsia="ja-JP"/>
                        </w:rPr>
                        <w:t>,</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"typ"</w:t>
                      </w:r>
                      <w:r w:rsidRPr="00503B3E">
                        <w:rPr>
                          <w:color w:val="DDDDDD"/>
                          <w:szCs w:val="26"/>
                          <w:shd w:val="clear" w:color="auto" w:fill="272822"/>
                          <w:lang w:val="en-GB" w:eastAsia="ja-JP"/>
                        </w:rPr>
                        <w:t xml:space="preserve">: </w:t>
                      </w:r>
                      <w:r w:rsidRPr="00503B3E">
                        <w:rPr>
                          <w:color w:val="A6E22E"/>
                          <w:szCs w:val="26"/>
                          <w:lang w:val="en-GB" w:eastAsia="ja-JP"/>
                        </w:rPr>
                        <w:t>"JWT"</w:t>
                      </w:r>
                    </w:p>
                    <w:p w:rsidR="00EA6370" w:rsidRPr="00503B3E" w:rsidRDefault="00EA6370" w:rsidP="00503B3E">
                      <w:pPr>
                        <w:spacing w:before="0" w:line="240" w:lineRule="auto"/>
                        <w:ind w:firstLine="0"/>
                        <w:jc w:val="left"/>
                        <w:rPr>
                          <w:szCs w:val="26"/>
                          <w:shd w:val="clear" w:color="auto" w:fill="272822"/>
                          <w:lang w:val="en-GB" w:eastAsia="ja-JP"/>
                        </w:rPr>
                      </w:pPr>
                      <w:r w:rsidRPr="00503B3E">
                        <w:rPr>
                          <w:color w:val="DDDDDD"/>
                          <w:szCs w:val="26"/>
                          <w:shd w:val="clear" w:color="auto" w:fill="272822"/>
                          <w:lang w:val="en-GB" w:eastAsia="ja-JP"/>
                        </w:rPr>
                        <w:t>};</w:t>
                      </w:r>
                    </w:p>
                    <w:p w:rsidR="00EA6370" w:rsidRPr="00503B3E" w:rsidRDefault="00EA6370" w:rsidP="00503B3E">
                      <w:pPr>
                        <w:spacing w:before="0" w:line="240" w:lineRule="auto"/>
                        <w:ind w:firstLine="0"/>
                        <w:jc w:val="left"/>
                        <w:rPr>
                          <w:color w:val="DDDDDD"/>
                          <w:szCs w:val="26"/>
                          <w:shd w:val="clear" w:color="auto" w:fill="272822"/>
                          <w:lang w:val="en-GB" w:eastAsia="ja-JP"/>
                        </w:rPr>
                      </w:pP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stringifiedHeader = CryptoJS.enc.Utf8.parse(</w:t>
                      </w:r>
                      <w:r w:rsidRPr="00503B3E">
                        <w:rPr>
                          <w:color w:val="A6E22E"/>
                          <w:szCs w:val="26"/>
                          <w:lang w:val="en-GB" w:eastAsia="ja-JP"/>
                        </w:rPr>
                        <w:t>JSON</w:t>
                      </w:r>
                      <w:r w:rsidRPr="00503B3E">
                        <w:rPr>
                          <w:color w:val="DDDDDD"/>
                          <w:szCs w:val="26"/>
                          <w:shd w:val="clear" w:color="auto" w:fill="272822"/>
                          <w:lang w:val="en-GB" w:eastAsia="ja-JP"/>
                        </w:rPr>
                        <w:t>.stringify(header));</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encodedHeader = base64url(stringifiedHeader);</w:t>
                      </w:r>
                    </w:p>
                    <w:p w:rsidR="00EA6370" w:rsidRPr="00503B3E" w:rsidRDefault="00EA6370" w:rsidP="00503B3E">
                      <w:pPr>
                        <w:spacing w:before="0" w:line="240" w:lineRule="auto"/>
                        <w:ind w:firstLine="0"/>
                        <w:jc w:val="left"/>
                        <w:rPr>
                          <w:color w:val="DDDDDD"/>
                          <w:szCs w:val="26"/>
                          <w:shd w:val="clear" w:color="auto" w:fill="272822"/>
                          <w:lang w:val="en-GB" w:eastAsia="ja-JP"/>
                        </w:rPr>
                      </w:pP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data = {</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"iss"</w:t>
                      </w:r>
                      <w:r w:rsidRPr="00503B3E">
                        <w:rPr>
                          <w:color w:val="DDDDDD"/>
                          <w:szCs w:val="26"/>
                          <w:shd w:val="clear" w:color="auto" w:fill="272822"/>
                          <w:lang w:val="en-GB" w:eastAsia="ja-JP"/>
                        </w:rPr>
                        <w:t xml:space="preserve">: </w:t>
                      </w:r>
                      <w:r w:rsidRPr="00503B3E">
                        <w:rPr>
                          <w:color w:val="A6E22E"/>
                          <w:szCs w:val="26"/>
                          <w:lang w:val="en-GB" w:eastAsia="ja-JP"/>
                        </w:rPr>
                        <w:t>"techmaster"</w:t>
                      </w:r>
                      <w:r w:rsidRPr="00503B3E">
                        <w:rPr>
                          <w:color w:val="DDDDDD"/>
                          <w:szCs w:val="26"/>
                          <w:shd w:val="clear" w:color="auto" w:fill="272822"/>
                          <w:lang w:val="en-GB" w:eastAsia="ja-JP"/>
                        </w:rPr>
                        <w:t>,</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"exp"</w:t>
                      </w:r>
                      <w:r w:rsidRPr="00503B3E">
                        <w:rPr>
                          <w:color w:val="DDDDDD"/>
                          <w:szCs w:val="26"/>
                          <w:shd w:val="clear" w:color="auto" w:fill="272822"/>
                          <w:lang w:val="en-GB" w:eastAsia="ja-JP"/>
                        </w:rPr>
                        <w:t xml:space="preserve">: </w:t>
                      </w:r>
                      <w:r w:rsidRPr="00503B3E">
                        <w:rPr>
                          <w:color w:val="DDDDDD"/>
                          <w:szCs w:val="26"/>
                          <w:lang w:val="en-GB" w:eastAsia="ja-JP"/>
                        </w:rPr>
                        <w:t>1426420800</w:t>
                      </w:r>
                      <w:r w:rsidRPr="00503B3E">
                        <w:rPr>
                          <w:color w:val="DDDDDD"/>
                          <w:szCs w:val="26"/>
                          <w:shd w:val="clear" w:color="auto" w:fill="272822"/>
                          <w:lang w:val="en-GB" w:eastAsia="ja-JP"/>
                        </w:rPr>
                        <w:t>,</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"https://www.techmaster.vn/jwt_claims/is_admin"</w:t>
                      </w:r>
                      <w:r w:rsidRPr="00503B3E">
                        <w:rPr>
                          <w:color w:val="DDDDDD"/>
                          <w:szCs w:val="26"/>
                          <w:shd w:val="clear" w:color="auto" w:fill="272822"/>
                          <w:lang w:val="en-GB" w:eastAsia="ja-JP"/>
                        </w:rPr>
                        <w:t xml:space="preserve">: </w:t>
                      </w:r>
                      <w:r w:rsidRPr="00503B3E">
                        <w:rPr>
                          <w:b/>
                          <w:bCs/>
                          <w:color w:val="F92672"/>
                          <w:szCs w:val="26"/>
                          <w:lang w:val="en-GB" w:eastAsia="ja-JP"/>
                        </w:rPr>
                        <w:t>true</w:t>
                      </w:r>
                      <w:r w:rsidRPr="00503B3E">
                        <w:rPr>
                          <w:color w:val="DDDDDD"/>
                          <w:szCs w:val="26"/>
                          <w:shd w:val="clear" w:color="auto" w:fill="272822"/>
                          <w:lang w:val="en-GB" w:eastAsia="ja-JP"/>
                        </w:rPr>
                        <w:t>,</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"user"</w:t>
                      </w:r>
                      <w:r w:rsidRPr="00503B3E">
                        <w:rPr>
                          <w:color w:val="DDDDDD"/>
                          <w:szCs w:val="26"/>
                          <w:shd w:val="clear" w:color="auto" w:fill="272822"/>
                          <w:lang w:val="en-GB" w:eastAsia="ja-JP"/>
                        </w:rPr>
                        <w:t xml:space="preserve">: </w:t>
                      </w:r>
                      <w:r w:rsidRPr="00503B3E">
                        <w:rPr>
                          <w:color w:val="A6E22E"/>
                          <w:szCs w:val="26"/>
                          <w:lang w:val="en-GB" w:eastAsia="ja-JP"/>
                        </w:rPr>
                        <w:t>"paduvi"</w:t>
                      </w:r>
                      <w:r w:rsidRPr="00503B3E">
                        <w:rPr>
                          <w:color w:val="DDDDDD"/>
                          <w:szCs w:val="26"/>
                          <w:shd w:val="clear" w:color="auto" w:fill="272822"/>
                          <w:lang w:val="en-GB" w:eastAsia="ja-JP"/>
                        </w:rPr>
                        <w:t>,</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 xml:space="preserve">  </w:t>
                      </w:r>
                      <w:r w:rsidRPr="00503B3E">
                        <w:rPr>
                          <w:color w:val="A6E22E"/>
                          <w:szCs w:val="26"/>
                          <w:lang w:val="en-GB" w:eastAsia="ja-JP"/>
                        </w:rPr>
                        <w:t>"awesome"</w:t>
                      </w:r>
                      <w:r w:rsidRPr="00503B3E">
                        <w:rPr>
                          <w:color w:val="DDDDDD"/>
                          <w:szCs w:val="26"/>
                          <w:shd w:val="clear" w:color="auto" w:fill="272822"/>
                          <w:lang w:val="en-GB" w:eastAsia="ja-JP"/>
                        </w:rPr>
                        <w:t xml:space="preserve">: </w:t>
                      </w:r>
                      <w:r w:rsidRPr="00503B3E">
                        <w:rPr>
                          <w:b/>
                          <w:bCs/>
                          <w:color w:val="F92672"/>
                          <w:szCs w:val="26"/>
                          <w:lang w:val="en-GB" w:eastAsia="ja-JP"/>
                        </w:rPr>
                        <w:t>true</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w:t>
                      </w:r>
                    </w:p>
                    <w:p w:rsidR="00EA6370" w:rsidRPr="00503B3E" w:rsidRDefault="00EA6370" w:rsidP="00503B3E">
                      <w:pPr>
                        <w:spacing w:before="0" w:line="240" w:lineRule="auto"/>
                        <w:ind w:firstLine="0"/>
                        <w:jc w:val="left"/>
                        <w:rPr>
                          <w:color w:val="DDDDDD"/>
                          <w:szCs w:val="26"/>
                          <w:shd w:val="clear" w:color="auto" w:fill="272822"/>
                          <w:lang w:val="en-GB" w:eastAsia="ja-JP"/>
                        </w:rPr>
                      </w:pP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stringifiedData = CryptoJS.enc.Utf8.parse(</w:t>
                      </w:r>
                      <w:r w:rsidRPr="00503B3E">
                        <w:rPr>
                          <w:color w:val="A6E22E"/>
                          <w:szCs w:val="26"/>
                          <w:lang w:val="en-GB" w:eastAsia="ja-JP"/>
                        </w:rPr>
                        <w:t>JSON</w:t>
                      </w:r>
                      <w:r w:rsidRPr="00503B3E">
                        <w:rPr>
                          <w:color w:val="DDDDDD"/>
                          <w:szCs w:val="26"/>
                          <w:shd w:val="clear" w:color="auto" w:fill="272822"/>
                          <w:lang w:val="en-GB" w:eastAsia="ja-JP"/>
                        </w:rPr>
                        <w:t>.stringify(data));</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encodedData = base64url(stringifiedData);</w:t>
                      </w:r>
                    </w:p>
                    <w:p w:rsidR="00EA6370" w:rsidRPr="00503B3E" w:rsidRDefault="00EA6370" w:rsidP="00503B3E">
                      <w:pPr>
                        <w:spacing w:before="0" w:line="240" w:lineRule="auto"/>
                        <w:ind w:firstLine="0"/>
                        <w:jc w:val="left"/>
                        <w:rPr>
                          <w:color w:val="DDDDDD"/>
                          <w:szCs w:val="26"/>
                          <w:shd w:val="clear" w:color="auto" w:fill="272822"/>
                          <w:lang w:val="en-GB" w:eastAsia="ja-JP"/>
                        </w:rPr>
                      </w:pP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token = encodedHeader + </w:t>
                      </w:r>
                      <w:r w:rsidRPr="00503B3E">
                        <w:rPr>
                          <w:color w:val="A6E22E"/>
                          <w:szCs w:val="26"/>
                          <w:lang w:val="en-GB" w:eastAsia="ja-JP"/>
                        </w:rPr>
                        <w:t>"."</w:t>
                      </w:r>
                      <w:r w:rsidRPr="00503B3E">
                        <w:rPr>
                          <w:color w:val="DDDDDD"/>
                          <w:szCs w:val="26"/>
                          <w:shd w:val="clear" w:color="auto" w:fill="272822"/>
                          <w:lang w:val="en-GB" w:eastAsia="ja-JP"/>
                        </w:rPr>
                        <w:t xml:space="preserve"> + encodedData;</w:t>
                      </w:r>
                    </w:p>
                    <w:p w:rsidR="00EA6370" w:rsidRPr="00503B3E" w:rsidRDefault="00EA6370" w:rsidP="00503B3E">
                      <w:pPr>
                        <w:spacing w:before="0" w:line="240" w:lineRule="auto"/>
                        <w:ind w:firstLine="0"/>
                        <w:jc w:val="left"/>
                        <w:rPr>
                          <w:color w:val="DDDDDD"/>
                          <w:szCs w:val="26"/>
                          <w:shd w:val="clear" w:color="auto" w:fill="272822"/>
                          <w:lang w:val="en-GB" w:eastAsia="ja-JP"/>
                        </w:rPr>
                      </w:pP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secret = </w:t>
                      </w:r>
                      <w:r w:rsidRPr="00503B3E">
                        <w:rPr>
                          <w:color w:val="A6E22E"/>
                          <w:szCs w:val="26"/>
                          <w:lang w:val="en-GB" w:eastAsia="ja-JP"/>
                        </w:rPr>
                        <w:t>"My very confidential secret!"</w:t>
                      </w:r>
                      <w:r w:rsidRPr="00503B3E">
                        <w:rPr>
                          <w:color w:val="DDDDDD"/>
                          <w:szCs w:val="26"/>
                          <w:shd w:val="clear" w:color="auto" w:fill="272822"/>
                          <w:lang w:val="en-GB" w:eastAsia="ja-JP"/>
                        </w:rPr>
                        <w:t>;</w:t>
                      </w:r>
                    </w:p>
                    <w:p w:rsidR="00EA6370" w:rsidRPr="00503B3E" w:rsidRDefault="00EA6370" w:rsidP="00503B3E">
                      <w:pPr>
                        <w:spacing w:before="0" w:line="240" w:lineRule="auto"/>
                        <w:ind w:firstLine="0"/>
                        <w:jc w:val="left"/>
                        <w:rPr>
                          <w:color w:val="DDDDDD"/>
                          <w:szCs w:val="26"/>
                          <w:shd w:val="clear" w:color="auto" w:fill="272822"/>
                          <w:lang w:val="en-GB" w:eastAsia="ja-JP"/>
                        </w:rPr>
                      </w:pP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b/>
                          <w:bCs/>
                          <w:color w:val="F92672"/>
                          <w:szCs w:val="26"/>
                          <w:lang w:val="en-GB" w:eastAsia="ja-JP"/>
                        </w:rPr>
                        <w:t>var</w:t>
                      </w:r>
                      <w:r w:rsidRPr="00503B3E">
                        <w:rPr>
                          <w:color w:val="DDDDDD"/>
                          <w:szCs w:val="26"/>
                          <w:shd w:val="clear" w:color="auto" w:fill="272822"/>
                          <w:lang w:val="en-GB" w:eastAsia="ja-JP"/>
                        </w:rPr>
                        <w:t xml:space="preserve"> signature = CryptoJS.HmacSHA256(token, secret);</w:t>
                      </w:r>
                    </w:p>
                    <w:p w:rsidR="00EA6370" w:rsidRPr="00503B3E" w:rsidRDefault="00EA6370" w:rsidP="00503B3E">
                      <w:pPr>
                        <w:spacing w:before="0" w:line="240" w:lineRule="auto"/>
                        <w:ind w:firstLine="0"/>
                        <w:jc w:val="left"/>
                        <w:rPr>
                          <w:color w:val="DDDDDD"/>
                          <w:szCs w:val="26"/>
                          <w:shd w:val="clear" w:color="auto" w:fill="272822"/>
                          <w:lang w:val="en-GB" w:eastAsia="ja-JP"/>
                        </w:rPr>
                      </w:pPr>
                      <w:r w:rsidRPr="00503B3E">
                        <w:rPr>
                          <w:color w:val="DDDDDD"/>
                          <w:szCs w:val="26"/>
                          <w:shd w:val="clear" w:color="auto" w:fill="272822"/>
                          <w:lang w:val="en-GB" w:eastAsia="ja-JP"/>
                        </w:rPr>
                        <w:t>signature = base64url(signature);</w:t>
                      </w:r>
                    </w:p>
                    <w:p w:rsidR="00EA6370" w:rsidRPr="00503B3E" w:rsidRDefault="00EA6370" w:rsidP="00503B3E">
                      <w:pPr>
                        <w:spacing w:before="0" w:line="240" w:lineRule="auto"/>
                        <w:ind w:firstLine="0"/>
                        <w:jc w:val="left"/>
                        <w:rPr>
                          <w:color w:val="DDDDDD"/>
                          <w:szCs w:val="26"/>
                          <w:shd w:val="clear" w:color="auto" w:fill="272822"/>
                          <w:lang w:val="en-GB" w:eastAsia="ja-JP"/>
                        </w:rPr>
                      </w:pPr>
                    </w:p>
                    <w:p w:rsidR="00EA6370" w:rsidRPr="00503B3E" w:rsidRDefault="00EA6370" w:rsidP="00503B3E">
                      <w:pPr>
                        <w:ind w:firstLine="0"/>
                        <w:rPr>
                          <w:szCs w:val="26"/>
                        </w:rPr>
                      </w:pPr>
                      <w:r w:rsidRPr="00503B3E">
                        <w:rPr>
                          <w:b/>
                          <w:bCs/>
                          <w:color w:val="F92672"/>
                          <w:szCs w:val="26"/>
                          <w:lang w:val="en-GB" w:eastAsia="ja-JP"/>
                        </w:rPr>
                        <w:t>var</w:t>
                      </w:r>
                      <w:r w:rsidRPr="00503B3E">
                        <w:rPr>
                          <w:color w:val="DDDDDD"/>
                          <w:szCs w:val="26"/>
                          <w:shd w:val="clear" w:color="auto" w:fill="272822"/>
                          <w:lang w:val="en-GB" w:eastAsia="ja-JP"/>
                        </w:rPr>
                        <w:t xml:space="preserve"> signedToken = token + </w:t>
                      </w:r>
                      <w:r w:rsidRPr="00503B3E">
                        <w:rPr>
                          <w:color w:val="A6E22E"/>
                          <w:szCs w:val="26"/>
                          <w:lang w:val="en-GB" w:eastAsia="ja-JP"/>
                        </w:rPr>
                        <w:t>"."</w:t>
                      </w:r>
                      <w:r w:rsidRPr="00503B3E">
                        <w:rPr>
                          <w:color w:val="DDDDDD"/>
                          <w:szCs w:val="26"/>
                          <w:shd w:val="clear" w:color="auto" w:fill="272822"/>
                          <w:lang w:val="en-GB" w:eastAsia="ja-JP"/>
                        </w:rPr>
                        <w:t xml:space="preserve"> + signature;</w:t>
                      </w:r>
                    </w:p>
                  </w:txbxContent>
                </v:textbox>
              </v:rect>
            </w:pict>
          </mc:Fallback>
        </mc:AlternateContent>
      </w:r>
    </w:p>
    <w:p w:rsidR="003F50F7" w:rsidRDefault="003F50F7" w:rsidP="003F50F7">
      <w:pPr>
        <w:ind w:left="873"/>
      </w:pPr>
    </w:p>
    <w:p w:rsidR="003F50F7" w:rsidRDefault="003F50F7" w:rsidP="003F50F7">
      <w:pPr>
        <w:ind w:left="873"/>
      </w:pPr>
    </w:p>
    <w:p w:rsidR="003F50F7" w:rsidRPr="000415C8" w:rsidRDefault="003F50F7" w:rsidP="003F50F7">
      <w:pPr>
        <w:ind w:left="1276" w:hanging="709"/>
      </w:pPr>
      <w:r>
        <w:tab/>
      </w:r>
      <w:r>
        <w:tab/>
      </w:r>
      <w:r>
        <w:tab/>
      </w:r>
    </w:p>
    <w:p w:rsidR="005955BB" w:rsidRDefault="005955BB" w:rsidP="005955BB"/>
    <w:p w:rsidR="005955BB" w:rsidRDefault="005955BB"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r>
        <w:t xml:space="preserve">Code mẫu trên theo nguồn : </w:t>
      </w:r>
      <w:hyperlink r:id="rId30" w:history="1">
        <w:r w:rsidRPr="003B7876">
          <w:rPr>
            <w:rStyle w:val="Hyperlink"/>
          </w:rPr>
          <w:t>https://techmaster.vn/posts/33959/khai-niem-ve-json-web-token</w:t>
        </w:r>
      </w:hyperlink>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A663D2" w:rsidP="00A663D2">
      <w:pPr>
        <w:pStyle w:val="Heading2"/>
      </w:pPr>
      <w:bookmarkStart w:id="19" w:name="_Toc528749035"/>
      <w:r>
        <w:t>Multer</w:t>
      </w:r>
      <w:bookmarkEnd w:id="19"/>
      <w:r>
        <w:t xml:space="preserve"> </w:t>
      </w:r>
    </w:p>
    <w:p w:rsidR="00A663D2" w:rsidRDefault="00A663D2" w:rsidP="00A663D2">
      <w:r>
        <w:t xml:space="preserve">Một gói khá hữu ích của nodejs được tung ra phiên bản đầu tiên vào năm 2013. Là một middleware kiểm soát việc đăng tải dữ liệu kiểu multipart/form-data. </w:t>
      </w:r>
    </w:p>
    <w:p w:rsidR="00A663D2" w:rsidRDefault="00A663D2" w:rsidP="00A663D2">
      <w:r>
        <w:t>Cách cài đặt khá đơn giản, sử dụng dòng lệnh npm như sau :</w:t>
      </w:r>
    </w:p>
    <w:p w:rsidR="00A663D2" w:rsidRPr="00A663D2" w:rsidRDefault="00A663D2" w:rsidP="00A663D2">
      <w:pPr>
        <w:ind w:firstLine="0"/>
      </w:pPr>
      <w:r>
        <w:rPr>
          <w:noProof/>
          <w:lang w:val="en-GB" w:eastAsia="en-GB"/>
        </w:rPr>
        <mc:AlternateContent>
          <mc:Choice Requires="wps">
            <w:drawing>
              <wp:anchor distT="0" distB="0" distL="114300" distR="114300" simplePos="0" relativeHeight="251666432" behindDoc="0" locked="0" layoutInCell="1" allowOverlap="1" wp14:anchorId="6AB18CBE" wp14:editId="3871548D">
                <wp:simplePos x="0" y="0"/>
                <wp:positionH relativeFrom="column">
                  <wp:posOffset>454025</wp:posOffset>
                </wp:positionH>
                <wp:positionV relativeFrom="paragraph">
                  <wp:posOffset>121919</wp:posOffset>
                </wp:positionV>
                <wp:extent cx="4048125" cy="4286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4048125" cy="428625"/>
                        </a:xfrm>
                        <a:prstGeom prst="rect">
                          <a:avLst/>
                        </a:prstGeom>
                        <a:solidFill>
                          <a:schemeClr val="bg1">
                            <a:lumMod val="95000"/>
                          </a:schemeClr>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A6370" w:rsidRPr="00A663D2" w:rsidRDefault="00EA6370" w:rsidP="00A663D2">
                            <w:pPr>
                              <w:ind w:firstLine="0"/>
                              <w:jc w:val="left"/>
                              <w:rPr>
                                <w:lang w:val="en-GB"/>
                              </w:rPr>
                            </w:pPr>
                            <w:r>
                              <w:rPr>
                                <w:lang w:val="en-GB"/>
                              </w:rPr>
                              <w:t xml:space="preserve">$ npm install –save multer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B18CBE" id="Rectangle 26" o:spid="_x0000_s1035" style="position:absolute;left:0;text-align:left;margin-left:35.75pt;margin-top:9.6pt;width:318.75pt;height:33.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URkowIAAL0FAAAOAAAAZHJzL2Uyb0RvYy54bWysVE1v2zAMvQ/YfxB0X/2BtGuDOkWQosOA&#10;ri3aDj0rspQYk0RNUmJnv36U7LhZVmDDsIstiuQj+UTy8qrTimyF8w2YihYnOSXCcKgbs6ro1+eb&#10;D+eU+MBMzRQYUdGd8PRq9v7dZWunooQ1qFo4giDGT1tb0XUIdpplnq+FZv4ErDColOA0Cyi6VVY7&#10;1iK6VlmZ52dZC662DrjwHm+veyWdJXwpBQ/3UnoRiKoo5hbS16XvMn6z2SWbrhyz64YPabB/yEKz&#10;xmDQEeqaBUY2rvkNSjfcgQcZTjjoDKRsuEg1YDVFflTN05pZkWpBcrwdafL/D5bfbR8caeqKlmeU&#10;GKbxjR6RNWZWShC8Q4Ja66do92Qf3CB5PMZqO+l0/GMdpEuk7kZSRRcIx8tJPjkvylNKOOom5fkZ&#10;nhEme/W2zodPAjSJh4o6DJ+4ZNtbH3rTvUkM5kE19U2jVBJio4iFcmTL8ImXqyK5qo3+AnV/d3Ga&#10;5+mhMWTqq2ieEvgFSZm/Ae/TOXBE0OiZRZJ6WtIp7JSIeMo8Con8IhFlymzMoE+OcS5MSDQnJLSO&#10;bhLLGx37ko4cVSgGGgfb6CZSx4+O+Z8jjh4pKpgwOuvGgHsLoP42Ru7t99X3NcfyQ7fsUlNd7Ptn&#10;CfUOG81BP4He8psGX/uW+fDAHI4cDieukXCPH6mgrSgMJ0rW4H68dR/tcRJQS0mLI1xR/33DnKBE&#10;fTY4IxfFZBJnPgmT048lCu5QszzUmI1eALZQgQvL8nSM9kHtj9KBfsFtM49RUcUMx9gV5cHthUXo&#10;VwvuKy7m82SGc25ZuDVPlkfwyHPs5ufuhTk7tHzAYbmD/biz6VHn97bR08B8E0A2aSwi0z2vwwvg&#10;jkh9PeyzuIQO5WT1unVnPwEAAP//AwBQSwMEFAAGAAgAAAAhAFxztADhAAAACAEAAA8AAABkcnMv&#10;ZG93bnJldi54bWxMj81OwzAQhO9IvIO1SFyq1mlVkjTEqfgRQhUSUlMewImXJCJeh9htA0/PcoLj&#10;zoxmv8m3k+3FCUffOVKwXEQgkGpnOmoUvB2e5ikIHzQZ3TtCBV/oYVtcXuQ6M+5MezyVoRFcQj7T&#10;CtoQhkxKX7dotV+4AYm9dzdaHfgcG2lGfeZy28tVFMXS6o74Q6sHfGix/iiPVoH/fNk9luvYzPz9&#10;Ia2a59fd93qm1PXVdHcLIuAU/sLwi8/oUDBT5Y5kvOgVJMsbTrK+WYFgP4k2vK1SkMYJyCKX/wcU&#10;PwAAAP//AwBQSwECLQAUAAYACAAAACEAtoM4kv4AAADhAQAAEwAAAAAAAAAAAAAAAAAAAAAAW0Nv&#10;bnRlbnRfVHlwZXNdLnhtbFBLAQItABQABgAIAAAAIQA4/SH/1gAAAJQBAAALAAAAAAAAAAAAAAAA&#10;AC8BAABfcmVscy8ucmVsc1BLAQItABQABgAIAAAAIQBoxURkowIAAL0FAAAOAAAAAAAAAAAAAAAA&#10;AC4CAABkcnMvZTJvRG9jLnhtbFBLAQItABQABgAIAAAAIQBcc7QA4QAAAAgBAAAPAAAAAAAAAAAA&#10;AAAAAP0EAABkcnMvZG93bnJldi54bWxQSwUGAAAAAAQABADzAAAACwYAAAAA&#10;" fillcolor="#f2f2f2 [3052]" strokecolor="white [3212]" strokeweight="2pt">
                <v:textbox>
                  <w:txbxContent>
                    <w:p w:rsidR="00EA6370" w:rsidRPr="00A663D2" w:rsidRDefault="00EA6370" w:rsidP="00A663D2">
                      <w:pPr>
                        <w:ind w:firstLine="0"/>
                        <w:jc w:val="left"/>
                        <w:rPr>
                          <w:lang w:val="en-GB"/>
                        </w:rPr>
                      </w:pPr>
                      <w:r>
                        <w:rPr>
                          <w:lang w:val="en-GB"/>
                        </w:rPr>
                        <w:t xml:space="preserve">$ npm install –save multer </w:t>
                      </w:r>
                    </w:p>
                  </w:txbxContent>
                </v:textbox>
              </v:rect>
            </w:pict>
          </mc:Fallback>
        </mc:AlternateContent>
      </w:r>
      <w:r>
        <w:tab/>
        <w:t xml:space="preserve"> </w:t>
      </w:r>
    </w:p>
    <w:p w:rsidR="00503B3E" w:rsidRDefault="00503B3E" w:rsidP="001F2DB1">
      <w:pPr>
        <w:ind w:firstLine="0"/>
      </w:pPr>
    </w:p>
    <w:p w:rsidR="00503B3E" w:rsidRDefault="00A663D2" w:rsidP="001F2DB1">
      <w:pPr>
        <w:ind w:firstLine="0"/>
      </w:pPr>
      <w:r>
        <w:tab/>
        <w:t>Cách dùng :</w:t>
      </w:r>
    </w:p>
    <w:p w:rsidR="00A663D2" w:rsidRDefault="00A663D2" w:rsidP="001F2DB1">
      <w:pPr>
        <w:ind w:firstLine="0"/>
      </w:pPr>
      <w:r>
        <w:tab/>
        <w:t xml:space="preserve">Multer thêm đối tượng </w:t>
      </w:r>
      <w:r>
        <w:rPr>
          <w:i/>
        </w:rPr>
        <w:t>body</w:t>
      </w:r>
      <w:r>
        <w:t xml:space="preserve"> và</w:t>
      </w:r>
      <w:r>
        <w:rPr>
          <w:i/>
        </w:rPr>
        <w:t xml:space="preserve"> </w:t>
      </w:r>
      <w:r>
        <w:t xml:space="preserve">đối tượng </w:t>
      </w:r>
      <w:r>
        <w:rPr>
          <w:i/>
        </w:rPr>
        <w:t xml:space="preserve">file </w:t>
      </w:r>
      <w:r>
        <w:t xml:space="preserve">hoặc đối tượng </w:t>
      </w:r>
      <w:r>
        <w:rPr>
          <w:i/>
        </w:rPr>
        <w:t>files</w:t>
      </w:r>
      <w:r>
        <w:t xml:space="preserve"> đến đối tượng </w:t>
      </w:r>
      <w:r>
        <w:rPr>
          <w:i/>
        </w:rPr>
        <w:t>request</w:t>
      </w:r>
      <w:r>
        <w:t xml:space="preserve">. Đối tượng </w:t>
      </w:r>
      <w:r>
        <w:rPr>
          <w:i/>
        </w:rPr>
        <w:t xml:space="preserve">request </w:t>
      </w:r>
      <w:r>
        <w:t xml:space="preserve">sẽ chứa các giá trị của các input của form html, đối tượng </w:t>
      </w:r>
      <w:r>
        <w:rPr>
          <w:i/>
        </w:rPr>
        <w:t xml:space="preserve">file </w:t>
      </w:r>
      <w:r>
        <w:t xml:space="preserve">hoặc đối tượng </w:t>
      </w:r>
      <w:r>
        <w:rPr>
          <w:i/>
        </w:rPr>
        <w:t>files</w:t>
      </w:r>
      <w:r>
        <w:t xml:space="preserve"> sẽ chứa các file được tải lên thông qua form.</w:t>
      </w:r>
    </w:p>
    <w:p w:rsidR="00A663D2" w:rsidRDefault="00A663D2" w:rsidP="001F2DB1">
      <w:pPr>
        <w:ind w:firstLine="0"/>
      </w:pPr>
      <w:r>
        <w:tab/>
        <w:t>Ví dụ:</w:t>
      </w:r>
    </w:p>
    <w:p w:rsidR="00A663D2" w:rsidRDefault="00A663D2" w:rsidP="001F2DB1">
      <w:pPr>
        <w:ind w:firstLine="0"/>
      </w:pPr>
      <w:r>
        <w:tab/>
        <w:t xml:space="preserve">Chú ý đừng quên mục enctype=”multipart/form-data” trong cái form </w:t>
      </w:r>
    </w:p>
    <w:p w:rsidR="00A663D2" w:rsidRPr="00A663D2" w:rsidRDefault="006C08C7" w:rsidP="001F2DB1">
      <w:pPr>
        <w:ind w:firstLine="0"/>
      </w:pPr>
      <w:r>
        <w:rPr>
          <w:noProof/>
          <w:lang w:val="en-GB" w:eastAsia="en-GB"/>
        </w:rPr>
        <mc:AlternateContent>
          <mc:Choice Requires="wps">
            <w:drawing>
              <wp:anchor distT="0" distB="0" distL="114300" distR="114300" simplePos="0" relativeHeight="251668480" behindDoc="0" locked="0" layoutInCell="1" allowOverlap="1" wp14:anchorId="6EC584E7" wp14:editId="2A889066">
                <wp:simplePos x="0" y="0"/>
                <wp:positionH relativeFrom="column">
                  <wp:posOffset>-3175</wp:posOffset>
                </wp:positionH>
                <wp:positionV relativeFrom="paragraph">
                  <wp:posOffset>176530</wp:posOffset>
                </wp:positionV>
                <wp:extent cx="5657850" cy="1266825"/>
                <wp:effectExtent l="0" t="0" r="0" b="9525"/>
                <wp:wrapNone/>
                <wp:docPr id="27" name="Rectangle 27"/>
                <wp:cNvGraphicFramePr/>
                <a:graphic xmlns:a="http://schemas.openxmlformats.org/drawingml/2006/main">
                  <a:graphicData uri="http://schemas.microsoft.com/office/word/2010/wordprocessingShape">
                    <wps:wsp>
                      <wps:cNvSpPr/>
                      <wps:spPr>
                        <a:xfrm>
                          <a:off x="0" y="0"/>
                          <a:ext cx="5657850" cy="1266825"/>
                        </a:xfrm>
                        <a:prstGeom prst="rect">
                          <a:avLst/>
                        </a:prstGeom>
                        <a:solidFill>
                          <a:srgbClr val="F7F7F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6370" w:rsidRPr="006C08C7" w:rsidRDefault="00EA6370" w:rsidP="006C08C7">
                            <w:pPr>
                              <w:pStyle w:val="HTMLPreformatted"/>
                              <w:shd w:val="clear" w:color="auto" w:fill="F7F7F7"/>
                              <w:spacing w:after="360"/>
                              <w:ind w:firstLine="397"/>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&lt;</w:t>
                            </w:r>
                            <w:r w:rsidRPr="006C08C7">
                              <w:rPr>
                                <w:rStyle w:val="entity"/>
                                <w:rFonts w:ascii="Times New Roman" w:hAnsi="Times New Roman" w:cs="Times New Roman"/>
                                <w:color w:val="008080"/>
                                <w:sz w:val="26"/>
                                <w:szCs w:val="26"/>
                              </w:rPr>
                              <w:t>form</w:t>
                            </w:r>
                            <w:r w:rsidRPr="006C08C7">
                              <w:rPr>
                                <w:rStyle w:val="meta"/>
                                <w:rFonts w:ascii="Times New Roman" w:hAnsi="Times New Roman" w:cs="Times New Roman"/>
                                <w:color w:val="000000"/>
                                <w:sz w:val="26"/>
                                <w:szCs w:val="26"/>
                              </w:rPr>
                              <w:t> </w:t>
                            </w:r>
                            <w:r w:rsidRPr="006C08C7">
                              <w:rPr>
                                <w:rStyle w:val="entity"/>
                                <w:rFonts w:ascii="Times New Roman" w:hAnsi="Times New Roman" w:cs="Times New Roman"/>
                                <w:b/>
                                <w:bCs/>
                                <w:color w:val="445588"/>
                                <w:sz w:val="26"/>
                                <w:szCs w:val="26"/>
                              </w:rPr>
                              <w:t>action</w:t>
                            </w:r>
                            <w:r w:rsidRPr="006C08C7">
                              <w:rPr>
                                <w:rStyle w:val="meta"/>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/profile</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entity"/>
                                <w:rFonts w:ascii="Times New Roman" w:hAnsi="Times New Roman" w:cs="Times New Roman"/>
                                <w:b/>
                                <w:bCs/>
                                <w:color w:val="445588"/>
                                <w:sz w:val="26"/>
                                <w:szCs w:val="26"/>
                              </w:rPr>
                              <w:t>method</w:t>
                            </w:r>
                            <w:r w:rsidRPr="006C08C7">
                              <w:rPr>
                                <w:rStyle w:val="meta"/>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post</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entity"/>
                                <w:rFonts w:ascii="Times New Roman" w:hAnsi="Times New Roman" w:cs="Times New Roman"/>
                                <w:b/>
                                <w:bCs/>
                                <w:color w:val="445588"/>
                                <w:sz w:val="26"/>
                                <w:szCs w:val="26"/>
                              </w:rPr>
                              <w:t>enctype</w:t>
                            </w:r>
                            <w:r w:rsidRPr="006C08C7">
                              <w:rPr>
                                <w:rStyle w:val="meta"/>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multipart/form-data</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&gt;</w:t>
                            </w:r>
                          </w:p>
                          <w:p w:rsidR="00EA6370" w:rsidRPr="006C08C7" w:rsidRDefault="00EA6370" w:rsidP="006C08C7">
                            <w:pPr>
                              <w:pStyle w:val="HTMLPreformatted"/>
                              <w:shd w:val="clear" w:color="auto" w:fill="F7F7F7"/>
                              <w:spacing w:after="360"/>
                              <w:ind w:firstLine="397"/>
                              <w:rPr>
                                <w:rFonts w:ascii="Times New Roman" w:hAnsi="Times New Roman" w:cs="Times New Roman"/>
                                <w:color w:val="000000"/>
                                <w:sz w:val="26"/>
                                <w:szCs w:val="26"/>
                              </w:rPr>
                            </w:pPr>
                            <w:r w:rsidRPr="006C08C7">
                              <w:rPr>
                                <w:rStyle w:val="text"/>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&lt;</w:t>
                            </w:r>
                            <w:r w:rsidRPr="006C08C7">
                              <w:rPr>
                                <w:rStyle w:val="entity"/>
                                <w:rFonts w:ascii="Times New Roman" w:hAnsi="Times New Roman" w:cs="Times New Roman"/>
                                <w:color w:val="008080"/>
                                <w:sz w:val="26"/>
                                <w:szCs w:val="26"/>
                              </w:rPr>
                              <w:t>input</w:t>
                            </w:r>
                            <w:r w:rsidRPr="006C08C7">
                              <w:rPr>
                                <w:rStyle w:val="meta"/>
                                <w:rFonts w:ascii="Times New Roman" w:hAnsi="Times New Roman" w:cs="Times New Roman"/>
                                <w:color w:val="000000"/>
                                <w:sz w:val="26"/>
                                <w:szCs w:val="26"/>
                              </w:rPr>
                              <w:t> </w:t>
                            </w:r>
                            <w:r w:rsidRPr="006C08C7">
                              <w:rPr>
                                <w:rStyle w:val="entity"/>
                                <w:rFonts w:ascii="Times New Roman" w:hAnsi="Times New Roman" w:cs="Times New Roman"/>
                                <w:b/>
                                <w:bCs/>
                                <w:color w:val="445588"/>
                                <w:sz w:val="26"/>
                                <w:szCs w:val="26"/>
                              </w:rPr>
                              <w:t>type</w:t>
                            </w:r>
                            <w:r w:rsidRPr="006C08C7">
                              <w:rPr>
                                <w:rStyle w:val="meta"/>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file</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entity"/>
                                <w:rFonts w:ascii="Times New Roman" w:hAnsi="Times New Roman" w:cs="Times New Roman"/>
                                <w:b/>
                                <w:bCs/>
                                <w:color w:val="445588"/>
                                <w:sz w:val="26"/>
                                <w:szCs w:val="26"/>
                              </w:rPr>
                              <w:t>name</w:t>
                            </w:r>
                            <w:r w:rsidRPr="006C08C7">
                              <w:rPr>
                                <w:rStyle w:val="meta"/>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avatar</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 /&gt;</w:t>
                            </w:r>
                          </w:p>
                          <w:p w:rsidR="00EA6370" w:rsidRPr="006C08C7" w:rsidRDefault="00EA6370" w:rsidP="006C08C7">
                            <w:pPr>
                              <w:pStyle w:val="HTMLPreformatted"/>
                              <w:shd w:val="clear" w:color="auto" w:fill="F7F7F7"/>
                              <w:spacing w:after="360"/>
                              <w:ind w:firstLine="397"/>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&lt;/</w:t>
                            </w:r>
                            <w:r w:rsidRPr="006C08C7">
                              <w:rPr>
                                <w:rStyle w:val="entity"/>
                                <w:rFonts w:ascii="Times New Roman" w:hAnsi="Times New Roman" w:cs="Times New Roman"/>
                                <w:color w:val="008080"/>
                                <w:sz w:val="26"/>
                                <w:szCs w:val="26"/>
                              </w:rPr>
                              <w:t>form</w:t>
                            </w:r>
                            <w:r w:rsidRPr="006C08C7">
                              <w:rPr>
                                <w:rStyle w:val="punctuation"/>
                                <w:rFonts w:ascii="Times New Roman" w:hAnsi="Times New Roman" w:cs="Times New Roman"/>
                                <w:color w:val="000000"/>
                                <w:sz w:val="26"/>
                                <w:szCs w:val="26"/>
                              </w:rPr>
                              <w:t>&gt;</w:t>
                            </w:r>
                          </w:p>
                          <w:p w:rsidR="00EA6370" w:rsidRPr="006C08C7" w:rsidRDefault="00EA6370" w:rsidP="006C08C7">
                            <w:pPr>
                              <w:jc w:val="center"/>
                              <w:rPr>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584E7" id="Rectangle 27" o:spid="_x0000_s1036" style="position:absolute;left:0;text-align:left;margin-left:-.25pt;margin-top:13.9pt;width:445.5pt;height:9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4oQIAAJsFAAAOAAAAZHJzL2Uyb0RvYy54bWysVN9v2yAQfp+0/wHxvjq2mqSL6lRRq0yT&#10;qq5qO/WZYIgtYY4BiZ399TvAdruu2sO0RMLAfffdD+7u8qpvFTkK6xrQJc3PZpQIzaFq9L6k35+2&#10;ny4ocZ7piinQoqQn4ejV+uOHy86sRAE1qEpYgiTarTpT0tp7s8oyx2vRMncGRmgUSrAt83i0+6yy&#10;rEP2VmXFbLbIOrCVscCFc3h7k4R0HfmlFNx/k9IJT1RJ0TcfVxvXXViz9SVb7S0zdcMHN9g/eNGy&#10;RqPRieqGeUYOtvmDqm24BQfSn3FoM5Cy4SLGgNHkszfRPNbMiBgLJseZKU3u/9Hyu+O9JU1V0mJJ&#10;iWYtvtEDZo3pvRIE7zBBnXErxD2aezucHG5DtL20bfhiHKSPST1NSRW9Jxwv54v58mKOuecoy4vF&#10;4qKYB9bsRd1Y578IaEnYlNSi/ZhMdrx1PkFHSLDmQDXVtlEqHux+d60sOTJ84e0y/Af232BKB7CG&#10;oJYYw00WQkvBxJ0/KRFwSj8IiVlB94voSaxHMdlhnAvt8ySqWSWS+fkMf6P1UMFBI0YaCQOzRPsT&#10;90AwIhPJyJ28HPBBVcRynpRnf3MsKU8a0TJoPym3jQb7HoHCqAbLCT8mKaUmZMn3uz5WTB5jDVc7&#10;qE5YRhZSfznDtw0+5S1z/p5ZbCh8fhwS/hsuUkFXUhh2lNRgf753H/BY5yilpMMGLan7cWBWUKK+&#10;auyAz/n5eejoeDifLws82NeS3WuJPrTXgBWS4zgyPG4D3qtxKy20zzhLNsEqipjmaLuk3NvxcO3T&#10;4MBpxMVmE2HYxYb5W/1oeCAPiQ6l+tQ/M2uGevbYCncwNjNbvSnrhA2aGjYHD7KJNf+S1+EJcALE&#10;WhqmVRgxr88R9TJT178AAAD//wMAUEsDBBQABgAIAAAAIQAdb/3y3QAAAAgBAAAPAAAAZHJzL2Rv&#10;d25yZXYueG1sTI9BT8JAEIXvJv6HzZh4MbC1BIHSLSEmnjwYgR8wdIe2sTtbugst/nrHkx7nvZc3&#10;38s3o2vVlfrQeDbwPE1AEZfeNlwZOOzfJktQISJbbD2TgRsF2BT3dzlm1g/8SdddrJSUcMjQQB1j&#10;l2kdypochqnviMU7+d5hlLOvtO1xkHLX6jRJXrTDhuVDjR291lR+7S7OwMc5+NvqMN9+82xI3sMT&#10;7hs+G/P4MG7XoCKN8S8Mv/iCDoUwHf2FbVCtgclcggbShQwQe7lKRDiKkC5moItc/x9Q/AAAAP//&#10;AwBQSwECLQAUAAYACAAAACEAtoM4kv4AAADhAQAAEwAAAAAAAAAAAAAAAAAAAAAAW0NvbnRlbnRf&#10;VHlwZXNdLnhtbFBLAQItABQABgAIAAAAIQA4/SH/1gAAAJQBAAALAAAAAAAAAAAAAAAAAC8BAABf&#10;cmVscy8ucmVsc1BLAQItABQABgAIAAAAIQDG/GY4oQIAAJsFAAAOAAAAAAAAAAAAAAAAAC4CAABk&#10;cnMvZTJvRG9jLnhtbFBLAQItABQABgAIAAAAIQAdb/3y3QAAAAgBAAAPAAAAAAAAAAAAAAAAAPsE&#10;AABkcnMvZG93bnJldi54bWxQSwUGAAAAAAQABADzAAAABQYAAAAA&#10;" fillcolor="#f7f7f7" stroked="f" strokeweight="2pt">
                <v:textbox>
                  <w:txbxContent>
                    <w:p w:rsidR="00EA6370" w:rsidRPr="006C08C7" w:rsidRDefault="00EA6370" w:rsidP="006C08C7">
                      <w:pPr>
                        <w:pStyle w:val="HTMLPreformatted"/>
                        <w:shd w:val="clear" w:color="auto" w:fill="F7F7F7"/>
                        <w:spacing w:after="360"/>
                        <w:ind w:firstLine="397"/>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&lt;</w:t>
                      </w:r>
                      <w:r w:rsidRPr="006C08C7">
                        <w:rPr>
                          <w:rStyle w:val="entity"/>
                          <w:rFonts w:ascii="Times New Roman" w:hAnsi="Times New Roman" w:cs="Times New Roman"/>
                          <w:color w:val="008080"/>
                          <w:sz w:val="26"/>
                          <w:szCs w:val="26"/>
                        </w:rPr>
                        <w:t>form</w:t>
                      </w:r>
                      <w:r w:rsidRPr="006C08C7">
                        <w:rPr>
                          <w:rStyle w:val="meta"/>
                          <w:rFonts w:ascii="Times New Roman" w:hAnsi="Times New Roman" w:cs="Times New Roman"/>
                          <w:color w:val="000000"/>
                          <w:sz w:val="26"/>
                          <w:szCs w:val="26"/>
                        </w:rPr>
                        <w:t> </w:t>
                      </w:r>
                      <w:r w:rsidRPr="006C08C7">
                        <w:rPr>
                          <w:rStyle w:val="entity"/>
                          <w:rFonts w:ascii="Times New Roman" w:hAnsi="Times New Roman" w:cs="Times New Roman"/>
                          <w:b/>
                          <w:bCs/>
                          <w:color w:val="445588"/>
                          <w:sz w:val="26"/>
                          <w:szCs w:val="26"/>
                        </w:rPr>
                        <w:t>action</w:t>
                      </w:r>
                      <w:r w:rsidRPr="006C08C7">
                        <w:rPr>
                          <w:rStyle w:val="meta"/>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/profile</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entity"/>
                          <w:rFonts w:ascii="Times New Roman" w:hAnsi="Times New Roman" w:cs="Times New Roman"/>
                          <w:b/>
                          <w:bCs/>
                          <w:color w:val="445588"/>
                          <w:sz w:val="26"/>
                          <w:szCs w:val="26"/>
                        </w:rPr>
                        <w:t>method</w:t>
                      </w:r>
                      <w:r w:rsidRPr="006C08C7">
                        <w:rPr>
                          <w:rStyle w:val="meta"/>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post</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entity"/>
                          <w:rFonts w:ascii="Times New Roman" w:hAnsi="Times New Roman" w:cs="Times New Roman"/>
                          <w:b/>
                          <w:bCs/>
                          <w:color w:val="445588"/>
                          <w:sz w:val="26"/>
                          <w:szCs w:val="26"/>
                        </w:rPr>
                        <w:t>enctype</w:t>
                      </w:r>
                      <w:r w:rsidRPr="006C08C7">
                        <w:rPr>
                          <w:rStyle w:val="meta"/>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multipart/form-data</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&gt;</w:t>
                      </w:r>
                    </w:p>
                    <w:p w:rsidR="00EA6370" w:rsidRPr="006C08C7" w:rsidRDefault="00EA6370" w:rsidP="006C08C7">
                      <w:pPr>
                        <w:pStyle w:val="HTMLPreformatted"/>
                        <w:shd w:val="clear" w:color="auto" w:fill="F7F7F7"/>
                        <w:spacing w:after="360"/>
                        <w:ind w:firstLine="397"/>
                        <w:rPr>
                          <w:rFonts w:ascii="Times New Roman" w:hAnsi="Times New Roman" w:cs="Times New Roman"/>
                          <w:color w:val="000000"/>
                          <w:sz w:val="26"/>
                          <w:szCs w:val="26"/>
                        </w:rPr>
                      </w:pPr>
                      <w:r w:rsidRPr="006C08C7">
                        <w:rPr>
                          <w:rStyle w:val="text"/>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&lt;</w:t>
                      </w:r>
                      <w:r w:rsidRPr="006C08C7">
                        <w:rPr>
                          <w:rStyle w:val="entity"/>
                          <w:rFonts w:ascii="Times New Roman" w:hAnsi="Times New Roman" w:cs="Times New Roman"/>
                          <w:color w:val="008080"/>
                          <w:sz w:val="26"/>
                          <w:szCs w:val="26"/>
                        </w:rPr>
                        <w:t>input</w:t>
                      </w:r>
                      <w:r w:rsidRPr="006C08C7">
                        <w:rPr>
                          <w:rStyle w:val="meta"/>
                          <w:rFonts w:ascii="Times New Roman" w:hAnsi="Times New Roman" w:cs="Times New Roman"/>
                          <w:color w:val="000000"/>
                          <w:sz w:val="26"/>
                          <w:szCs w:val="26"/>
                        </w:rPr>
                        <w:t> </w:t>
                      </w:r>
                      <w:r w:rsidRPr="006C08C7">
                        <w:rPr>
                          <w:rStyle w:val="entity"/>
                          <w:rFonts w:ascii="Times New Roman" w:hAnsi="Times New Roman" w:cs="Times New Roman"/>
                          <w:b/>
                          <w:bCs/>
                          <w:color w:val="445588"/>
                          <w:sz w:val="26"/>
                          <w:szCs w:val="26"/>
                        </w:rPr>
                        <w:t>type</w:t>
                      </w:r>
                      <w:r w:rsidRPr="006C08C7">
                        <w:rPr>
                          <w:rStyle w:val="meta"/>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file</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entity"/>
                          <w:rFonts w:ascii="Times New Roman" w:hAnsi="Times New Roman" w:cs="Times New Roman"/>
                          <w:b/>
                          <w:bCs/>
                          <w:color w:val="445588"/>
                          <w:sz w:val="26"/>
                          <w:szCs w:val="26"/>
                        </w:rPr>
                        <w:t>name</w:t>
                      </w:r>
                      <w:r w:rsidRPr="006C08C7">
                        <w:rPr>
                          <w:rStyle w:val="meta"/>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avatar</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 /&gt;</w:t>
                      </w:r>
                    </w:p>
                    <w:p w:rsidR="00EA6370" w:rsidRPr="006C08C7" w:rsidRDefault="00EA6370" w:rsidP="006C08C7">
                      <w:pPr>
                        <w:pStyle w:val="HTMLPreformatted"/>
                        <w:shd w:val="clear" w:color="auto" w:fill="F7F7F7"/>
                        <w:spacing w:after="360"/>
                        <w:ind w:firstLine="397"/>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&lt;/</w:t>
                      </w:r>
                      <w:r w:rsidRPr="006C08C7">
                        <w:rPr>
                          <w:rStyle w:val="entity"/>
                          <w:rFonts w:ascii="Times New Roman" w:hAnsi="Times New Roman" w:cs="Times New Roman"/>
                          <w:color w:val="008080"/>
                          <w:sz w:val="26"/>
                          <w:szCs w:val="26"/>
                        </w:rPr>
                        <w:t>form</w:t>
                      </w:r>
                      <w:r w:rsidRPr="006C08C7">
                        <w:rPr>
                          <w:rStyle w:val="punctuation"/>
                          <w:rFonts w:ascii="Times New Roman" w:hAnsi="Times New Roman" w:cs="Times New Roman"/>
                          <w:color w:val="000000"/>
                          <w:sz w:val="26"/>
                          <w:szCs w:val="26"/>
                        </w:rPr>
                        <w:t>&gt;</w:t>
                      </w:r>
                    </w:p>
                    <w:p w:rsidR="00EA6370" w:rsidRPr="006C08C7" w:rsidRDefault="00EA6370" w:rsidP="006C08C7">
                      <w:pPr>
                        <w:jc w:val="center"/>
                        <w:rPr>
                          <w:szCs w:val="26"/>
                        </w:rPr>
                      </w:pPr>
                    </w:p>
                  </w:txbxContent>
                </v:textbox>
              </v:rect>
            </w:pict>
          </mc:Fallback>
        </mc:AlternateContent>
      </w: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6C08C7" w:rsidP="001F2DB1">
      <w:pPr>
        <w:ind w:firstLine="0"/>
      </w:pPr>
      <w:r>
        <w:tab/>
      </w: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r>
        <w:lastRenderedPageBreak/>
        <w:t>Và trong file server:</w:t>
      </w:r>
    </w:p>
    <w:p w:rsidR="006C08C7" w:rsidRDefault="006C08C7" w:rsidP="001F2DB1">
      <w:pPr>
        <w:ind w:firstLine="0"/>
      </w:pPr>
      <w:r>
        <w:rPr>
          <w:noProof/>
          <w:lang w:val="en-GB" w:eastAsia="en-GB"/>
        </w:rPr>
        <mc:AlternateContent>
          <mc:Choice Requires="wps">
            <w:drawing>
              <wp:anchor distT="0" distB="0" distL="114300" distR="114300" simplePos="0" relativeHeight="251671552" behindDoc="0" locked="0" layoutInCell="1" allowOverlap="1" wp14:anchorId="541863E8" wp14:editId="46BDA6BA">
                <wp:simplePos x="0" y="0"/>
                <wp:positionH relativeFrom="column">
                  <wp:posOffset>-3175</wp:posOffset>
                </wp:positionH>
                <wp:positionV relativeFrom="paragraph">
                  <wp:posOffset>60325</wp:posOffset>
                </wp:positionV>
                <wp:extent cx="5657850" cy="8353425"/>
                <wp:effectExtent l="0" t="0" r="0" b="9525"/>
                <wp:wrapNone/>
                <wp:docPr id="30" name="Rectangle 30"/>
                <wp:cNvGraphicFramePr/>
                <a:graphic xmlns:a="http://schemas.openxmlformats.org/drawingml/2006/main">
                  <a:graphicData uri="http://schemas.microsoft.com/office/word/2010/wordprocessingShape">
                    <wps:wsp>
                      <wps:cNvSpPr/>
                      <wps:spPr>
                        <a:xfrm>
                          <a:off x="0" y="0"/>
                          <a:ext cx="5657850" cy="8353425"/>
                        </a:xfrm>
                        <a:prstGeom prst="rect">
                          <a:avLst/>
                        </a:prstGeom>
                        <a:solidFill>
                          <a:srgbClr val="F7F7F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express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support"/>
                                <w:rFonts w:ascii="Times New Roman" w:hAnsi="Times New Roman" w:cs="Times New Roman"/>
                                <w:color w:val="445588"/>
                                <w:sz w:val="26"/>
                                <w:szCs w:val="26"/>
                              </w:rPr>
                              <w:t>require</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express</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multer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support"/>
                                <w:rFonts w:ascii="Times New Roman" w:hAnsi="Times New Roman" w:cs="Times New Roman"/>
                                <w:color w:val="445588"/>
                                <w:sz w:val="26"/>
                                <w:szCs w:val="26"/>
                              </w:rPr>
                              <w:t>require</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multer</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upload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entity"/>
                                <w:rFonts w:ascii="Times New Roman" w:hAnsi="Times New Roman" w:cs="Times New Roman"/>
                                <w:color w:val="990000"/>
                                <w:sz w:val="26"/>
                                <w:szCs w:val="26"/>
                              </w:rPr>
                              <w:t>multer</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dest</w:t>
                            </w:r>
                            <w:r w:rsidRPr="006C08C7">
                              <w:rPr>
                                <w:rStyle w:val="keyword"/>
                                <w:rFonts w:ascii="Times New Roman" w:hAnsi="Times New Roman" w:cs="Times New Roman"/>
                                <w:b/>
                                <w:bCs/>
                                <w:color w:val="222222"/>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uploads/</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app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entity"/>
                                <w:rFonts w:ascii="Times New Roman" w:hAnsi="Times New Roman" w:cs="Times New Roman"/>
                                <w:color w:val="990000"/>
                                <w:sz w:val="26"/>
                                <w:szCs w:val="26"/>
                              </w:rPr>
                              <w:t>express</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variable"/>
                                <w:rFonts w:ascii="Times New Roman" w:hAnsi="Times New Roman" w:cs="Times New Roman"/>
                                <w:color w:val="008080"/>
                                <w:sz w:val="26"/>
                                <w:szCs w:val="26"/>
                              </w:rPr>
                              <w:t>app</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post</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/profile</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upload</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single</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avatar</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storage"/>
                                <w:rFonts w:ascii="Times New Roman" w:hAnsi="Times New Roman" w:cs="Times New Roman"/>
                                <w:color w:val="222222"/>
                                <w:sz w:val="26"/>
                                <w:szCs w:val="26"/>
                              </w:rPr>
                              <w:t>function</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r w:rsidRPr="006C08C7">
                              <w:rPr>
                                <w:rStyle w:val="variable"/>
                                <w:rFonts w:ascii="Times New Roman" w:hAnsi="Times New Roman" w:cs="Times New Roman"/>
                                <w:color w:val="008080"/>
                                <w:sz w:val="26"/>
                                <w:szCs w:val="26"/>
                              </w:rPr>
                              <w:t>req</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res</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next</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req.file is the `avatar` file</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req.body will hold the text fields, if there were any</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variable"/>
                                <w:rFonts w:ascii="Times New Roman" w:hAnsi="Times New Roman" w:cs="Times New Roman"/>
                                <w:color w:val="008080"/>
                                <w:sz w:val="26"/>
                                <w:szCs w:val="26"/>
                              </w:rPr>
                              <w:t>app</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post</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/photos/upload</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upload</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array</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photos</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constant"/>
                                <w:rFonts w:ascii="Times New Roman" w:hAnsi="Times New Roman" w:cs="Times New Roman"/>
                                <w:color w:val="DD1144"/>
                                <w:sz w:val="26"/>
                                <w:szCs w:val="26"/>
                              </w:rPr>
                              <w:t>12</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storage"/>
                                <w:rFonts w:ascii="Times New Roman" w:hAnsi="Times New Roman" w:cs="Times New Roman"/>
                                <w:color w:val="222222"/>
                                <w:sz w:val="26"/>
                                <w:szCs w:val="26"/>
                              </w:rPr>
                              <w:t>function</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r w:rsidRPr="006C08C7">
                              <w:rPr>
                                <w:rStyle w:val="variable"/>
                                <w:rFonts w:ascii="Times New Roman" w:hAnsi="Times New Roman" w:cs="Times New Roman"/>
                                <w:color w:val="008080"/>
                                <w:sz w:val="26"/>
                                <w:szCs w:val="26"/>
                              </w:rPr>
                              <w:t>req</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res</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next</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req.files is array of `photos` files</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req.body will contain the text fields, if there were any</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cpUpload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upload</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fields</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name</w:t>
                            </w:r>
                            <w:r w:rsidRPr="006C08C7">
                              <w:rPr>
                                <w:rStyle w:val="keyword"/>
                                <w:rFonts w:ascii="Times New Roman" w:hAnsi="Times New Roman" w:cs="Times New Roman"/>
                                <w:b/>
                                <w:bCs/>
                                <w:color w:val="222222"/>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avatar</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maxCount</w:t>
                            </w:r>
                            <w:r w:rsidRPr="006C08C7">
                              <w:rPr>
                                <w:rStyle w:val="keyword"/>
                                <w:rFonts w:ascii="Times New Roman" w:hAnsi="Times New Roman" w:cs="Times New Roman"/>
                                <w:b/>
                                <w:bCs/>
                                <w:color w:val="222222"/>
                                <w:sz w:val="26"/>
                                <w:szCs w:val="26"/>
                              </w:rPr>
                              <w:t>:</w:t>
                            </w:r>
                            <w:r w:rsidRPr="006C08C7">
                              <w:rPr>
                                <w:rStyle w:val="meta"/>
                                <w:rFonts w:ascii="Times New Roman" w:hAnsi="Times New Roman" w:cs="Times New Roman"/>
                                <w:color w:val="000000"/>
                                <w:sz w:val="26"/>
                                <w:szCs w:val="26"/>
                              </w:rPr>
                              <w:t> </w:t>
                            </w:r>
                            <w:r w:rsidRPr="006C08C7">
                              <w:rPr>
                                <w:rStyle w:val="constant"/>
                                <w:rFonts w:ascii="Times New Roman" w:hAnsi="Times New Roman" w:cs="Times New Roman"/>
                                <w:color w:val="DD1144"/>
                                <w:sz w:val="26"/>
                                <w:szCs w:val="26"/>
                              </w:rPr>
                              <w:t>1</w:t>
                            </w:r>
                            <w:r w:rsidRPr="006C08C7">
                              <w:rPr>
                                <w:rStyle w:val="meta"/>
                                <w:rFonts w:ascii="Times New Roman" w:hAnsi="Times New Roman" w:cs="Times New Roman"/>
                                <w:color w:val="000000"/>
                                <w:sz w:val="26"/>
                                <w:szCs w:val="26"/>
                              </w:rPr>
                              <w:t> }, { name</w:t>
                            </w:r>
                            <w:r w:rsidRPr="006C08C7">
                              <w:rPr>
                                <w:rStyle w:val="keyword"/>
                                <w:rFonts w:ascii="Times New Roman" w:hAnsi="Times New Roman" w:cs="Times New Roman"/>
                                <w:b/>
                                <w:bCs/>
                                <w:color w:val="222222"/>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gallery</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maxCount</w:t>
                            </w:r>
                            <w:r w:rsidRPr="006C08C7">
                              <w:rPr>
                                <w:rStyle w:val="keyword"/>
                                <w:rFonts w:ascii="Times New Roman" w:hAnsi="Times New Roman" w:cs="Times New Roman"/>
                                <w:b/>
                                <w:bCs/>
                                <w:color w:val="222222"/>
                                <w:sz w:val="26"/>
                                <w:szCs w:val="26"/>
                              </w:rPr>
                              <w:t>:</w:t>
                            </w:r>
                            <w:r w:rsidRPr="006C08C7">
                              <w:rPr>
                                <w:rStyle w:val="meta"/>
                                <w:rFonts w:ascii="Times New Roman" w:hAnsi="Times New Roman" w:cs="Times New Roman"/>
                                <w:color w:val="000000"/>
                                <w:sz w:val="26"/>
                                <w:szCs w:val="26"/>
                              </w:rPr>
                              <w:t> </w:t>
                            </w:r>
                            <w:r w:rsidRPr="006C08C7">
                              <w:rPr>
                                <w:rStyle w:val="constant"/>
                                <w:rFonts w:ascii="Times New Roman" w:hAnsi="Times New Roman" w:cs="Times New Roman"/>
                                <w:color w:val="DD1144"/>
                                <w:sz w:val="26"/>
                                <w:szCs w:val="26"/>
                              </w:rPr>
                              <w:t>8</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variable"/>
                                <w:rFonts w:ascii="Times New Roman" w:hAnsi="Times New Roman" w:cs="Times New Roman"/>
                                <w:color w:val="008080"/>
                                <w:sz w:val="26"/>
                                <w:szCs w:val="26"/>
                              </w:rPr>
                              <w:t>app</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post</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/cool-profile</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cpUpload, </w:t>
                            </w:r>
                            <w:r w:rsidRPr="006C08C7">
                              <w:rPr>
                                <w:rStyle w:val="storage"/>
                                <w:rFonts w:ascii="Times New Roman" w:hAnsi="Times New Roman" w:cs="Times New Roman"/>
                                <w:color w:val="222222"/>
                                <w:sz w:val="26"/>
                                <w:szCs w:val="26"/>
                              </w:rPr>
                              <w:t>function</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r w:rsidRPr="006C08C7">
                              <w:rPr>
                                <w:rStyle w:val="variable"/>
                                <w:rFonts w:ascii="Times New Roman" w:hAnsi="Times New Roman" w:cs="Times New Roman"/>
                                <w:color w:val="008080"/>
                                <w:sz w:val="26"/>
                                <w:szCs w:val="26"/>
                              </w:rPr>
                              <w:t>req</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res</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next</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req.files is an object (String -&gt; Array) where fieldname is the key, and the value is array of files</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e.g.</w:t>
                            </w:r>
                            <w:r>
                              <w:rPr>
                                <w:rFonts w:ascii="Times New Roman" w:hAnsi="Times New Roman" w:cs="Times New Roman"/>
                                <w:color w:val="000000"/>
                                <w:sz w:val="26"/>
                                <w:szCs w:val="26"/>
                              </w:rPr>
                              <w:t xml:space="preserve"> </w:t>
                            </w:r>
                            <w:r>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req.files['avatar'][0] -&gt; File</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req.files['gallery'] -&gt; Array</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req.body will contain the text fields, if there were any</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w:t>
                            </w:r>
                          </w:p>
                          <w:p w:rsidR="00EA6370" w:rsidRPr="006C08C7" w:rsidRDefault="00EA6370" w:rsidP="006C08C7">
                            <w:pPr>
                              <w:jc w:val="center"/>
                              <w:rPr>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863E8" id="Rectangle 30" o:spid="_x0000_s1037" style="position:absolute;left:0;text-align:left;margin-left:-.25pt;margin-top:4.75pt;width:445.5pt;height:65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227oQIAAJsFAAAOAAAAZHJzL2Uyb0RvYy54bWysVG1v2yAQ/j5p/wHxfXWSxn2J6lRRq0yT&#10;qjZqO/UzwRBbwhwDEjv79TvAdruu2odpiYSBe+65F+7u6rprFDkI62rQBZ2eTCgRmkNZ611Bvz+v&#10;v1xQ4jzTJVOgRUGPwtHr5edPV61ZiBlUoEphCZJot2hNQSvvzSLLHK9Ew9wJGKFRKME2zOPR7rLS&#10;shbZG5XNJpOzrAVbGgtcOIe3t0lIl5FfSsH9g5ROeKIKir75uNq4bsOaLa/YYmeZqWreu8H+wYuG&#10;1RqNjlS3zDOyt/UfVE3NLTiQ/oRDk4GUNRcxBoxmOnkXzVPFjIixYHKcGdPk/h8tvz9sLKnLgp5i&#10;ejRr8I0eMWtM75QgeIcJao1bIO7JbGx/crgN0XbSNuGLcZAuJvU4JlV0nnC8zM/y84scyTnKLk7z&#10;0/ksD6zZq7qxzn8V0JCwKahF+zGZ7HDnfIIOkGDNgarLda1UPNjd9kZZcmD4wuvz8O/Zf4MpHcAa&#10;glpiDDdZCC0FE3f+qETAKf0oJGYF3Z9FT2I9itEO41xoP02iipUimc8n+BushwoOGjHSSBiYJdof&#10;uXuCAZlIBu7kZY8PqiKW86g8+ZtjSXnUiJZB+1G5qTXYjwgURtVbTvghSSk1IUu+23axYqYRGq62&#10;UB6xjCyk/nKGr2t8yjvm/IZZbCh8fhwS/gEXqaAtKPQ7SiqwPz+6D3isc5RS0mKDFtT92DMrKFHf&#10;NHbA5XQ+Dx0dD/P8fIYH+1ayfSvR++YGsEKmOI4Mj9uA92rYSgvNC86SVbCKIqY52i4o93Y43Pg0&#10;OHAacbFaRRh2sWH+Tj8ZHshDokOpPncvzJq+nj22wj0MzcwW78o6YYOmhtXeg6xjzb/mtX8CnACx&#10;lvppFUbM23NEvc7U5S8AAAD//wMAUEsDBBQABgAIAAAAIQCltlhe3QAAAAgBAAAPAAAAZHJzL2Rv&#10;d25yZXYueG1sTI/BTsNADETvSPzDykhcULtLq6AmZFNVSJx6QLT9ADcxSUTWm2a3Tdqvx5zgZFsz&#10;Gr/J15Pr1IWG0Hq28Dw3oIhLX7VcWzjs32crUCEiV9h5JgtXCrAu7u9yzCo/8idddrFWEsIhQwtN&#10;jH2mdSgbchjmvicW7csPDqOcQ62rAUcJd51eGPOiHbYsHxrs6a2h8nt3dhY+TsFf00OyufFyNNvw&#10;hPuWT9Y+PkybV1CRpvhnhl98QYdCmI7+zFVQnYVZIkYLqQxRV6mR5Si25SIxoItc/y9Q/AAAAP//&#10;AwBQSwECLQAUAAYACAAAACEAtoM4kv4AAADhAQAAEwAAAAAAAAAAAAAAAAAAAAAAW0NvbnRlbnRf&#10;VHlwZXNdLnhtbFBLAQItABQABgAIAAAAIQA4/SH/1gAAAJQBAAALAAAAAAAAAAAAAAAAAC8BAABf&#10;cmVscy8ucmVsc1BLAQItABQABgAIAAAAIQBqw227oQIAAJsFAAAOAAAAAAAAAAAAAAAAAC4CAABk&#10;cnMvZTJvRG9jLnhtbFBLAQItABQABgAIAAAAIQCltlhe3QAAAAgBAAAPAAAAAAAAAAAAAAAAAPsE&#10;AABkcnMvZG93bnJldi54bWxQSwUGAAAAAAQABADzAAAABQYAAAAA&#10;" fillcolor="#f7f7f7" stroked="f" strokeweight="2pt">
                <v:textbox>
                  <w:txbxContent>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express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support"/>
                          <w:rFonts w:ascii="Times New Roman" w:hAnsi="Times New Roman" w:cs="Times New Roman"/>
                          <w:color w:val="445588"/>
                          <w:sz w:val="26"/>
                          <w:szCs w:val="26"/>
                        </w:rPr>
                        <w:t>require</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express</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multer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support"/>
                          <w:rFonts w:ascii="Times New Roman" w:hAnsi="Times New Roman" w:cs="Times New Roman"/>
                          <w:color w:val="445588"/>
                          <w:sz w:val="26"/>
                          <w:szCs w:val="26"/>
                        </w:rPr>
                        <w:t>require</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multer</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upload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entity"/>
                          <w:rFonts w:ascii="Times New Roman" w:hAnsi="Times New Roman" w:cs="Times New Roman"/>
                          <w:color w:val="990000"/>
                          <w:sz w:val="26"/>
                          <w:szCs w:val="26"/>
                        </w:rPr>
                        <w:t>multer</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dest</w:t>
                      </w:r>
                      <w:r w:rsidRPr="006C08C7">
                        <w:rPr>
                          <w:rStyle w:val="keyword"/>
                          <w:rFonts w:ascii="Times New Roman" w:hAnsi="Times New Roman" w:cs="Times New Roman"/>
                          <w:b/>
                          <w:bCs/>
                          <w:color w:val="222222"/>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uploads/</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app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entity"/>
                          <w:rFonts w:ascii="Times New Roman" w:hAnsi="Times New Roman" w:cs="Times New Roman"/>
                          <w:color w:val="990000"/>
                          <w:sz w:val="26"/>
                          <w:szCs w:val="26"/>
                        </w:rPr>
                        <w:t>express</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variable"/>
                          <w:rFonts w:ascii="Times New Roman" w:hAnsi="Times New Roman" w:cs="Times New Roman"/>
                          <w:color w:val="008080"/>
                          <w:sz w:val="26"/>
                          <w:szCs w:val="26"/>
                        </w:rPr>
                        <w:t>app</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post</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/profile</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upload</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single</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avatar</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storage"/>
                          <w:rFonts w:ascii="Times New Roman" w:hAnsi="Times New Roman" w:cs="Times New Roman"/>
                          <w:color w:val="222222"/>
                          <w:sz w:val="26"/>
                          <w:szCs w:val="26"/>
                        </w:rPr>
                        <w:t>function</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r w:rsidRPr="006C08C7">
                        <w:rPr>
                          <w:rStyle w:val="variable"/>
                          <w:rFonts w:ascii="Times New Roman" w:hAnsi="Times New Roman" w:cs="Times New Roman"/>
                          <w:color w:val="008080"/>
                          <w:sz w:val="26"/>
                          <w:szCs w:val="26"/>
                        </w:rPr>
                        <w:t>req</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res</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next</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req.file is the `avatar` file</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req.body will hold the text fields, if there were any</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variable"/>
                          <w:rFonts w:ascii="Times New Roman" w:hAnsi="Times New Roman" w:cs="Times New Roman"/>
                          <w:color w:val="008080"/>
                          <w:sz w:val="26"/>
                          <w:szCs w:val="26"/>
                        </w:rPr>
                        <w:t>app</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post</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/photos/upload</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upload</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array</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photos</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constant"/>
                          <w:rFonts w:ascii="Times New Roman" w:hAnsi="Times New Roman" w:cs="Times New Roman"/>
                          <w:color w:val="DD1144"/>
                          <w:sz w:val="26"/>
                          <w:szCs w:val="26"/>
                        </w:rPr>
                        <w:t>12</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storage"/>
                          <w:rFonts w:ascii="Times New Roman" w:hAnsi="Times New Roman" w:cs="Times New Roman"/>
                          <w:color w:val="222222"/>
                          <w:sz w:val="26"/>
                          <w:szCs w:val="26"/>
                        </w:rPr>
                        <w:t>function</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r w:rsidRPr="006C08C7">
                        <w:rPr>
                          <w:rStyle w:val="variable"/>
                          <w:rFonts w:ascii="Times New Roman" w:hAnsi="Times New Roman" w:cs="Times New Roman"/>
                          <w:color w:val="008080"/>
                          <w:sz w:val="26"/>
                          <w:szCs w:val="26"/>
                        </w:rPr>
                        <w:t>req</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res</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next</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req.files is array of `photos` files</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req.body will contain the text fields, if there were any</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cpUpload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upload</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fields</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name</w:t>
                      </w:r>
                      <w:r w:rsidRPr="006C08C7">
                        <w:rPr>
                          <w:rStyle w:val="keyword"/>
                          <w:rFonts w:ascii="Times New Roman" w:hAnsi="Times New Roman" w:cs="Times New Roman"/>
                          <w:b/>
                          <w:bCs/>
                          <w:color w:val="222222"/>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avatar</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maxCount</w:t>
                      </w:r>
                      <w:r w:rsidRPr="006C08C7">
                        <w:rPr>
                          <w:rStyle w:val="keyword"/>
                          <w:rFonts w:ascii="Times New Roman" w:hAnsi="Times New Roman" w:cs="Times New Roman"/>
                          <w:b/>
                          <w:bCs/>
                          <w:color w:val="222222"/>
                          <w:sz w:val="26"/>
                          <w:szCs w:val="26"/>
                        </w:rPr>
                        <w:t>:</w:t>
                      </w:r>
                      <w:r w:rsidRPr="006C08C7">
                        <w:rPr>
                          <w:rStyle w:val="meta"/>
                          <w:rFonts w:ascii="Times New Roman" w:hAnsi="Times New Roman" w:cs="Times New Roman"/>
                          <w:color w:val="000000"/>
                          <w:sz w:val="26"/>
                          <w:szCs w:val="26"/>
                        </w:rPr>
                        <w:t> </w:t>
                      </w:r>
                      <w:r w:rsidRPr="006C08C7">
                        <w:rPr>
                          <w:rStyle w:val="constant"/>
                          <w:rFonts w:ascii="Times New Roman" w:hAnsi="Times New Roman" w:cs="Times New Roman"/>
                          <w:color w:val="DD1144"/>
                          <w:sz w:val="26"/>
                          <w:szCs w:val="26"/>
                        </w:rPr>
                        <w:t>1</w:t>
                      </w:r>
                      <w:r w:rsidRPr="006C08C7">
                        <w:rPr>
                          <w:rStyle w:val="meta"/>
                          <w:rFonts w:ascii="Times New Roman" w:hAnsi="Times New Roman" w:cs="Times New Roman"/>
                          <w:color w:val="000000"/>
                          <w:sz w:val="26"/>
                          <w:szCs w:val="26"/>
                        </w:rPr>
                        <w:t> }, { name</w:t>
                      </w:r>
                      <w:r w:rsidRPr="006C08C7">
                        <w:rPr>
                          <w:rStyle w:val="keyword"/>
                          <w:rFonts w:ascii="Times New Roman" w:hAnsi="Times New Roman" w:cs="Times New Roman"/>
                          <w:b/>
                          <w:bCs/>
                          <w:color w:val="222222"/>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gallery</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maxCount</w:t>
                      </w:r>
                      <w:r w:rsidRPr="006C08C7">
                        <w:rPr>
                          <w:rStyle w:val="keyword"/>
                          <w:rFonts w:ascii="Times New Roman" w:hAnsi="Times New Roman" w:cs="Times New Roman"/>
                          <w:b/>
                          <w:bCs/>
                          <w:color w:val="222222"/>
                          <w:sz w:val="26"/>
                          <w:szCs w:val="26"/>
                        </w:rPr>
                        <w:t>:</w:t>
                      </w:r>
                      <w:r w:rsidRPr="006C08C7">
                        <w:rPr>
                          <w:rStyle w:val="meta"/>
                          <w:rFonts w:ascii="Times New Roman" w:hAnsi="Times New Roman" w:cs="Times New Roman"/>
                          <w:color w:val="000000"/>
                          <w:sz w:val="26"/>
                          <w:szCs w:val="26"/>
                        </w:rPr>
                        <w:t> </w:t>
                      </w:r>
                      <w:r w:rsidRPr="006C08C7">
                        <w:rPr>
                          <w:rStyle w:val="constant"/>
                          <w:rFonts w:ascii="Times New Roman" w:hAnsi="Times New Roman" w:cs="Times New Roman"/>
                          <w:color w:val="DD1144"/>
                          <w:sz w:val="26"/>
                          <w:szCs w:val="26"/>
                        </w:rPr>
                        <w:t>8</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variable"/>
                          <w:rFonts w:ascii="Times New Roman" w:hAnsi="Times New Roman" w:cs="Times New Roman"/>
                          <w:color w:val="008080"/>
                          <w:sz w:val="26"/>
                          <w:szCs w:val="26"/>
                        </w:rPr>
                        <w:t>app</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post</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/cool-profile</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cpUpload, </w:t>
                      </w:r>
                      <w:r w:rsidRPr="006C08C7">
                        <w:rPr>
                          <w:rStyle w:val="storage"/>
                          <w:rFonts w:ascii="Times New Roman" w:hAnsi="Times New Roman" w:cs="Times New Roman"/>
                          <w:color w:val="222222"/>
                          <w:sz w:val="26"/>
                          <w:szCs w:val="26"/>
                        </w:rPr>
                        <w:t>function</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r w:rsidRPr="006C08C7">
                        <w:rPr>
                          <w:rStyle w:val="variable"/>
                          <w:rFonts w:ascii="Times New Roman" w:hAnsi="Times New Roman" w:cs="Times New Roman"/>
                          <w:color w:val="008080"/>
                          <w:sz w:val="26"/>
                          <w:szCs w:val="26"/>
                        </w:rPr>
                        <w:t>req</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res</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next</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req.files is an object (String -&gt; Array) where fieldname is the key, and the value is array of files</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e.g.</w:t>
                      </w:r>
                      <w:r>
                        <w:rPr>
                          <w:rFonts w:ascii="Times New Roman" w:hAnsi="Times New Roman" w:cs="Times New Roman"/>
                          <w:color w:val="000000"/>
                          <w:sz w:val="26"/>
                          <w:szCs w:val="26"/>
                        </w:rPr>
                        <w:t xml:space="preserve"> </w:t>
                      </w:r>
                      <w:r>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req.files['avatar'][0] -&gt; File</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req.files['gallery'] -&gt; Array</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req.body will contain the text fields, if there were any</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w:t>
                      </w:r>
                    </w:p>
                    <w:p w:rsidR="00EA6370" w:rsidRPr="006C08C7" w:rsidRDefault="00EA6370" w:rsidP="006C08C7">
                      <w:pPr>
                        <w:jc w:val="center"/>
                        <w:rPr>
                          <w:szCs w:val="26"/>
                        </w:rPr>
                      </w:pPr>
                    </w:p>
                  </w:txbxContent>
                </v:textbox>
              </v:rect>
            </w:pict>
          </mc:Fallback>
        </mc:AlternateContent>
      </w: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r>
        <w:t>Trong trường hợp cần kiểm soát form multipart mà chỉ có chữ, không có dữ liệu media thì nên sử dụng phương thức .none():</w:t>
      </w:r>
    </w:p>
    <w:p w:rsidR="006C08C7" w:rsidRDefault="006C08C7" w:rsidP="001F2DB1">
      <w:pPr>
        <w:ind w:firstLine="0"/>
      </w:pPr>
      <w:r>
        <w:t>Ví dụ:</w:t>
      </w:r>
    </w:p>
    <w:p w:rsidR="006C08C7" w:rsidRDefault="006C08C7" w:rsidP="001F2DB1">
      <w:pPr>
        <w:ind w:firstLine="0"/>
      </w:pPr>
      <w:r>
        <w:rPr>
          <w:noProof/>
          <w:lang w:val="en-GB" w:eastAsia="en-GB"/>
        </w:rPr>
        <mc:AlternateContent>
          <mc:Choice Requires="wps">
            <w:drawing>
              <wp:anchor distT="0" distB="0" distL="114300" distR="114300" simplePos="0" relativeHeight="251672576" behindDoc="0" locked="0" layoutInCell="1" allowOverlap="1" wp14:anchorId="74B2198A" wp14:editId="6F8AB984">
                <wp:simplePos x="0" y="0"/>
                <wp:positionH relativeFrom="column">
                  <wp:posOffset>-41275</wp:posOffset>
                </wp:positionH>
                <wp:positionV relativeFrom="paragraph">
                  <wp:posOffset>83185</wp:posOffset>
                </wp:positionV>
                <wp:extent cx="5657850" cy="2867025"/>
                <wp:effectExtent l="0" t="0" r="0" b="9525"/>
                <wp:wrapNone/>
                <wp:docPr id="32" name="Rectangle 32"/>
                <wp:cNvGraphicFramePr/>
                <a:graphic xmlns:a="http://schemas.openxmlformats.org/drawingml/2006/main">
                  <a:graphicData uri="http://schemas.microsoft.com/office/word/2010/wordprocessingShape">
                    <wps:wsp>
                      <wps:cNvSpPr/>
                      <wps:spPr>
                        <a:xfrm>
                          <a:off x="0" y="0"/>
                          <a:ext cx="5657850" cy="2867025"/>
                        </a:xfrm>
                        <a:prstGeom prst="rect">
                          <a:avLst/>
                        </a:prstGeom>
                        <a:solidFill>
                          <a:srgbClr val="F7F7F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express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support"/>
                                <w:rFonts w:ascii="Times New Roman" w:hAnsi="Times New Roman" w:cs="Times New Roman"/>
                                <w:color w:val="445588"/>
                                <w:sz w:val="26"/>
                                <w:szCs w:val="26"/>
                              </w:rPr>
                              <w:t>require</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express</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app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entity"/>
                                <w:rFonts w:ascii="Times New Roman" w:hAnsi="Times New Roman" w:cs="Times New Roman"/>
                                <w:color w:val="990000"/>
                                <w:sz w:val="26"/>
                                <w:szCs w:val="26"/>
                              </w:rPr>
                              <w:t>express</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multer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support"/>
                                <w:rFonts w:ascii="Times New Roman" w:hAnsi="Times New Roman" w:cs="Times New Roman"/>
                                <w:color w:val="445588"/>
                                <w:sz w:val="26"/>
                                <w:szCs w:val="26"/>
                              </w:rPr>
                              <w:t>require</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multer</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upload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entity"/>
                                <w:rFonts w:ascii="Times New Roman" w:hAnsi="Times New Roman" w:cs="Times New Roman"/>
                                <w:color w:val="990000"/>
                                <w:sz w:val="26"/>
                                <w:szCs w:val="26"/>
                              </w:rPr>
                              <w:t>multer</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variable"/>
                                <w:rFonts w:ascii="Times New Roman" w:hAnsi="Times New Roman" w:cs="Times New Roman"/>
                                <w:color w:val="008080"/>
                                <w:sz w:val="26"/>
                                <w:szCs w:val="26"/>
                              </w:rPr>
                              <w:t>app</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post</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/profile</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upload</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none</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storage"/>
                                <w:rFonts w:ascii="Times New Roman" w:hAnsi="Times New Roman" w:cs="Times New Roman"/>
                                <w:color w:val="222222"/>
                                <w:sz w:val="26"/>
                                <w:szCs w:val="26"/>
                              </w:rPr>
                              <w:t>function</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r w:rsidRPr="006C08C7">
                              <w:rPr>
                                <w:rStyle w:val="variable"/>
                                <w:rFonts w:ascii="Times New Roman" w:hAnsi="Times New Roman" w:cs="Times New Roman"/>
                                <w:color w:val="008080"/>
                                <w:sz w:val="26"/>
                                <w:szCs w:val="26"/>
                              </w:rPr>
                              <w:t>req</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res</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next</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req.body contains the text fields</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w:t>
                            </w:r>
                          </w:p>
                          <w:p w:rsidR="00EA6370" w:rsidRPr="006C08C7" w:rsidRDefault="00EA6370" w:rsidP="006C08C7">
                            <w:pPr>
                              <w:jc w:val="center"/>
                              <w:rPr>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2198A" id="Rectangle 32" o:spid="_x0000_s1038" style="position:absolute;left:0;text-align:left;margin-left:-3.25pt;margin-top:6.55pt;width:445.5pt;height:22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erogIAAJsFAAAOAAAAZHJzL2Uyb0RvYy54bWysVFFP2zAQfp+0/2D5fSTNKGUVKapAnSYh&#10;QMDEs+vYTSTH59luk+7X72wngTG0h2mt5Ni+u+/uPt/dxWXfKnIQ1jWgSzo7ySkRmkPV6F1Jvz9t&#10;Pp1T4jzTFVOgRUmPwtHL1ccPF51ZigJqUJWwBEG0W3ampLX3ZplljteiZe4EjNAolGBb5vFod1ll&#10;WYforcqKPD/LOrCVscCFc3h7nYR0FfGlFNzfSemEJ6qkGJuPq43rNqzZ6oItd5aZuuFDGOwfomhZ&#10;o9HpBHXNPCN72/wB1TbcggPpTzi0GUjZcBFzwGxm+ZtsHmtmRMwFyXFmosn9P1h+e7i3pKlK+rmg&#10;RLMW3+gBWWN6pwTBOySoM26Jeo/m3g4nh9uQbS9tG76YB+kjqceJVNF7wvFyfjZfnM+Re46y4vxs&#10;kRfzgJq9mBvr/FcBLQmbklr0H8lkhxvnk+qoErw5UE21aZSKB7vbXilLDgxfeLMI/wH9NzWlg7KG&#10;YJYQw00WUkvJxJ0/KhH0lH4QElnB8IsYSaxHMflhnAvtZ0lUs0ok9/Mcf6P3UMHBImYaAQOyRP8T&#10;9gAwaiaQETtFOegHUxHLeTLO/xZYMp4somfQfjJuGw32PQCFWQ2ek/5IUqImsOT7bR8rZjZVxxaq&#10;I5aRhdRfzvBNg095w5y/ZxYbCp8fh4S/w0Uq6EoKw46SGuzP9+6DPtY5SinpsEFL6n7smRWUqG8a&#10;O+DL7PQ0dHQ8nM4XBR7sa8n2tUTv2yvACpnhODI8boO+V+NWWmifcZasg1cUMc3Rd0m5t+PhyqfB&#10;gdOIi/U6qmEXG+Zv9KPhATwQHUr1qX9m1gz17LEVbmFsZrZ8U9ZJN1hqWO89yCbWfKA68To8AU6A&#10;WEvDtAoj5vU5ar3M1NUvAAAA//8DAFBLAwQUAAYACAAAACEAt4+p/t4AAAAJAQAADwAAAGRycy9k&#10;b3ducmV2LnhtbEyPQU/CQBCF7yb+h82YeDGwRUpTS7eEmHjyYAR+wNAObWN3tnQXWvz1jic9znsv&#10;b76XbybbqSsNvnVsYDGPQBGXrmq5NnDYv81SUD4gV9g5JgM38rAp7u9yzCo38iddd6FWUsI+QwNN&#10;CH2mtS8bsujnricW7+QGi0HOodbVgKOU204/R1GiLbYsHxrs6bWh8mt3sQY+zt7dXg6r7Tcvx+jd&#10;P+G+5bMxjw/Tdg0q0BT+wvCLL+hQCNPRXbjyqjMwS1aSFH25ACV+msYiHA3ESZyALnL9f0HxAwAA&#10;//8DAFBLAQItABQABgAIAAAAIQC2gziS/gAAAOEBAAATAAAAAAAAAAAAAAAAAAAAAABbQ29udGVu&#10;dF9UeXBlc10ueG1sUEsBAi0AFAAGAAgAAAAhADj9If/WAAAAlAEAAAsAAAAAAAAAAAAAAAAALwEA&#10;AF9yZWxzLy5yZWxzUEsBAi0AFAAGAAgAAAAhAKAWJ6uiAgAAmwUAAA4AAAAAAAAAAAAAAAAALgIA&#10;AGRycy9lMm9Eb2MueG1sUEsBAi0AFAAGAAgAAAAhALePqf7eAAAACQEAAA8AAAAAAAAAAAAAAAAA&#10;/AQAAGRycy9kb3ducmV2LnhtbFBLBQYAAAAABAAEAPMAAAAHBgAAAAA=&#10;" fillcolor="#f7f7f7" stroked="f" strokeweight="2pt">
                <v:textbox>
                  <w:txbxContent>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express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support"/>
                          <w:rFonts w:ascii="Times New Roman" w:hAnsi="Times New Roman" w:cs="Times New Roman"/>
                          <w:color w:val="445588"/>
                          <w:sz w:val="26"/>
                          <w:szCs w:val="26"/>
                        </w:rPr>
                        <w:t>require</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express</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app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entity"/>
                          <w:rFonts w:ascii="Times New Roman" w:hAnsi="Times New Roman" w:cs="Times New Roman"/>
                          <w:color w:val="990000"/>
                          <w:sz w:val="26"/>
                          <w:szCs w:val="26"/>
                        </w:rPr>
                        <w:t>express</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multer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support"/>
                          <w:rFonts w:ascii="Times New Roman" w:hAnsi="Times New Roman" w:cs="Times New Roman"/>
                          <w:color w:val="445588"/>
                          <w:sz w:val="26"/>
                          <w:szCs w:val="26"/>
                        </w:rPr>
                        <w:t>require</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multer</w:t>
                      </w:r>
                      <w:r w:rsidRPr="006C08C7">
                        <w:rPr>
                          <w:rStyle w:val="punctuation"/>
                          <w:rFonts w:ascii="Times New Roman" w:hAnsi="Times New Roman" w:cs="Times New Roman"/>
                          <w:color w:val="DD1144"/>
                          <w:sz w:val="26"/>
                          <w:szCs w:val="26"/>
                        </w:rPr>
                        <w:t>'</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storage"/>
                          <w:rFonts w:ascii="Times New Roman" w:hAnsi="Times New Roman" w:cs="Times New Roman"/>
                          <w:color w:val="222222"/>
                          <w:sz w:val="26"/>
                          <w:szCs w:val="26"/>
                        </w:rPr>
                        <w:t>var</w:t>
                      </w:r>
                      <w:r w:rsidRPr="006C08C7">
                        <w:rPr>
                          <w:rStyle w:val="source"/>
                          <w:rFonts w:ascii="Times New Roman" w:hAnsi="Times New Roman" w:cs="Times New Roman"/>
                          <w:color w:val="000000"/>
                          <w:sz w:val="26"/>
                          <w:szCs w:val="26"/>
                        </w:rPr>
                        <w:t> upload </w:t>
                      </w:r>
                      <w:r w:rsidRPr="006C08C7">
                        <w:rPr>
                          <w:rStyle w:val="keyword"/>
                          <w:rFonts w:ascii="Times New Roman" w:hAnsi="Times New Roman" w:cs="Times New Roman"/>
                          <w:b/>
                          <w:bCs/>
                          <w:color w:val="222222"/>
                          <w:sz w:val="26"/>
                          <w:szCs w:val="26"/>
                        </w:rPr>
                        <w:t>=</w:t>
                      </w:r>
                      <w:r w:rsidRPr="006C08C7">
                        <w:rPr>
                          <w:rStyle w:val="source"/>
                          <w:rFonts w:ascii="Times New Roman" w:hAnsi="Times New Roman" w:cs="Times New Roman"/>
                          <w:color w:val="000000"/>
                          <w:sz w:val="26"/>
                          <w:szCs w:val="26"/>
                        </w:rPr>
                        <w:t> </w:t>
                      </w:r>
                      <w:r w:rsidRPr="006C08C7">
                        <w:rPr>
                          <w:rStyle w:val="entity"/>
                          <w:rFonts w:ascii="Times New Roman" w:hAnsi="Times New Roman" w:cs="Times New Roman"/>
                          <w:color w:val="990000"/>
                          <w:sz w:val="26"/>
                          <w:szCs w:val="26"/>
                        </w:rPr>
                        <w:t>multer</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variable"/>
                          <w:rFonts w:ascii="Times New Roman" w:hAnsi="Times New Roman" w:cs="Times New Roman"/>
                          <w:color w:val="008080"/>
                          <w:sz w:val="26"/>
                          <w:szCs w:val="26"/>
                        </w:rPr>
                        <w:t>app</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post</w:t>
                      </w:r>
                      <w:r w:rsidRPr="006C08C7">
                        <w:rPr>
                          <w:rStyle w:val="punctuation"/>
                          <w:rFonts w:ascii="Times New Roman" w:hAnsi="Times New Roman" w:cs="Times New Roman"/>
                          <w:color w:val="000000"/>
                          <w:sz w:val="26"/>
                          <w:szCs w:val="26"/>
                        </w:rPr>
                        <w:t>(</w:t>
                      </w:r>
                      <w:r w:rsidRPr="006C08C7">
                        <w:rPr>
                          <w:rStyle w:val="punctuation"/>
                          <w:rFonts w:ascii="Times New Roman" w:hAnsi="Times New Roman" w:cs="Times New Roman"/>
                          <w:color w:val="DD1144"/>
                          <w:sz w:val="26"/>
                          <w:szCs w:val="26"/>
                        </w:rPr>
                        <w:t>'</w:t>
                      </w:r>
                      <w:r w:rsidRPr="006C08C7">
                        <w:rPr>
                          <w:rStyle w:val="string"/>
                          <w:rFonts w:ascii="Times New Roman" w:hAnsi="Times New Roman" w:cs="Times New Roman"/>
                          <w:color w:val="DD1144"/>
                          <w:sz w:val="26"/>
                          <w:szCs w:val="26"/>
                        </w:rPr>
                        <w:t>/profile</w:t>
                      </w:r>
                      <w:r w:rsidRPr="006C08C7">
                        <w:rPr>
                          <w:rStyle w:val="punctuation"/>
                          <w:rFonts w:ascii="Times New Roman" w:hAnsi="Times New Roman" w:cs="Times New Roman"/>
                          <w:color w:val="DD1144"/>
                          <w:sz w:val="26"/>
                          <w:szCs w:val="26"/>
                        </w:rPr>
                        <w:t>'</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upload</w:t>
                      </w:r>
                      <w:r w:rsidRPr="006C08C7">
                        <w:rPr>
                          <w:rStyle w:val="meta"/>
                          <w:rFonts w:ascii="Times New Roman" w:hAnsi="Times New Roman" w:cs="Times New Roman"/>
                          <w:color w:val="000000"/>
                          <w:sz w:val="26"/>
                          <w:szCs w:val="26"/>
                        </w:rPr>
                        <w:t>.</w:t>
                      </w:r>
                      <w:r w:rsidRPr="006C08C7">
                        <w:rPr>
                          <w:rStyle w:val="entity"/>
                          <w:rFonts w:ascii="Times New Roman" w:hAnsi="Times New Roman" w:cs="Times New Roman"/>
                          <w:color w:val="990000"/>
                          <w:sz w:val="26"/>
                          <w:szCs w:val="26"/>
                        </w:rPr>
                        <w:t>none</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storage"/>
                          <w:rFonts w:ascii="Times New Roman" w:hAnsi="Times New Roman" w:cs="Times New Roman"/>
                          <w:color w:val="222222"/>
                          <w:sz w:val="26"/>
                          <w:szCs w:val="26"/>
                        </w:rPr>
                        <w:t>function</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r w:rsidRPr="006C08C7">
                        <w:rPr>
                          <w:rStyle w:val="variable"/>
                          <w:rFonts w:ascii="Times New Roman" w:hAnsi="Times New Roman" w:cs="Times New Roman"/>
                          <w:color w:val="008080"/>
                          <w:sz w:val="26"/>
                          <w:szCs w:val="26"/>
                        </w:rPr>
                        <w:t>req</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res</w:t>
                      </w:r>
                      <w:r w:rsidRPr="006C08C7">
                        <w:rPr>
                          <w:rStyle w:val="meta"/>
                          <w:rFonts w:ascii="Times New Roman" w:hAnsi="Times New Roman" w:cs="Times New Roman"/>
                          <w:color w:val="000000"/>
                          <w:sz w:val="26"/>
                          <w:szCs w:val="26"/>
                        </w:rPr>
                        <w:t>, </w:t>
                      </w:r>
                      <w:r w:rsidRPr="006C08C7">
                        <w:rPr>
                          <w:rStyle w:val="variable"/>
                          <w:rFonts w:ascii="Times New Roman" w:hAnsi="Times New Roman" w:cs="Times New Roman"/>
                          <w:color w:val="008080"/>
                          <w:sz w:val="26"/>
                          <w:szCs w:val="26"/>
                        </w:rPr>
                        <w:t>next</w:t>
                      </w:r>
                      <w:r w:rsidRPr="006C08C7">
                        <w:rPr>
                          <w:rStyle w:val="punctuation"/>
                          <w:rFonts w:ascii="Times New Roman" w:hAnsi="Times New Roman" w:cs="Times New Roman"/>
                          <w:color w:val="000000"/>
                          <w:sz w:val="26"/>
                          <w:szCs w:val="26"/>
                        </w:rPr>
                        <w:t>)</w:t>
                      </w: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color w:val="000000"/>
                          <w:sz w:val="26"/>
                          <w:szCs w:val="26"/>
                        </w:rPr>
                        <w:t>{</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meta"/>
                          <w:rFonts w:ascii="Times New Roman" w:hAnsi="Times New Roman" w:cs="Times New Roman"/>
                          <w:color w:val="000000"/>
                          <w:sz w:val="26"/>
                          <w:szCs w:val="26"/>
                        </w:rPr>
                        <w:t>  </w:t>
                      </w:r>
                      <w:r w:rsidRPr="006C08C7">
                        <w:rPr>
                          <w:rStyle w:val="punctuation"/>
                          <w:rFonts w:ascii="Times New Roman" w:hAnsi="Times New Roman" w:cs="Times New Roman"/>
                          <w:i/>
                          <w:iCs/>
                          <w:color w:val="999988"/>
                          <w:sz w:val="26"/>
                          <w:szCs w:val="26"/>
                        </w:rPr>
                        <w:t>//</w:t>
                      </w:r>
                      <w:r w:rsidRPr="006C08C7">
                        <w:rPr>
                          <w:rStyle w:val="comment"/>
                          <w:rFonts w:ascii="Times New Roman" w:hAnsi="Times New Roman" w:cs="Times New Roman"/>
                          <w:i/>
                          <w:iCs/>
                          <w:color w:val="999988"/>
                          <w:sz w:val="26"/>
                          <w:szCs w:val="26"/>
                        </w:rPr>
                        <w:t> req.body contains the text fields</w:t>
                      </w:r>
                    </w:p>
                    <w:p w:rsidR="00EA6370" w:rsidRPr="006C08C7" w:rsidRDefault="00EA6370" w:rsidP="006C08C7">
                      <w:pPr>
                        <w:pStyle w:val="HTMLPreformatted"/>
                        <w:shd w:val="clear" w:color="auto" w:fill="F7F7F7"/>
                        <w:spacing w:after="360"/>
                        <w:rPr>
                          <w:rFonts w:ascii="Times New Roman" w:hAnsi="Times New Roman" w:cs="Times New Roman"/>
                          <w:color w:val="000000"/>
                          <w:sz w:val="26"/>
                          <w:szCs w:val="26"/>
                        </w:rPr>
                      </w:pPr>
                      <w:r w:rsidRPr="006C08C7">
                        <w:rPr>
                          <w:rStyle w:val="punctuation"/>
                          <w:rFonts w:ascii="Times New Roman" w:hAnsi="Times New Roman" w:cs="Times New Roman"/>
                          <w:color w:val="000000"/>
                          <w:sz w:val="26"/>
                          <w:szCs w:val="26"/>
                        </w:rPr>
                        <w:t>})</w:t>
                      </w:r>
                    </w:p>
                    <w:p w:rsidR="00EA6370" w:rsidRPr="006C08C7" w:rsidRDefault="00EA6370" w:rsidP="006C08C7">
                      <w:pPr>
                        <w:jc w:val="center"/>
                        <w:rPr>
                          <w:szCs w:val="26"/>
                        </w:rPr>
                      </w:pPr>
                    </w:p>
                  </w:txbxContent>
                </v:textbox>
              </v:rect>
            </w:pict>
          </mc:Fallback>
        </mc:AlternateContent>
      </w: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p>
    <w:p w:rsidR="006C08C7" w:rsidRDefault="006C08C7" w:rsidP="001F2DB1">
      <w:pPr>
        <w:ind w:firstLine="0"/>
      </w:pPr>
      <w:r w:rsidRPr="006C08C7">
        <w:rPr>
          <w:b/>
        </w:rPr>
        <w:t>Về API của multer</w:t>
      </w:r>
      <w:r>
        <w:t>:</w:t>
      </w:r>
    </w:p>
    <w:p w:rsidR="006C08C7" w:rsidRDefault="006C08C7" w:rsidP="001F2DB1">
      <w:pPr>
        <w:ind w:firstLine="0"/>
        <w:rPr>
          <w:b/>
        </w:rPr>
      </w:pPr>
      <w:r>
        <w:rPr>
          <w:b/>
        </w:rPr>
        <w:t xml:space="preserve">   -</w:t>
      </w:r>
      <w:r w:rsidRPr="006C08C7">
        <w:rPr>
          <w:b/>
        </w:rPr>
        <w:t>Thông tin file</w:t>
      </w:r>
    </w:p>
    <w:p w:rsidR="006C08C7" w:rsidRDefault="006C08C7" w:rsidP="001F2DB1">
      <w:pPr>
        <w:ind w:firstLine="0"/>
      </w:pPr>
      <w:r>
        <w:t>Mỗi một file được upload sẽ có những thông tin sau:</w:t>
      </w:r>
    </w:p>
    <w:p w:rsidR="006C08C7" w:rsidRDefault="006C08C7" w:rsidP="001F2DB1">
      <w:pPr>
        <w:ind w:firstLine="0"/>
      </w:pPr>
    </w:p>
    <w:tbl>
      <w:tblPr>
        <w:tblStyle w:val="TableGrid"/>
        <w:tblW w:w="0" w:type="auto"/>
        <w:tblLook w:val="04A0" w:firstRow="1" w:lastRow="0" w:firstColumn="1" w:lastColumn="0" w:noHBand="0" w:noVBand="1"/>
      </w:tblPr>
      <w:tblGrid>
        <w:gridCol w:w="2966"/>
        <w:gridCol w:w="2962"/>
        <w:gridCol w:w="2974"/>
      </w:tblGrid>
      <w:tr w:rsidR="00C01ABC" w:rsidTr="006C08C7">
        <w:tc>
          <w:tcPr>
            <w:tcW w:w="3001" w:type="dxa"/>
          </w:tcPr>
          <w:p w:rsidR="006C08C7" w:rsidRDefault="006C08C7" w:rsidP="001F2DB1">
            <w:pPr>
              <w:ind w:firstLine="0"/>
            </w:pPr>
            <w:r>
              <w:t>Key</w:t>
            </w:r>
          </w:p>
        </w:tc>
        <w:tc>
          <w:tcPr>
            <w:tcW w:w="3001" w:type="dxa"/>
          </w:tcPr>
          <w:p w:rsidR="006C08C7" w:rsidRDefault="006C08C7" w:rsidP="001F2DB1">
            <w:pPr>
              <w:ind w:firstLine="0"/>
            </w:pPr>
            <w:r>
              <w:t>Description</w:t>
            </w:r>
          </w:p>
        </w:tc>
        <w:tc>
          <w:tcPr>
            <w:tcW w:w="3002" w:type="dxa"/>
          </w:tcPr>
          <w:p w:rsidR="006C08C7" w:rsidRDefault="006C08C7" w:rsidP="001F2DB1">
            <w:pPr>
              <w:ind w:firstLine="0"/>
            </w:pPr>
            <w:r>
              <w:t>Note</w:t>
            </w:r>
          </w:p>
        </w:tc>
      </w:tr>
      <w:tr w:rsidR="00C01ABC" w:rsidTr="006C08C7">
        <w:tc>
          <w:tcPr>
            <w:tcW w:w="3001" w:type="dxa"/>
          </w:tcPr>
          <w:p w:rsidR="006C08C7" w:rsidRDefault="006C08C7" w:rsidP="006C08C7">
            <w:pPr>
              <w:ind w:firstLine="0"/>
              <w:jc w:val="left"/>
            </w:pPr>
            <w:r>
              <w:t>fieldname</w:t>
            </w:r>
          </w:p>
        </w:tc>
        <w:tc>
          <w:tcPr>
            <w:tcW w:w="3001" w:type="dxa"/>
          </w:tcPr>
          <w:p w:rsidR="006C08C7" w:rsidRDefault="00C01ABC" w:rsidP="001F2DB1">
            <w:pPr>
              <w:ind w:firstLine="0"/>
            </w:pPr>
            <w:r>
              <w:t>Tên cụ thể của trường trong form</w:t>
            </w:r>
          </w:p>
        </w:tc>
        <w:tc>
          <w:tcPr>
            <w:tcW w:w="3002" w:type="dxa"/>
          </w:tcPr>
          <w:p w:rsidR="006C08C7" w:rsidRDefault="006C08C7" w:rsidP="001F2DB1">
            <w:pPr>
              <w:ind w:firstLine="0"/>
            </w:pPr>
          </w:p>
        </w:tc>
      </w:tr>
      <w:tr w:rsidR="00C01ABC" w:rsidTr="006C08C7">
        <w:tc>
          <w:tcPr>
            <w:tcW w:w="3001" w:type="dxa"/>
          </w:tcPr>
          <w:p w:rsidR="006C08C7" w:rsidRDefault="006C08C7" w:rsidP="006C08C7">
            <w:pPr>
              <w:ind w:firstLine="0"/>
              <w:jc w:val="left"/>
            </w:pPr>
            <w:r>
              <w:t>originalname</w:t>
            </w:r>
          </w:p>
        </w:tc>
        <w:tc>
          <w:tcPr>
            <w:tcW w:w="3001" w:type="dxa"/>
          </w:tcPr>
          <w:p w:rsidR="006C08C7" w:rsidRDefault="00C01ABC" w:rsidP="001F2DB1">
            <w:pPr>
              <w:ind w:firstLine="0"/>
            </w:pPr>
            <w:r>
              <w:t>Tên file trên máy tính của người dùng</w:t>
            </w:r>
          </w:p>
        </w:tc>
        <w:tc>
          <w:tcPr>
            <w:tcW w:w="3002" w:type="dxa"/>
          </w:tcPr>
          <w:p w:rsidR="006C08C7" w:rsidRDefault="006C08C7" w:rsidP="001F2DB1">
            <w:pPr>
              <w:ind w:firstLine="0"/>
            </w:pPr>
          </w:p>
        </w:tc>
      </w:tr>
      <w:tr w:rsidR="00C01ABC" w:rsidTr="006C08C7">
        <w:tc>
          <w:tcPr>
            <w:tcW w:w="3001" w:type="dxa"/>
          </w:tcPr>
          <w:p w:rsidR="006C08C7" w:rsidRDefault="006C08C7" w:rsidP="006C08C7">
            <w:pPr>
              <w:ind w:firstLine="0"/>
              <w:jc w:val="left"/>
            </w:pPr>
            <w:r>
              <w:t>encoding</w:t>
            </w:r>
          </w:p>
        </w:tc>
        <w:tc>
          <w:tcPr>
            <w:tcW w:w="3001" w:type="dxa"/>
          </w:tcPr>
          <w:p w:rsidR="006C08C7" w:rsidRDefault="00C01ABC" w:rsidP="001F2DB1">
            <w:pPr>
              <w:ind w:firstLine="0"/>
            </w:pPr>
            <w:r>
              <w:t>Mã hóa loại file</w:t>
            </w:r>
          </w:p>
        </w:tc>
        <w:tc>
          <w:tcPr>
            <w:tcW w:w="3002" w:type="dxa"/>
          </w:tcPr>
          <w:p w:rsidR="006C08C7" w:rsidRDefault="006C08C7" w:rsidP="001F2DB1">
            <w:pPr>
              <w:ind w:firstLine="0"/>
            </w:pPr>
          </w:p>
        </w:tc>
      </w:tr>
      <w:tr w:rsidR="00C01ABC" w:rsidTr="006C08C7">
        <w:tc>
          <w:tcPr>
            <w:tcW w:w="3001" w:type="dxa"/>
          </w:tcPr>
          <w:p w:rsidR="006C08C7" w:rsidRDefault="006C08C7" w:rsidP="006C08C7">
            <w:pPr>
              <w:ind w:firstLine="0"/>
              <w:jc w:val="left"/>
            </w:pPr>
            <w:r>
              <w:t>mimetype</w:t>
            </w:r>
          </w:p>
        </w:tc>
        <w:tc>
          <w:tcPr>
            <w:tcW w:w="3001" w:type="dxa"/>
          </w:tcPr>
          <w:p w:rsidR="006C08C7" w:rsidRDefault="00C01ABC" w:rsidP="001F2DB1">
            <w:pPr>
              <w:ind w:firstLine="0"/>
            </w:pPr>
            <w:r>
              <w:t>mime type of the file</w:t>
            </w:r>
          </w:p>
        </w:tc>
        <w:tc>
          <w:tcPr>
            <w:tcW w:w="3002" w:type="dxa"/>
          </w:tcPr>
          <w:p w:rsidR="006C08C7" w:rsidRDefault="00C01ABC" w:rsidP="001F2DB1">
            <w:pPr>
              <w:ind w:firstLine="0"/>
            </w:pPr>
            <w:r>
              <w:t xml:space="preserve"> (nhóm chưa hiểu rõ về loại thông tin này)</w:t>
            </w:r>
          </w:p>
        </w:tc>
      </w:tr>
      <w:tr w:rsidR="00C01ABC" w:rsidTr="006C08C7">
        <w:tc>
          <w:tcPr>
            <w:tcW w:w="3001" w:type="dxa"/>
          </w:tcPr>
          <w:p w:rsidR="006C08C7" w:rsidRDefault="006C08C7" w:rsidP="006C08C7">
            <w:pPr>
              <w:ind w:firstLine="0"/>
              <w:jc w:val="left"/>
            </w:pPr>
            <w:r>
              <w:t>size</w:t>
            </w:r>
          </w:p>
        </w:tc>
        <w:tc>
          <w:tcPr>
            <w:tcW w:w="3001" w:type="dxa"/>
          </w:tcPr>
          <w:p w:rsidR="006C08C7" w:rsidRDefault="00C01ABC" w:rsidP="001F2DB1">
            <w:pPr>
              <w:ind w:firstLine="0"/>
            </w:pPr>
            <w:r>
              <w:t>Kích cỡ của file theo đơn vị bytes</w:t>
            </w:r>
          </w:p>
        </w:tc>
        <w:tc>
          <w:tcPr>
            <w:tcW w:w="3002" w:type="dxa"/>
          </w:tcPr>
          <w:p w:rsidR="006C08C7" w:rsidRDefault="006C08C7" w:rsidP="001F2DB1">
            <w:pPr>
              <w:ind w:firstLine="0"/>
            </w:pPr>
          </w:p>
        </w:tc>
      </w:tr>
      <w:tr w:rsidR="00C01ABC" w:rsidTr="006C08C7">
        <w:tc>
          <w:tcPr>
            <w:tcW w:w="3001" w:type="dxa"/>
          </w:tcPr>
          <w:p w:rsidR="006C08C7" w:rsidRDefault="006C08C7" w:rsidP="006C08C7">
            <w:pPr>
              <w:ind w:firstLine="0"/>
              <w:jc w:val="left"/>
            </w:pPr>
            <w:r>
              <w:t>destination</w:t>
            </w:r>
          </w:p>
        </w:tc>
        <w:tc>
          <w:tcPr>
            <w:tcW w:w="3001" w:type="dxa"/>
          </w:tcPr>
          <w:p w:rsidR="006C08C7" w:rsidRDefault="00C01ABC" w:rsidP="001F2DB1">
            <w:pPr>
              <w:ind w:firstLine="0"/>
            </w:pPr>
            <w:r>
              <w:t>Folder lưu file được tải lên</w:t>
            </w:r>
          </w:p>
        </w:tc>
        <w:tc>
          <w:tcPr>
            <w:tcW w:w="3002" w:type="dxa"/>
          </w:tcPr>
          <w:p w:rsidR="006C08C7" w:rsidRDefault="00C01ABC" w:rsidP="001F2DB1">
            <w:pPr>
              <w:ind w:firstLine="0"/>
            </w:pPr>
            <w:r>
              <w:t>DiskStorage</w:t>
            </w:r>
          </w:p>
        </w:tc>
      </w:tr>
      <w:tr w:rsidR="00C01ABC" w:rsidTr="006C08C7">
        <w:tc>
          <w:tcPr>
            <w:tcW w:w="3001" w:type="dxa"/>
          </w:tcPr>
          <w:p w:rsidR="006C08C7" w:rsidRDefault="006C08C7" w:rsidP="006C08C7">
            <w:pPr>
              <w:ind w:firstLine="0"/>
              <w:jc w:val="left"/>
            </w:pPr>
            <w:r>
              <w:lastRenderedPageBreak/>
              <w:t>filename</w:t>
            </w:r>
          </w:p>
        </w:tc>
        <w:tc>
          <w:tcPr>
            <w:tcW w:w="3001" w:type="dxa"/>
          </w:tcPr>
          <w:p w:rsidR="006C08C7" w:rsidRDefault="00C01ABC" w:rsidP="001F2DB1">
            <w:pPr>
              <w:ind w:firstLine="0"/>
            </w:pPr>
            <w:r>
              <w:t>Tên của file khi được lưu vào mục destination ở trên</w:t>
            </w:r>
          </w:p>
        </w:tc>
        <w:tc>
          <w:tcPr>
            <w:tcW w:w="3002" w:type="dxa"/>
          </w:tcPr>
          <w:p w:rsidR="006C08C7" w:rsidRDefault="00C01ABC" w:rsidP="001F2DB1">
            <w:pPr>
              <w:ind w:firstLine="0"/>
            </w:pPr>
            <w:r>
              <w:t>DiskStorage</w:t>
            </w:r>
          </w:p>
        </w:tc>
      </w:tr>
      <w:tr w:rsidR="00C01ABC" w:rsidTr="006C08C7">
        <w:tc>
          <w:tcPr>
            <w:tcW w:w="3001" w:type="dxa"/>
          </w:tcPr>
          <w:p w:rsidR="006C08C7" w:rsidRDefault="006C08C7" w:rsidP="006C08C7">
            <w:pPr>
              <w:ind w:firstLine="0"/>
              <w:jc w:val="left"/>
            </w:pPr>
            <w:r>
              <w:t>path</w:t>
            </w:r>
          </w:p>
        </w:tc>
        <w:tc>
          <w:tcPr>
            <w:tcW w:w="3001" w:type="dxa"/>
          </w:tcPr>
          <w:p w:rsidR="006C08C7" w:rsidRDefault="00C01ABC" w:rsidP="001F2DB1">
            <w:pPr>
              <w:ind w:firstLine="0"/>
            </w:pPr>
            <w:r>
              <w:t xml:space="preserve">Đường dẫn đầy đủ đến nơi file được lưu trữ </w:t>
            </w:r>
          </w:p>
        </w:tc>
        <w:tc>
          <w:tcPr>
            <w:tcW w:w="3002" w:type="dxa"/>
          </w:tcPr>
          <w:p w:rsidR="006C08C7" w:rsidRDefault="00C01ABC" w:rsidP="001F2DB1">
            <w:pPr>
              <w:ind w:firstLine="0"/>
            </w:pPr>
            <w:r>
              <w:t>DiskStorage</w:t>
            </w:r>
          </w:p>
        </w:tc>
      </w:tr>
      <w:tr w:rsidR="00C01ABC" w:rsidTr="006C08C7">
        <w:tc>
          <w:tcPr>
            <w:tcW w:w="3001" w:type="dxa"/>
          </w:tcPr>
          <w:p w:rsidR="006C08C7" w:rsidRDefault="006C08C7" w:rsidP="006C08C7">
            <w:pPr>
              <w:ind w:firstLine="0"/>
              <w:jc w:val="left"/>
            </w:pPr>
            <w:r>
              <w:t>buffer</w:t>
            </w:r>
          </w:p>
        </w:tc>
        <w:tc>
          <w:tcPr>
            <w:tcW w:w="3001" w:type="dxa"/>
          </w:tcPr>
          <w:p w:rsidR="006C08C7" w:rsidRDefault="00C01ABC" w:rsidP="001F2DB1">
            <w:pPr>
              <w:ind w:firstLine="0"/>
            </w:pPr>
            <w:r>
              <w:t>Buffer của toàn bộ file</w:t>
            </w:r>
          </w:p>
        </w:tc>
        <w:tc>
          <w:tcPr>
            <w:tcW w:w="3002" w:type="dxa"/>
          </w:tcPr>
          <w:p w:rsidR="006C08C7" w:rsidRDefault="00C01ABC" w:rsidP="001F2DB1">
            <w:pPr>
              <w:ind w:firstLine="0"/>
            </w:pPr>
            <w:r>
              <w:t>MemoryStorage</w:t>
            </w:r>
          </w:p>
        </w:tc>
      </w:tr>
    </w:tbl>
    <w:p w:rsidR="006C08C7" w:rsidRPr="006C08C7" w:rsidRDefault="006C08C7" w:rsidP="001F2DB1">
      <w:pPr>
        <w:ind w:firstLine="0"/>
      </w:pPr>
    </w:p>
    <w:p w:rsidR="006C08C7" w:rsidRDefault="007B2499" w:rsidP="001F2DB1">
      <w:pPr>
        <w:ind w:firstLine="0"/>
        <w:rPr>
          <w:b/>
        </w:rPr>
      </w:pPr>
      <w:r>
        <w:t>.</w:t>
      </w:r>
      <w:r w:rsidRPr="007B2499">
        <w:rPr>
          <w:b/>
        </w:rPr>
        <w:t>Mục tùy chọn của multer</w:t>
      </w:r>
    </w:p>
    <w:p w:rsidR="007B2499" w:rsidRPr="007B2499" w:rsidRDefault="007B2499" w:rsidP="001F2DB1">
      <w:pPr>
        <w:ind w:firstLine="0"/>
      </w:pPr>
      <w:r>
        <w:t xml:space="preserve">Multer chấp nhận đối tượng tùy chọn, thuộc tính cơ bản nhất là </w:t>
      </w:r>
      <w:r>
        <w:rPr>
          <w:i/>
        </w:rPr>
        <w:t xml:space="preserve">dest (trong destination) </w:t>
      </w:r>
      <w:r>
        <w:t>, thuộc tính này sẽ cho multer biết nơi trong project dùng để lưu trữ file upload.Trong trường hợp quên cung cấp, file được tải lên sẽ giữ trong bộ nhớ và không bao giờ được ghi ra ổ đĩa.</w:t>
      </w:r>
    </w:p>
    <w:p w:rsidR="006C08C7" w:rsidRDefault="004268B9" w:rsidP="001F2DB1">
      <w:pPr>
        <w:ind w:firstLine="0"/>
      </w:pPr>
      <w:r>
        <w:t>Theo mặc định thì multer sẽ đặt lại tên cho các file được tải lên để tránh mâu thuẫn như trùng tên.Hàm đặt lại tên có thể được tùy chỉnh theo nhu cầu cá nhân của người phát triển.</w:t>
      </w:r>
    </w:p>
    <w:p w:rsidR="004268B9" w:rsidRDefault="004268B9" w:rsidP="001F2DB1">
      <w:pPr>
        <w:ind w:firstLine="0"/>
      </w:pPr>
      <w:r>
        <w:t>Các mục tùy chọn sau có thể được dùng trong multer:</w:t>
      </w:r>
    </w:p>
    <w:p w:rsidR="004268B9" w:rsidRDefault="004268B9" w:rsidP="001F2DB1">
      <w:pPr>
        <w:ind w:firstLine="0"/>
      </w:pPr>
    </w:p>
    <w:tbl>
      <w:tblPr>
        <w:tblStyle w:val="TableGrid"/>
        <w:tblW w:w="0" w:type="auto"/>
        <w:tblLook w:val="04A0" w:firstRow="1" w:lastRow="0" w:firstColumn="1" w:lastColumn="0" w:noHBand="0" w:noVBand="1"/>
      </w:tblPr>
      <w:tblGrid>
        <w:gridCol w:w="4452"/>
        <w:gridCol w:w="4450"/>
      </w:tblGrid>
      <w:tr w:rsidR="004268B9" w:rsidTr="004268B9">
        <w:tc>
          <w:tcPr>
            <w:tcW w:w="4502" w:type="dxa"/>
          </w:tcPr>
          <w:p w:rsidR="004268B9" w:rsidRDefault="004268B9" w:rsidP="001F2DB1">
            <w:pPr>
              <w:ind w:firstLine="0"/>
            </w:pPr>
            <w:r>
              <w:t>Key</w:t>
            </w:r>
          </w:p>
        </w:tc>
        <w:tc>
          <w:tcPr>
            <w:tcW w:w="4502" w:type="dxa"/>
          </w:tcPr>
          <w:p w:rsidR="004268B9" w:rsidRDefault="004268B9" w:rsidP="001F2DB1">
            <w:pPr>
              <w:ind w:firstLine="0"/>
            </w:pPr>
            <w:r>
              <w:t>Description</w:t>
            </w:r>
          </w:p>
        </w:tc>
      </w:tr>
      <w:tr w:rsidR="004268B9" w:rsidTr="004268B9">
        <w:tc>
          <w:tcPr>
            <w:tcW w:w="4502" w:type="dxa"/>
          </w:tcPr>
          <w:p w:rsidR="004268B9" w:rsidRDefault="004268B9" w:rsidP="001F2DB1">
            <w:pPr>
              <w:ind w:firstLine="0"/>
            </w:pPr>
            <w:r>
              <w:rPr>
                <w:i/>
              </w:rPr>
              <w:t xml:space="preserve">dest </w:t>
            </w:r>
            <w:r>
              <w:t xml:space="preserve">or </w:t>
            </w:r>
            <w:r>
              <w:rPr>
                <w:i/>
              </w:rPr>
              <w:t>storage</w:t>
            </w:r>
            <w:r>
              <w:t xml:space="preserve"> </w:t>
            </w:r>
          </w:p>
        </w:tc>
        <w:tc>
          <w:tcPr>
            <w:tcW w:w="4502" w:type="dxa"/>
          </w:tcPr>
          <w:p w:rsidR="004268B9" w:rsidRDefault="004268B9" w:rsidP="001F2DB1">
            <w:pPr>
              <w:ind w:firstLine="0"/>
            </w:pPr>
            <w:r>
              <w:t>Định nghĩa nơi lưu trữ file</w:t>
            </w:r>
          </w:p>
        </w:tc>
      </w:tr>
      <w:tr w:rsidR="004268B9" w:rsidTr="004268B9">
        <w:tc>
          <w:tcPr>
            <w:tcW w:w="4502" w:type="dxa"/>
          </w:tcPr>
          <w:p w:rsidR="004268B9" w:rsidRPr="004268B9" w:rsidRDefault="004268B9" w:rsidP="004268B9">
            <w:pPr>
              <w:ind w:firstLine="0"/>
              <w:jc w:val="left"/>
              <w:rPr>
                <w:i/>
              </w:rPr>
            </w:pPr>
            <w:r>
              <w:rPr>
                <w:i/>
              </w:rPr>
              <w:t>fileFilter</w:t>
            </w:r>
          </w:p>
        </w:tc>
        <w:tc>
          <w:tcPr>
            <w:tcW w:w="4502" w:type="dxa"/>
          </w:tcPr>
          <w:p w:rsidR="004268B9" w:rsidRDefault="004268B9" w:rsidP="001F2DB1">
            <w:pPr>
              <w:ind w:firstLine="0"/>
            </w:pPr>
            <w:r>
              <w:t>Hàm kiểm soát những file được chấp nhận</w:t>
            </w:r>
          </w:p>
        </w:tc>
      </w:tr>
      <w:tr w:rsidR="004268B9" w:rsidTr="004268B9">
        <w:tc>
          <w:tcPr>
            <w:tcW w:w="4502" w:type="dxa"/>
          </w:tcPr>
          <w:p w:rsidR="004268B9" w:rsidRPr="004268B9" w:rsidRDefault="004268B9" w:rsidP="001F2DB1">
            <w:pPr>
              <w:ind w:firstLine="0"/>
              <w:rPr>
                <w:i/>
              </w:rPr>
            </w:pPr>
            <w:r>
              <w:rPr>
                <w:i/>
              </w:rPr>
              <w:t>limits</w:t>
            </w:r>
          </w:p>
        </w:tc>
        <w:tc>
          <w:tcPr>
            <w:tcW w:w="4502" w:type="dxa"/>
          </w:tcPr>
          <w:p w:rsidR="004268B9" w:rsidRDefault="004268B9" w:rsidP="001F2DB1">
            <w:pPr>
              <w:ind w:firstLine="0"/>
            </w:pPr>
            <w:r>
              <w:t>Giới hạn dữ liệu được tải lên</w:t>
            </w:r>
          </w:p>
        </w:tc>
      </w:tr>
      <w:tr w:rsidR="004268B9" w:rsidTr="004268B9">
        <w:tc>
          <w:tcPr>
            <w:tcW w:w="4502" w:type="dxa"/>
          </w:tcPr>
          <w:p w:rsidR="004268B9" w:rsidRPr="004268B9" w:rsidRDefault="004268B9" w:rsidP="001F2DB1">
            <w:pPr>
              <w:ind w:firstLine="0"/>
              <w:rPr>
                <w:i/>
              </w:rPr>
            </w:pPr>
            <w:r>
              <w:rPr>
                <w:i/>
              </w:rPr>
              <w:t>preservePath</w:t>
            </w:r>
          </w:p>
        </w:tc>
        <w:tc>
          <w:tcPr>
            <w:tcW w:w="4502" w:type="dxa"/>
          </w:tcPr>
          <w:p w:rsidR="004268B9" w:rsidRDefault="004268B9" w:rsidP="001F2DB1">
            <w:pPr>
              <w:ind w:firstLine="0"/>
            </w:pPr>
            <w:r>
              <w:t>Giữ nguyên đường dẫn của file thay vì để tên của file</w:t>
            </w:r>
          </w:p>
        </w:tc>
      </w:tr>
    </w:tbl>
    <w:p w:rsidR="004268B9" w:rsidRDefault="004268B9" w:rsidP="001F2DB1">
      <w:pPr>
        <w:ind w:firstLine="0"/>
      </w:pPr>
    </w:p>
    <w:p w:rsidR="004268B9" w:rsidRDefault="004268B9" w:rsidP="001F2DB1">
      <w:pPr>
        <w:ind w:firstLine="0"/>
      </w:pPr>
      <w:r>
        <w:t xml:space="preserve">Trong các web app thông thường, chỉ có tùy chọn </w:t>
      </w:r>
      <w:r>
        <w:rPr>
          <w:i/>
        </w:rPr>
        <w:t>dest</w:t>
      </w:r>
      <w:r>
        <w:t xml:space="preserve"> là có thể phải bắt buộc.Được cấu hình theo cách sau (thông thường): </w:t>
      </w:r>
    </w:p>
    <w:p w:rsidR="004268B9" w:rsidRPr="004268B9" w:rsidRDefault="004268B9" w:rsidP="001F2DB1">
      <w:pPr>
        <w:ind w:firstLine="0"/>
      </w:pPr>
      <w:r>
        <w:rPr>
          <w:noProof/>
          <w:lang w:val="en-GB" w:eastAsia="en-GB"/>
        </w:rPr>
        <mc:AlternateContent>
          <mc:Choice Requires="wps">
            <w:drawing>
              <wp:anchor distT="0" distB="0" distL="114300" distR="114300" simplePos="0" relativeHeight="251673600" behindDoc="0" locked="0" layoutInCell="1" allowOverlap="1" wp14:anchorId="37FBFCDB" wp14:editId="592039CB">
                <wp:simplePos x="0" y="0"/>
                <wp:positionH relativeFrom="column">
                  <wp:posOffset>53975</wp:posOffset>
                </wp:positionH>
                <wp:positionV relativeFrom="paragraph">
                  <wp:posOffset>133350</wp:posOffset>
                </wp:positionV>
                <wp:extent cx="5029200" cy="3619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5029200" cy="361950"/>
                        </a:xfrm>
                        <a:prstGeom prst="rect">
                          <a:avLst/>
                        </a:prstGeom>
                        <a:solidFill>
                          <a:srgbClr val="F7F7F7"/>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6370" w:rsidRDefault="00EA6370" w:rsidP="004268B9">
                            <w:pPr>
                              <w:ind w:firstLine="0"/>
                              <w:jc w:val="left"/>
                            </w:pPr>
                            <w:r>
                              <w:rPr>
                                <w:rStyle w:val="storage"/>
                                <w:rFonts w:ascii="Courier New" w:hAnsi="Courier New" w:cs="Courier New"/>
                                <w:color w:val="222222"/>
                                <w:shd w:val="clear" w:color="auto" w:fill="F7F7F7"/>
                              </w:rPr>
                              <w:t>var</w:t>
                            </w:r>
                            <w:r>
                              <w:rPr>
                                <w:rFonts w:ascii="Courier New" w:hAnsi="Courier New" w:cs="Courier New"/>
                                <w:color w:val="000000"/>
                                <w:shd w:val="clear" w:color="auto" w:fill="F7F7F7"/>
                              </w:rPr>
                              <w:t> upload </w:t>
                            </w:r>
                            <w:r>
                              <w:rPr>
                                <w:rStyle w:val="keyword"/>
                                <w:rFonts w:ascii="Courier New" w:hAnsi="Courier New" w:cs="Courier New"/>
                                <w:b/>
                                <w:bCs/>
                                <w:color w:val="222222"/>
                                <w:shd w:val="clear" w:color="auto" w:fill="F7F7F7"/>
                              </w:rPr>
                              <w:t>=</w:t>
                            </w:r>
                            <w:r>
                              <w:rPr>
                                <w:rFonts w:ascii="Courier New" w:hAnsi="Courier New" w:cs="Courier New"/>
                                <w:color w:val="000000"/>
                                <w:shd w:val="clear" w:color="auto" w:fill="F7F7F7"/>
                              </w:rPr>
                              <w:t> </w:t>
                            </w:r>
                            <w:r>
                              <w:rPr>
                                <w:rStyle w:val="entity"/>
                                <w:rFonts w:ascii="Courier New" w:hAnsi="Courier New" w:cs="Courier New"/>
                                <w:color w:val="990000"/>
                                <w:shd w:val="clear" w:color="auto" w:fill="F7F7F7"/>
                              </w:rPr>
                              <w:t>multer</w:t>
                            </w:r>
                            <w:r>
                              <w:rPr>
                                <w:rStyle w:val="punctuation"/>
                                <w:rFonts w:ascii="Courier New" w:hAnsi="Courier New" w:cs="Courier New"/>
                                <w:color w:val="000000"/>
                                <w:shd w:val="clear" w:color="auto" w:fill="F7F7F7"/>
                              </w:rPr>
                              <w:t>(</w:t>
                            </w:r>
                            <w:r>
                              <w:rPr>
                                <w:rStyle w:val="meta"/>
                                <w:rFonts w:ascii="Courier New" w:hAnsi="Courier New" w:cs="Courier New"/>
                                <w:color w:val="000000"/>
                                <w:shd w:val="clear" w:color="auto" w:fill="F7F7F7"/>
                              </w:rPr>
                              <w:t>{ dest</w:t>
                            </w:r>
                            <w:r>
                              <w:rPr>
                                <w:rStyle w:val="keyword"/>
                                <w:rFonts w:ascii="Courier New" w:hAnsi="Courier New" w:cs="Courier New"/>
                                <w:b/>
                                <w:bCs/>
                                <w:color w:val="222222"/>
                                <w:shd w:val="clear" w:color="auto" w:fill="F7F7F7"/>
                              </w:rPr>
                              <w:t>:</w:t>
                            </w:r>
                            <w:r>
                              <w:rPr>
                                <w:rStyle w:val="meta"/>
                                <w:rFonts w:ascii="Courier New" w:hAnsi="Courier New" w:cs="Courier New"/>
                                <w:color w:val="000000"/>
                                <w:shd w:val="clear" w:color="auto" w:fill="F7F7F7"/>
                              </w:rPr>
                              <w:t> </w:t>
                            </w:r>
                            <w:r>
                              <w:rPr>
                                <w:rStyle w:val="punctuation"/>
                                <w:rFonts w:ascii="Courier New" w:hAnsi="Courier New" w:cs="Courier New"/>
                                <w:color w:val="DD1144"/>
                                <w:shd w:val="clear" w:color="auto" w:fill="F7F7F7"/>
                              </w:rPr>
                              <w:t>'</w:t>
                            </w:r>
                            <w:r>
                              <w:rPr>
                                <w:rStyle w:val="string"/>
                                <w:rFonts w:ascii="Courier New" w:hAnsi="Courier New" w:cs="Courier New"/>
                                <w:color w:val="DD1144"/>
                                <w:shd w:val="clear" w:color="auto" w:fill="F7F7F7"/>
                              </w:rPr>
                              <w:t>uploads/</w:t>
                            </w:r>
                            <w:r>
                              <w:rPr>
                                <w:rStyle w:val="punctuation"/>
                                <w:rFonts w:ascii="Courier New" w:hAnsi="Courier New" w:cs="Courier New"/>
                                <w:color w:val="DD1144"/>
                                <w:shd w:val="clear" w:color="auto" w:fill="F7F7F7"/>
                              </w:rPr>
                              <w:t>'</w:t>
                            </w:r>
                            <w:r>
                              <w:rPr>
                                <w:rStyle w:val="meta"/>
                                <w:rFonts w:ascii="Courier New" w:hAnsi="Courier New" w:cs="Courier New"/>
                                <w:color w:val="000000"/>
                                <w:shd w:val="clear" w:color="auto" w:fill="F7F7F7"/>
                              </w:rPr>
                              <w:t> }</w:t>
                            </w:r>
                            <w:r>
                              <w:rPr>
                                <w:rStyle w:val="punctuation"/>
                                <w:rFonts w:ascii="Courier New" w:hAnsi="Courier New" w:cs="Courier New"/>
                                <w:color w:val="000000"/>
                                <w:shd w:val="clear" w:color="auto" w:fill="F7F7F7"/>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7FBFCDB" id="Rectangle 33" o:spid="_x0000_s1039" style="position:absolute;left:0;text-align:left;margin-left:4.25pt;margin-top:10.5pt;width:396pt;height:2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vnpgIAAMAFAAAOAAAAZHJzL2Uyb0RvYy54bWysVFFP2zAQfp+0/2D5fSQpFEZFiipQp0kI&#10;EDDx7Dp2E8nxebbbpPv1O9tJYID2MK2VHNt3993d57u7uOxbRfbCugZ0SYujnBKhOVSN3pb0x9P6&#10;y1dKnGe6Ygq0KOlBOHq5/PzpojMLMYMaVCUsQRDtFp0pae29WWSZ47VomTsCIzQKJdiWeTzabVZZ&#10;1iF6q7JZnp9mHdjKWODCOby9TkK6jPhSCu7vpHTCE1VSjM3H1cZ1E9ZsecEWW8tM3fAhDPYPUbSs&#10;0eh0grpmnpGdbd5BtQ234ED6Iw5tBlI2XMQcMJsif5PNY82MiLkgOc5MNLn/B8tv9/eWNFVJj48p&#10;0azFN3pA1pjeKkHwDgnqjFug3qO5t8PJ4TZk20vbhi/mQfpI6mEiVfSecLyc57NzfClKOMqOT4vz&#10;eWQ9e7E21vlvAloSNiW16D5yyfY3zqNHVB1VgjMHqqnWjVLxYLebK2XJnuEDr8/CP4SMJn+oKf3e&#10;MpSYmGw32+K9IcIEyywwkHKOO39QIuAp/SAkkodZzmLEsWxfMBnnQvsiiWpWiRTmPMff6GyMIsYc&#10;AQOyxPQm7AFg1EwgI3ZKdtAPpiJW/WSc/y2wZDxZRM+g/WTcNhrsRwAKsxo8J/2RpERNYMn3mz4W&#10;VjEV0QaqA1abhdSGzvB1g09+w5y/Zxb7DqsEZ4m/w0Uq6EoKw46SGuyvj+6DPrYDSinpsI9L6n7u&#10;mBWUqO8aG+W8ODkJjR8PJ/OzGR7sa8nmtUTv2ivASipwahket0Hfq3ErLbTPOHJWwSuKmObou6R+&#10;3F75NF1wZHGxWkUlbHXD/I1+NDxAB5pDQT/1z8yaoeo99sstjB3PFm+KP+kGSw2rnQfZxM4IRCdW&#10;hwfAMREraRhpYQ69Pketl8G7/A0AAP//AwBQSwMEFAAGAAgAAAAhADDdUcHfAAAABwEAAA8AAABk&#10;cnMvZG93bnJldi54bWxMj81OwzAQhO9IvIO1SFwqarcSEIU4FT9CCC5VWqT26CRLEiVep7bbhrdn&#10;OcFxdkYz32aryQ7ihD50jjQs5goEUuXqjhoNn9vXmwREiIZqMzhCDd8YYJVfXmQmrd2ZCjxtYiO4&#10;hEJqNLQxjqmUoWrRmjB3IxJ7X85bE1n6RtbenLncDnKp1J20piNeaM2Izy1W/eZoNZSzl/ftE/rd&#10;DAtzKPr+8LZff2h9fTU9PoCIOMW/MPziMzrkzFS6I9VBDBqSWw5qWC74I7YTpfhQarhPFMg8k//5&#10;8x8AAAD//wMAUEsBAi0AFAAGAAgAAAAhALaDOJL+AAAA4QEAABMAAAAAAAAAAAAAAAAAAAAAAFtD&#10;b250ZW50X1R5cGVzXS54bWxQSwECLQAUAAYACAAAACEAOP0h/9YAAACUAQAACwAAAAAAAAAAAAAA&#10;AAAvAQAAX3JlbHMvLnJlbHNQSwECLQAUAAYACAAAACEAw7XL56YCAADABQAADgAAAAAAAAAAAAAA&#10;AAAuAgAAZHJzL2Uyb0RvYy54bWxQSwECLQAUAAYACAAAACEAMN1Rwd8AAAAHAQAADwAAAAAAAAAA&#10;AAAAAAAABQAAZHJzL2Rvd25yZXYueG1sUEsFBgAAAAAEAAQA8wAAAAwGAAAAAA==&#10;" fillcolor="#f7f7f7" strokecolor="white [3212]" strokeweight="2pt">
                <v:textbox>
                  <w:txbxContent>
                    <w:p w:rsidR="00EA6370" w:rsidRDefault="00EA6370" w:rsidP="004268B9">
                      <w:pPr>
                        <w:ind w:firstLine="0"/>
                        <w:jc w:val="left"/>
                      </w:pPr>
                      <w:r>
                        <w:rPr>
                          <w:rStyle w:val="storage"/>
                          <w:rFonts w:ascii="Courier New" w:hAnsi="Courier New" w:cs="Courier New"/>
                          <w:color w:val="222222"/>
                          <w:shd w:val="clear" w:color="auto" w:fill="F7F7F7"/>
                        </w:rPr>
                        <w:t>var</w:t>
                      </w:r>
                      <w:r>
                        <w:rPr>
                          <w:rFonts w:ascii="Courier New" w:hAnsi="Courier New" w:cs="Courier New"/>
                          <w:color w:val="000000"/>
                          <w:shd w:val="clear" w:color="auto" w:fill="F7F7F7"/>
                        </w:rPr>
                        <w:t> upload </w:t>
                      </w:r>
                      <w:r>
                        <w:rPr>
                          <w:rStyle w:val="keyword"/>
                          <w:rFonts w:ascii="Courier New" w:hAnsi="Courier New" w:cs="Courier New"/>
                          <w:b/>
                          <w:bCs/>
                          <w:color w:val="222222"/>
                          <w:shd w:val="clear" w:color="auto" w:fill="F7F7F7"/>
                        </w:rPr>
                        <w:t>=</w:t>
                      </w:r>
                      <w:r>
                        <w:rPr>
                          <w:rFonts w:ascii="Courier New" w:hAnsi="Courier New" w:cs="Courier New"/>
                          <w:color w:val="000000"/>
                          <w:shd w:val="clear" w:color="auto" w:fill="F7F7F7"/>
                        </w:rPr>
                        <w:t> </w:t>
                      </w:r>
                      <w:r>
                        <w:rPr>
                          <w:rStyle w:val="entity"/>
                          <w:rFonts w:ascii="Courier New" w:hAnsi="Courier New" w:cs="Courier New"/>
                          <w:color w:val="990000"/>
                          <w:shd w:val="clear" w:color="auto" w:fill="F7F7F7"/>
                        </w:rPr>
                        <w:t>multer</w:t>
                      </w:r>
                      <w:r>
                        <w:rPr>
                          <w:rStyle w:val="punctuation"/>
                          <w:rFonts w:ascii="Courier New" w:hAnsi="Courier New" w:cs="Courier New"/>
                          <w:color w:val="000000"/>
                          <w:shd w:val="clear" w:color="auto" w:fill="F7F7F7"/>
                        </w:rPr>
                        <w:t>(</w:t>
                      </w:r>
                      <w:r>
                        <w:rPr>
                          <w:rStyle w:val="meta"/>
                          <w:rFonts w:ascii="Courier New" w:hAnsi="Courier New" w:cs="Courier New"/>
                          <w:color w:val="000000"/>
                          <w:shd w:val="clear" w:color="auto" w:fill="F7F7F7"/>
                        </w:rPr>
                        <w:t>{ dest</w:t>
                      </w:r>
                      <w:r>
                        <w:rPr>
                          <w:rStyle w:val="keyword"/>
                          <w:rFonts w:ascii="Courier New" w:hAnsi="Courier New" w:cs="Courier New"/>
                          <w:b/>
                          <w:bCs/>
                          <w:color w:val="222222"/>
                          <w:shd w:val="clear" w:color="auto" w:fill="F7F7F7"/>
                        </w:rPr>
                        <w:t>:</w:t>
                      </w:r>
                      <w:r>
                        <w:rPr>
                          <w:rStyle w:val="meta"/>
                          <w:rFonts w:ascii="Courier New" w:hAnsi="Courier New" w:cs="Courier New"/>
                          <w:color w:val="000000"/>
                          <w:shd w:val="clear" w:color="auto" w:fill="F7F7F7"/>
                        </w:rPr>
                        <w:t> </w:t>
                      </w:r>
                      <w:r>
                        <w:rPr>
                          <w:rStyle w:val="punctuation"/>
                          <w:rFonts w:ascii="Courier New" w:hAnsi="Courier New" w:cs="Courier New"/>
                          <w:color w:val="DD1144"/>
                          <w:shd w:val="clear" w:color="auto" w:fill="F7F7F7"/>
                        </w:rPr>
                        <w:t>'</w:t>
                      </w:r>
                      <w:r>
                        <w:rPr>
                          <w:rStyle w:val="string"/>
                          <w:rFonts w:ascii="Courier New" w:hAnsi="Courier New" w:cs="Courier New"/>
                          <w:color w:val="DD1144"/>
                          <w:shd w:val="clear" w:color="auto" w:fill="F7F7F7"/>
                        </w:rPr>
                        <w:t>uploads/</w:t>
                      </w:r>
                      <w:r>
                        <w:rPr>
                          <w:rStyle w:val="punctuation"/>
                          <w:rFonts w:ascii="Courier New" w:hAnsi="Courier New" w:cs="Courier New"/>
                          <w:color w:val="DD1144"/>
                          <w:shd w:val="clear" w:color="auto" w:fill="F7F7F7"/>
                        </w:rPr>
                        <w:t>'</w:t>
                      </w:r>
                      <w:r>
                        <w:rPr>
                          <w:rStyle w:val="meta"/>
                          <w:rFonts w:ascii="Courier New" w:hAnsi="Courier New" w:cs="Courier New"/>
                          <w:color w:val="000000"/>
                          <w:shd w:val="clear" w:color="auto" w:fill="F7F7F7"/>
                        </w:rPr>
                        <w:t> }</w:t>
                      </w:r>
                      <w:r>
                        <w:rPr>
                          <w:rStyle w:val="punctuation"/>
                          <w:rFonts w:ascii="Courier New" w:hAnsi="Courier New" w:cs="Courier New"/>
                          <w:color w:val="000000"/>
                          <w:shd w:val="clear" w:color="auto" w:fill="F7F7F7"/>
                        </w:rPr>
                        <w:t>)</w:t>
                      </w:r>
                    </w:p>
                  </w:txbxContent>
                </v:textbox>
              </v:rect>
            </w:pict>
          </mc:Fallback>
        </mc:AlternateContent>
      </w:r>
    </w:p>
    <w:p w:rsidR="006C08C7" w:rsidRDefault="006C08C7" w:rsidP="001F2DB1">
      <w:pPr>
        <w:ind w:firstLine="0"/>
      </w:pPr>
    </w:p>
    <w:p w:rsidR="006C08C7" w:rsidRPr="004268B9" w:rsidRDefault="004268B9" w:rsidP="001F2DB1">
      <w:pPr>
        <w:ind w:firstLine="0"/>
      </w:pPr>
      <w:r>
        <w:t xml:space="preserve">Nếu như nhà phát triển muốn kiểm soát toàn bộ dữ liệu được tải lên, họ phải dùng tùy chọn </w:t>
      </w:r>
      <w:r>
        <w:rPr>
          <w:i/>
        </w:rPr>
        <w:t xml:space="preserve">storage </w:t>
      </w:r>
      <w:r>
        <w:t xml:space="preserve">thay vì </w:t>
      </w:r>
      <w:r>
        <w:rPr>
          <w:i/>
        </w:rPr>
        <w:t>dest</w:t>
      </w:r>
      <w:r w:rsidR="00B07DB5">
        <w:t>.</w:t>
      </w:r>
    </w:p>
    <w:p w:rsidR="006C08C7" w:rsidRDefault="00B07DB5" w:rsidP="001F2DB1">
      <w:pPr>
        <w:ind w:firstLine="0"/>
      </w:pPr>
      <w:r>
        <w:lastRenderedPageBreak/>
        <w:t>Các hàm phổ biến:</w:t>
      </w:r>
    </w:p>
    <w:p w:rsidR="00B07DB5" w:rsidRDefault="00B07DB5" w:rsidP="001F2DB1">
      <w:pPr>
        <w:ind w:firstLine="0"/>
      </w:pPr>
      <w:r>
        <w:rPr>
          <w:noProof/>
          <w:lang w:val="en-GB" w:eastAsia="en-GB"/>
        </w:rPr>
        <mc:AlternateContent>
          <mc:Choice Requires="wps">
            <w:drawing>
              <wp:anchor distT="0" distB="0" distL="114300" distR="114300" simplePos="0" relativeHeight="251674624" behindDoc="0" locked="0" layoutInCell="1" allowOverlap="1" wp14:anchorId="44561197" wp14:editId="34ED9676">
                <wp:simplePos x="0" y="0"/>
                <wp:positionH relativeFrom="column">
                  <wp:posOffset>-3175</wp:posOffset>
                </wp:positionH>
                <wp:positionV relativeFrom="paragraph">
                  <wp:posOffset>90170</wp:posOffset>
                </wp:positionV>
                <wp:extent cx="3886200" cy="533400"/>
                <wp:effectExtent l="0" t="0" r="0" b="0"/>
                <wp:wrapNone/>
                <wp:docPr id="34" name="Rectangle 34"/>
                <wp:cNvGraphicFramePr/>
                <a:graphic xmlns:a="http://schemas.openxmlformats.org/drawingml/2006/main">
                  <a:graphicData uri="http://schemas.microsoft.com/office/word/2010/wordprocessingShape">
                    <wps:wsp>
                      <wps:cNvSpPr/>
                      <wps:spPr>
                        <a:xfrm>
                          <a:off x="0" y="0"/>
                          <a:ext cx="3886200" cy="533400"/>
                        </a:xfrm>
                        <a:prstGeom prst="rect">
                          <a:avLst/>
                        </a:prstGeom>
                        <a:solidFill>
                          <a:srgbClr val="F7F7F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6370" w:rsidRDefault="00EA6370" w:rsidP="00B07DB5">
                            <w:pPr>
                              <w:pStyle w:val="Heading4"/>
                              <w:numPr>
                                <w:ilvl w:val="0"/>
                                <w:numId w:val="0"/>
                              </w:numPr>
                              <w:pBdr>
                                <w:bottom w:val="single" w:sz="6" w:space="6" w:color="EEEEEE"/>
                              </w:pBdr>
                              <w:spacing w:before="360" w:after="240"/>
                              <w:jc w:val="left"/>
                            </w:pPr>
                            <w:r>
                              <w:rPr>
                                <w:rStyle w:val="HTMLCode"/>
                                <w:rFonts w:ascii="Consolas" w:hAnsi="Consolas"/>
                                <w:color w:val="111111"/>
                                <w:sz w:val="24"/>
                                <w:szCs w:val="24"/>
                                <w:shd w:val="clear" w:color="auto" w:fill="F7F7F7"/>
                              </w:rPr>
                              <w:t>.single(fieldname)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4561197" id="Rectangle 34" o:spid="_x0000_s1040" style="position:absolute;left:0;text-align:left;margin-left:-.25pt;margin-top:7.1pt;width:306pt;height:4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SonwIAAJgFAAAOAAAAZHJzL2Uyb0RvYy54bWysVN9v2yAQfp+0/wHxvjq/2nVRnSpqlWlS&#10;1VZtpz4TDDES5hiQ2NlfvwNst+uqPUxLJHxwd99xH3d3cdk1mhyE8wpMSacnE0qE4VApsyvp96fN&#10;p3NKfGCmYhqMKOlReHq5+vjhorVLMYMadCUcQRDjl60taR2CXRaF57VomD8BKwwqJbiGBdy6XVE5&#10;1iJ6o4vZZHJWtOAq64AL7/H0OivpKuFLKXi4k9KLQHRJ8W4hrS6t27gWqwu23Dlma8X7a7B/uEXD&#10;lMGgI9Q1C4zsnfoDqlHcgQcZTjg0BUipuEg5YDbTyZtsHmtmRcoFyfF2pMn/P1h+e7h3RFUlnS8o&#10;MazBN3pA1pjZaUHwDAlqrV+i3aO9d/3Ooxiz7aRr4hfzIF0i9TiSKrpAOB7Oz8/P8KUo4ag7nc8X&#10;KCNM8eJtnQ9fBTQkCiV1GD5xyQ43PmTTwSQG86BVtVFap43bba+0IweGD7z5HP89+m9m2kRjA9Et&#10;I8aTImaWc0lSOGoR7bR5EBJJwdvP0k1SOYoxDuNcmDDNqppVIoc/neBviB4LOHqkTBNgRJYYf8Tu&#10;AQbLDDJg51v29tFVpGoenSd/u1h2Hj1SZDBhdG6UAfcegMas+sjZfiApUxNZCt22SwUzHYtjC9UR&#10;q8hBbi9v+UbhU94wH+6Zw37C18cZEe5wkRrakkIvUVKD+/neebTHMkctJS32Z0n9jz1zghL9zWAD&#10;fJkuFrGh02Zx+nmGG/das32tMfvmCrBCpjiNLE9itA96EKWD5hlHyTpGRRUzHGOXNAziVchTA0cR&#10;F+t1MsIWtizcmEfLI3SkORbqU/fMnO2rOWAf3MLQyWz5pqizbfQ0sN4HkCpVfCQ6s9o/ALZ/qqR+&#10;VMX58nqfrF4G6uoXAAAA//8DAFBLAwQUAAYACAAAACEA/olUl9kAAAAHAQAADwAAAGRycy9kb3du&#10;cmV2LnhtbEyOy07DMBBF90j9B2uQ2LVOIqjaEKcqSFmwQrT9ADcektB4HNnOg79nWMHyPnTvKQ6L&#10;7cWEPnSOFKSbBARS7UxHjYLLuVrvQISoyejeESr4xgCHcnVX6Ny4mT5wOsVG8AiFXCtoYxxyKUPd&#10;otVh4wYkzj6dtzqy9I00Xs88bnuZJclWWt0RP7R6wNcW69tptAriYO3b9DV2/qXCZcxuc/U+N0o9&#10;3C/HZxARl/hXhl98RoeSma5uJBNEr2D9xEW2HzMQHG/TlI2rgv0uA1kW8j9/+QMAAP//AwBQSwEC&#10;LQAUAAYACAAAACEAtoM4kv4AAADhAQAAEwAAAAAAAAAAAAAAAAAAAAAAW0NvbnRlbnRfVHlwZXNd&#10;LnhtbFBLAQItABQABgAIAAAAIQA4/SH/1gAAAJQBAAALAAAAAAAAAAAAAAAAAC8BAABfcmVscy8u&#10;cmVsc1BLAQItABQABgAIAAAAIQCBKISonwIAAJgFAAAOAAAAAAAAAAAAAAAAAC4CAABkcnMvZTJv&#10;RG9jLnhtbFBLAQItABQABgAIAAAAIQD+iVSX2QAAAAcBAAAPAAAAAAAAAAAAAAAAAPkEAABkcnMv&#10;ZG93bnJldi54bWxQSwUGAAAAAAQABADzAAAA/wUAAAAA&#10;" fillcolor="#f7f7f7" stroked="f" strokeweight="2pt">
                <v:textbox>
                  <w:txbxContent>
                    <w:p w:rsidR="00EA6370" w:rsidRDefault="00EA6370" w:rsidP="00B07DB5">
                      <w:pPr>
                        <w:pStyle w:val="Heading4"/>
                        <w:numPr>
                          <w:ilvl w:val="0"/>
                          <w:numId w:val="0"/>
                        </w:numPr>
                        <w:pBdr>
                          <w:bottom w:val="single" w:sz="6" w:space="6" w:color="EEEEEE"/>
                        </w:pBdr>
                        <w:spacing w:before="360" w:after="240"/>
                        <w:jc w:val="left"/>
                      </w:pPr>
                      <w:r>
                        <w:rPr>
                          <w:rStyle w:val="HTMLCode"/>
                          <w:rFonts w:ascii="Consolas" w:hAnsi="Consolas"/>
                          <w:color w:val="111111"/>
                          <w:sz w:val="24"/>
                          <w:szCs w:val="24"/>
                          <w:shd w:val="clear" w:color="auto" w:fill="F7F7F7"/>
                        </w:rPr>
                        <w:t>.single(fieldname)</w:t>
                      </w:r>
                      <w:r>
                        <w:t xml:space="preserve"> </w:t>
                      </w:r>
                    </w:p>
                  </w:txbxContent>
                </v:textbox>
              </v:rect>
            </w:pict>
          </mc:Fallback>
        </mc:AlternateContent>
      </w:r>
    </w:p>
    <w:p w:rsidR="006C08C7" w:rsidRDefault="000A2278" w:rsidP="001F2DB1">
      <w:pPr>
        <w:ind w:firstLine="0"/>
      </w:pPr>
      <w:r>
        <w:t xml:space="preserve"> </w:t>
      </w:r>
    </w:p>
    <w:p w:rsidR="00EE4C2B" w:rsidRDefault="000A2278" w:rsidP="000A2278">
      <w:pPr>
        <w:ind w:firstLine="720"/>
      </w:pPr>
      <w:r>
        <w:t>-</w:t>
      </w:r>
      <w:r w:rsidR="00EE4C2B">
        <w:t>Chấp nhận file tải lên duy nhất, nghĩa là khi form có tới hai input dạng file nhưng nó chỉ lấy một trường tải lên duy nhất. File đơn này sẽ được lưu trữ trong req.file.</w:t>
      </w:r>
    </w:p>
    <w:p w:rsidR="006C08C7" w:rsidRDefault="00EE4C2B" w:rsidP="001F2DB1">
      <w:pPr>
        <w:ind w:firstLine="0"/>
      </w:pPr>
      <w:r>
        <w:rPr>
          <w:noProof/>
          <w:lang w:val="en-GB" w:eastAsia="en-GB"/>
        </w:rPr>
        <mc:AlternateContent>
          <mc:Choice Requires="wps">
            <w:drawing>
              <wp:anchor distT="0" distB="0" distL="114300" distR="114300" simplePos="0" relativeHeight="251642880" behindDoc="0" locked="0" layoutInCell="1" allowOverlap="1" wp14:anchorId="19B20715" wp14:editId="5DC67EC7">
                <wp:simplePos x="0" y="0"/>
                <wp:positionH relativeFrom="column">
                  <wp:posOffset>-3175</wp:posOffset>
                </wp:positionH>
                <wp:positionV relativeFrom="paragraph">
                  <wp:posOffset>83185</wp:posOffset>
                </wp:positionV>
                <wp:extent cx="3886200" cy="5238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3886200" cy="523875"/>
                        </a:xfrm>
                        <a:prstGeom prst="rect">
                          <a:avLst/>
                        </a:prstGeom>
                        <a:solidFill>
                          <a:srgbClr val="F7F7F7"/>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6370" w:rsidRPr="00EE4C2B" w:rsidRDefault="00EA6370" w:rsidP="00EE4C2B">
                            <w:pPr>
                              <w:pStyle w:val="Heading4"/>
                              <w:numPr>
                                <w:ilvl w:val="0"/>
                                <w:numId w:val="0"/>
                              </w:numPr>
                              <w:shd w:val="clear" w:color="auto" w:fill="FFFFFF"/>
                              <w:spacing w:before="0"/>
                              <w:rPr>
                                <w:color w:val="24292E"/>
                                <w:szCs w:val="26"/>
                              </w:rPr>
                            </w:pPr>
                            <w:r w:rsidRPr="00EE4C2B">
                              <w:rPr>
                                <w:rStyle w:val="HTMLCode"/>
                                <w:rFonts w:ascii="Times New Roman" w:hAnsi="Times New Roman" w:cs="Times New Roman"/>
                                <w:color w:val="24292E"/>
                                <w:sz w:val="26"/>
                                <w:szCs w:val="26"/>
                              </w:rPr>
                              <w:t>.array(fieldname[, maxCount])</w:t>
                            </w:r>
                          </w:p>
                          <w:p w:rsidR="00EA6370" w:rsidRPr="00EE4C2B" w:rsidRDefault="00EA6370" w:rsidP="00EE4C2B">
                            <w:pPr>
                              <w:pStyle w:val="Heading4"/>
                              <w:numPr>
                                <w:ilvl w:val="0"/>
                                <w:numId w:val="0"/>
                              </w:numPr>
                              <w:pBdr>
                                <w:bottom w:val="single" w:sz="6" w:space="6" w:color="EEEEEE"/>
                              </w:pBdr>
                              <w:spacing w:before="360" w:after="240"/>
                              <w:jc w:val="left"/>
                              <w:rPr>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9B20715" id="Rectangle 12" o:spid="_x0000_s1041" style="position:absolute;left:0;text-align:left;margin-left:-.25pt;margin-top:6.55pt;width:306pt;height:41.2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BXpAIAAMAFAAAOAAAAZHJzL2Uyb0RvYy54bWysVFFv2yAQfp+0/4B4X52kTZtFcaooVaZJ&#10;VVu1nfpMMMSWMMeAxM5+/Q6wna6t9jAtkTBwd9/dfdzd4rqtFTkI6yrQOR2fjSgRmkNR6V1Ofzxv&#10;vswocZ7pginQIqdH4ej18vOnRWPmYgIlqEJYgiDazRuT09J7M88yx0tRM3cGRmgUSrA183i0u6yw&#10;rEH0WmWT0egya8AWxgIXzuHtTRLSZcSXUnB/L6UTnqicYmw+rjau27BmywWb7ywzZcW7MNg/RFGz&#10;SqPTAeqGeUb2tnoHVVfcggPpzzjUGUhZcRFzwGzGozfZPJXMiJgLkuPMQJP7f7D87vBgSVXg200o&#10;0azGN3pE1pjeKUHwDglqjJuj3pN5sN3J4TZk20pbhy/mQdpI6nEgVbSecLw8n80u8aUo4SibTs5n&#10;V9MAmp2sjXX+m4CahE1OLbqPXLLDrfNJtVcJzhyoqthUSsWD3W3XypIDwwfeXIV/h/6HmtLvLUOJ&#10;icF2uxu/N8Qgg2UWGEg5x50/KhHwlH4UEsnDLCcx4li2J0zGudB+nEQlK0QKczrCX++sjyIyEgED&#10;ssT0BuwOoNdMID124qfTD6YiVv1gPPpbYMl4sIieQfvBuK402I8AFGbVeU76PUmJmsCSb7dtKqz4&#10;3uFqC8URq81CakNn+KbCJ79lzj8wi32HVYKzxN/jIhU0OYVuR0kJ9tdH90Ef2wGllDTYxzl1P/fM&#10;CkrUd42N8nV8cREaPx4uplcTPNjXku1rid7Xa8BKGuPUMjxug75X/VZaqF9w5KyCVxQxzdF3Tn2/&#10;Xfs0XXBkcbFaRSVsdcP8rX4yPEAHmkNBP7cvzJqu6j32yx30Hc/mb4o/6QZLDau9B1nFzjix2j0A&#10;jolYSd1IC3Po9TlqnQbv8jcAAAD//wMAUEsDBBQABgAIAAAAIQBKcA2R3gAAAAcBAAAPAAAAZHJz&#10;L2Rvd25yZXYueG1sTI5LS8NAFIX3gv9huIKb0k6iNNiYSfGBiN1I2oIub5JrEpKZSWembfz3Xle6&#10;PA/O+bL1pAdxIuc7axTEiwgEmcrWnWkU7Hcv8zsQPqCpcbCGFHyTh3V+eZFhWtuzKei0DY3gEeNT&#10;VNCGMKZS+qoljX5hRzKcfVmnMbB0jawdnnlcD/ImihKpsTP80OJITy1V/faoFZSz57fdI7mPGRV4&#10;KPr+8Pr5vlHq+mp6uAcRaAp/ZfjFZ3TImam0R1N7MSiYL7nI9m0MguMkjtkoFayWCcg8k//58x8A&#10;AAD//wMAUEsBAi0AFAAGAAgAAAAhALaDOJL+AAAA4QEAABMAAAAAAAAAAAAAAAAAAAAAAFtDb250&#10;ZW50X1R5cGVzXS54bWxQSwECLQAUAAYACAAAACEAOP0h/9YAAACUAQAACwAAAAAAAAAAAAAAAAAv&#10;AQAAX3JlbHMvLnJlbHNQSwECLQAUAAYACAAAACEAnWKgV6QCAADABQAADgAAAAAAAAAAAAAAAAAu&#10;AgAAZHJzL2Uyb0RvYy54bWxQSwECLQAUAAYACAAAACEASnANkd4AAAAHAQAADwAAAAAAAAAAAAAA&#10;AAD+BAAAZHJzL2Rvd25yZXYueG1sUEsFBgAAAAAEAAQA8wAAAAkGAAAAAA==&#10;" fillcolor="#f7f7f7" strokecolor="white [3212]" strokeweight="2pt">
                <v:textbox>
                  <w:txbxContent>
                    <w:p w:rsidR="00EA6370" w:rsidRPr="00EE4C2B" w:rsidRDefault="00EA6370" w:rsidP="00EE4C2B">
                      <w:pPr>
                        <w:pStyle w:val="Heading4"/>
                        <w:numPr>
                          <w:ilvl w:val="0"/>
                          <w:numId w:val="0"/>
                        </w:numPr>
                        <w:shd w:val="clear" w:color="auto" w:fill="FFFFFF"/>
                        <w:spacing w:before="0"/>
                        <w:rPr>
                          <w:color w:val="24292E"/>
                          <w:szCs w:val="26"/>
                        </w:rPr>
                      </w:pPr>
                      <w:r w:rsidRPr="00EE4C2B">
                        <w:rPr>
                          <w:rStyle w:val="HTMLCode"/>
                          <w:rFonts w:ascii="Times New Roman" w:hAnsi="Times New Roman" w:cs="Times New Roman"/>
                          <w:color w:val="24292E"/>
                          <w:sz w:val="26"/>
                          <w:szCs w:val="26"/>
                        </w:rPr>
                        <w:t>.array(fieldname[, maxCount])</w:t>
                      </w:r>
                    </w:p>
                    <w:p w:rsidR="00EA6370" w:rsidRPr="00EE4C2B" w:rsidRDefault="00EA6370" w:rsidP="00EE4C2B">
                      <w:pPr>
                        <w:pStyle w:val="Heading4"/>
                        <w:numPr>
                          <w:ilvl w:val="0"/>
                          <w:numId w:val="0"/>
                        </w:numPr>
                        <w:pBdr>
                          <w:bottom w:val="single" w:sz="6" w:space="6" w:color="EEEEEE"/>
                        </w:pBdr>
                        <w:spacing w:before="360" w:after="240"/>
                        <w:jc w:val="left"/>
                        <w:rPr>
                          <w:szCs w:val="26"/>
                        </w:rPr>
                      </w:pPr>
                    </w:p>
                  </w:txbxContent>
                </v:textbox>
              </v:rect>
            </w:pict>
          </mc:Fallback>
        </mc:AlternateContent>
      </w:r>
      <w:r>
        <w:t xml:space="preserve"> </w:t>
      </w:r>
    </w:p>
    <w:p w:rsidR="006C08C7" w:rsidRDefault="006C08C7" w:rsidP="001F2DB1">
      <w:pPr>
        <w:ind w:firstLine="0"/>
      </w:pPr>
    </w:p>
    <w:p w:rsidR="00EE4C2B" w:rsidRDefault="000A2278" w:rsidP="000A2278">
      <w:pPr>
        <w:ind w:firstLine="720"/>
      </w:pPr>
      <w:r>
        <w:t>-</w:t>
      </w:r>
      <w:r w:rsidR="00EE4C2B">
        <w:t xml:space="preserve">Chấp nhận một mảng các files, miễn cùng tên trường fieldname trong form. Ùy chọn này sẽ gây ra lỗi nếu như số lượng file tải lên vượt quá biên </w:t>
      </w:r>
      <w:r w:rsidR="00EE4C2B">
        <w:rPr>
          <w:i/>
        </w:rPr>
        <w:t xml:space="preserve">maxCount </w:t>
      </w:r>
      <w:r w:rsidR="00EE4C2B">
        <w:t>được nêu trên. Mảng các file này sẽ được lưu trữ trong req.files.</w:t>
      </w:r>
    </w:p>
    <w:p w:rsidR="00EE4C2B" w:rsidRPr="00EE4C2B" w:rsidRDefault="00EE4C2B" w:rsidP="001F2DB1">
      <w:pPr>
        <w:ind w:firstLine="0"/>
      </w:pPr>
      <w:r>
        <w:rPr>
          <w:noProof/>
          <w:lang w:val="en-GB" w:eastAsia="en-GB"/>
        </w:rPr>
        <mc:AlternateContent>
          <mc:Choice Requires="wps">
            <w:drawing>
              <wp:anchor distT="0" distB="0" distL="114300" distR="114300" simplePos="0" relativeHeight="251645952" behindDoc="0" locked="0" layoutInCell="1" allowOverlap="1" wp14:anchorId="22FA8371" wp14:editId="7F915625">
                <wp:simplePos x="0" y="0"/>
                <wp:positionH relativeFrom="column">
                  <wp:posOffset>-3175</wp:posOffset>
                </wp:positionH>
                <wp:positionV relativeFrom="paragraph">
                  <wp:posOffset>326389</wp:posOffset>
                </wp:positionV>
                <wp:extent cx="3886200" cy="485775"/>
                <wp:effectExtent l="0" t="0" r="0" b="9525"/>
                <wp:wrapNone/>
                <wp:docPr id="17" name="Rectangle 17"/>
                <wp:cNvGraphicFramePr/>
                <a:graphic xmlns:a="http://schemas.openxmlformats.org/drawingml/2006/main">
                  <a:graphicData uri="http://schemas.microsoft.com/office/word/2010/wordprocessingShape">
                    <wps:wsp>
                      <wps:cNvSpPr/>
                      <wps:spPr>
                        <a:xfrm>
                          <a:off x="0" y="0"/>
                          <a:ext cx="3886200" cy="485775"/>
                        </a:xfrm>
                        <a:prstGeom prst="rect">
                          <a:avLst/>
                        </a:prstGeom>
                        <a:solidFill>
                          <a:srgbClr val="F7F7F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6370" w:rsidRPr="00EE4C2B" w:rsidRDefault="00EA6370" w:rsidP="00EE4C2B">
                            <w:pPr>
                              <w:pStyle w:val="Heading4"/>
                              <w:numPr>
                                <w:ilvl w:val="0"/>
                                <w:numId w:val="0"/>
                              </w:numPr>
                              <w:shd w:val="clear" w:color="auto" w:fill="FFFFFF"/>
                              <w:spacing w:before="0"/>
                              <w:rPr>
                                <w:color w:val="24292E"/>
                                <w:szCs w:val="26"/>
                              </w:rPr>
                            </w:pPr>
                            <w:r w:rsidRPr="00EE4C2B">
                              <w:rPr>
                                <w:rStyle w:val="HTMLCode"/>
                                <w:rFonts w:ascii="Times New Roman" w:hAnsi="Times New Roman" w:cs="Times New Roman"/>
                                <w:color w:val="24292E"/>
                                <w:sz w:val="26"/>
                                <w:szCs w:val="26"/>
                              </w:rPr>
                              <w:t>.fields(fields)</w:t>
                            </w:r>
                          </w:p>
                          <w:p w:rsidR="00EA6370" w:rsidRDefault="00EA6370" w:rsidP="00EE4C2B">
                            <w:pPr>
                              <w:pStyle w:val="Heading4"/>
                              <w:numPr>
                                <w:ilvl w:val="0"/>
                                <w:numId w:val="0"/>
                              </w:numPr>
                              <w:pBdr>
                                <w:bottom w:val="single" w:sz="6" w:space="6" w:color="EEEEEE"/>
                              </w:pBdr>
                              <w:spacing w:before="360" w:after="240"/>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2FA8371" id="Rectangle 17" o:spid="_x0000_s1042" style="position:absolute;left:0;text-align:left;margin-left:-.25pt;margin-top:25.7pt;width:306pt;height:38.2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DeynQIAAJgFAAAOAAAAZHJzL2Uyb0RvYy54bWysVN9r2zAQfh/sfxB6X51kSZOFOiW0ZAxK&#10;W9qOPiuynBhknSYpsbO/fneS7XZd2cNYArKk++473c+Ly7bW7Kicr8DkfHw24kwZCUVldjn//rT5&#10;tODMB2EKocGonJ+U55erjx8uGrtUE9iDLpRjSGL8srE534dgl1nm5V7Vwp+BVQaFJbhaBDy6XVY4&#10;0SB7rbPJaHSeNeAK60Aq7/H2Ogn5KvKXpZLhriy9CkznHN8W4uriuqU1W12I5c4Ju69k9wzxD6+o&#10;RWXQ6EB1LYJgB1f9QVVX0oGHMpxJqDMoy0qq6AN6Mx698eZxL6yKvmBwvB3C5P8frbw93jtWFZi7&#10;OWdG1JijB4yaMDutGN5hgBrrl4h7tPeuO3nckrdt6Wr6oh+sjUE9DUFVbWASLz8vFueYKc4kyqaL&#10;2Xw+I9LsRds6H74qqBltcu7QfIylON74kKA9hIx50FWxqbSOB7fbXmnHjgITvJnTv2P/DaYNgQ2Q&#10;WmKkm4w8S77EXThpRThtHlSJQcHXT+JLYjmqwY6QUpkwTqK9KFQyPxvhr7dOBUwa0dNISMwl2h+4&#10;O4IemUh67vTKDk+qKlbzoDz628OS8qARLYMJg3JdGXDvEWj0qrOc8H2QUmgoSqHdtqlgzglKV1so&#10;TlhFDlJ7eSs3FabyRvhwLxz2E2YfZ0S4w6XU0OQcuh1ne3A/37snPJY5SjlrsD9z7n8chFOc6W8G&#10;G+DLeDqlho6H6Ww+wYN7Ldm+lphDfQVYIWOcRlbGLeGD7relg/oZR8marKJIGIm2cx767VVIUwNH&#10;kVTrdQRhC1sRbsyjlURNYaZCfWqfhbNdNQfsg1voO1ks3xR1wpKmgfUhQFnFin+JapcAbP9YSd2o&#10;ovny+hxRLwN19QsAAP//AwBQSwMEFAAGAAgAAAAhAFVM3kzcAAAACAEAAA8AAABkcnMvZG93bnJl&#10;di54bWxMj8tOwzAQRfdI/IM1SOxaJxEtEOJULVIWrBCFD3DjIQmNx5HtPPh7hlW7nLlHd84Uu8X2&#10;YkIfOkcK0nUCAql2pqNGwddntXoCEaImo3tHqOAXA+zK25tC58bN9IHTMTaCSyjkWkEb45BLGeoW&#10;rQ5rNyBx9u281ZFH30jj9czltpdZkmyl1R3xhVYP+NpifT6OVkEcrH2bfsbOHypcxuw8V+9zo9T9&#10;3bJ/ARFxiRcY/vVZHUp2OrmRTBC9gtWGQQWb9AEEx9s05cWJuezxGWRZyOsHyj8AAAD//wMAUEsB&#10;Ai0AFAAGAAgAAAAhALaDOJL+AAAA4QEAABMAAAAAAAAAAAAAAAAAAAAAAFtDb250ZW50X1R5cGVz&#10;XS54bWxQSwECLQAUAAYACAAAACEAOP0h/9YAAACUAQAACwAAAAAAAAAAAAAAAAAvAQAAX3JlbHMv&#10;LnJlbHNQSwECLQAUAAYACAAAACEAlHQ3sp0CAACYBQAADgAAAAAAAAAAAAAAAAAuAgAAZHJzL2Uy&#10;b0RvYy54bWxQSwECLQAUAAYACAAAACEAVUzeTNwAAAAIAQAADwAAAAAAAAAAAAAAAAD3BAAAZHJz&#10;L2Rvd25yZXYueG1sUEsFBgAAAAAEAAQA8wAAAAAGAAAAAA==&#10;" fillcolor="#f7f7f7" stroked="f" strokeweight="2pt">
                <v:textbox>
                  <w:txbxContent>
                    <w:p w:rsidR="00EA6370" w:rsidRPr="00EE4C2B" w:rsidRDefault="00EA6370" w:rsidP="00EE4C2B">
                      <w:pPr>
                        <w:pStyle w:val="Heading4"/>
                        <w:numPr>
                          <w:ilvl w:val="0"/>
                          <w:numId w:val="0"/>
                        </w:numPr>
                        <w:shd w:val="clear" w:color="auto" w:fill="FFFFFF"/>
                        <w:spacing w:before="0"/>
                        <w:rPr>
                          <w:color w:val="24292E"/>
                          <w:szCs w:val="26"/>
                        </w:rPr>
                      </w:pPr>
                      <w:r w:rsidRPr="00EE4C2B">
                        <w:rPr>
                          <w:rStyle w:val="HTMLCode"/>
                          <w:rFonts w:ascii="Times New Roman" w:hAnsi="Times New Roman" w:cs="Times New Roman"/>
                          <w:color w:val="24292E"/>
                          <w:sz w:val="26"/>
                          <w:szCs w:val="26"/>
                        </w:rPr>
                        <w:t>.fields(fields)</w:t>
                      </w:r>
                    </w:p>
                    <w:p w:rsidR="00EA6370" w:rsidRDefault="00EA6370" w:rsidP="00EE4C2B">
                      <w:pPr>
                        <w:pStyle w:val="Heading4"/>
                        <w:numPr>
                          <w:ilvl w:val="0"/>
                          <w:numId w:val="0"/>
                        </w:numPr>
                        <w:pBdr>
                          <w:bottom w:val="single" w:sz="6" w:space="6" w:color="EEEEEE"/>
                        </w:pBdr>
                        <w:spacing w:before="360" w:after="240"/>
                        <w:jc w:val="left"/>
                      </w:pPr>
                    </w:p>
                  </w:txbxContent>
                </v:textbox>
              </v:rect>
            </w:pict>
          </mc:Fallback>
        </mc:AlternateContent>
      </w:r>
    </w:p>
    <w:p w:rsidR="006C08C7" w:rsidRDefault="006C08C7" w:rsidP="001F2DB1">
      <w:pPr>
        <w:ind w:firstLine="0"/>
      </w:pPr>
    </w:p>
    <w:p w:rsidR="006C08C7" w:rsidRDefault="006C08C7" w:rsidP="001F2DB1">
      <w:pPr>
        <w:ind w:firstLine="0"/>
      </w:pPr>
    </w:p>
    <w:p w:rsidR="006C08C7" w:rsidRDefault="000A2278" w:rsidP="000A2278">
      <w:pPr>
        <w:ind w:firstLine="720"/>
      </w:pPr>
      <w:r>
        <w:t>-</w:t>
      </w:r>
      <w:r w:rsidR="00EE4C2B">
        <w:t>Chấp nhận một chuỗi các files, cụ thể là các trường. Đối tượng với mảng các file này sẽ được lưu trữ trong req.files.</w:t>
      </w:r>
    </w:p>
    <w:p w:rsidR="00EE4C2B" w:rsidRDefault="000A2278" w:rsidP="001F2DB1">
      <w:pPr>
        <w:ind w:firstLine="0"/>
      </w:pPr>
      <w:r>
        <w:rPr>
          <w:noProof/>
          <w:lang w:val="en-GB" w:eastAsia="en-GB"/>
        </w:rPr>
        <mc:AlternateContent>
          <mc:Choice Requires="wps">
            <w:drawing>
              <wp:anchor distT="0" distB="0" distL="114300" distR="114300" simplePos="0" relativeHeight="251649024" behindDoc="0" locked="0" layoutInCell="1" allowOverlap="1" wp14:anchorId="05A2D051" wp14:editId="521E651A">
                <wp:simplePos x="0" y="0"/>
                <wp:positionH relativeFrom="column">
                  <wp:posOffset>577850</wp:posOffset>
                </wp:positionH>
                <wp:positionV relativeFrom="paragraph">
                  <wp:posOffset>44450</wp:posOffset>
                </wp:positionV>
                <wp:extent cx="3886200" cy="933450"/>
                <wp:effectExtent l="0" t="0" r="0" b="0"/>
                <wp:wrapNone/>
                <wp:docPr id="18" name="Rectangle 18"/>
                <wp:cNvGraphicFramePr/>
                <a:graphic xmlns:a="http://schemas.openxmlformats.org/drawingml/2006/main">
                  <a:graphicData uri="http://schemas.microsoft.com/office/word/2010/wordprocessingShape">
                    <wps:wsp>
                      <wps:cNvSpPr/>
                      <wps:spPr>
                        <a:xfrm>
                          <a:off x="0" y="0"/>
                          <a:ext cx="3886200" cy="933450"/>
                        </a:xfrm>
                        <a:prstGeom prst="rect">
                          <a:avLst/>
                        </a:prstGeom>
                        <a:solidFill>
                          <a:srgbClr val="F7F7F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6370" w:rsidRPr="000A2278" w:rsidRDefault="00EA6370" w:rsidP="000A22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0A2278">
                              <w:rPr>
                                <w:color w:val="24292E"/>
                                <w:szCs w:val="26"/>
                                <w:lang w:val="en-GB" w:eastAsia="en-GB"/>
                              </w:rPr>
                              <w:t>[</w:t>
                            </w:r>
                          </w:p>
                          <w:p w:rsidR="00EA6370" w:rsidRPr="000A2278" w:rsidRDefault="00EA6370" w:rsidP="000A22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0A2278">
                              <w:rPr>
                                <w:color w:val="24292E"/>
                                <w:szCs w:val="26"/>
                                <w:lang w:val="en-GB" w:eastAsia="en-GB"/>
                              </w:rPr>
                              <w:t xml:space="preserve">  { name</w:t>
                            </w:r>
                            <w:r w:rsidRPr="000A2278">
                              <w:rPr>
                                <w:color w:val="D73A49"/>
                                <w:szCs w:val="26"/>
                                <w:lang w:val="en-GB" w:eastAsia="en-GB"/>
                              </w:rPr>
                              <w:t>:</w:t>
                            </w:r>
                            <w:r w:rsidRPr="000A2278">
                              <w:rPr>
                                <w:color w:val="24292E"/>
                                <w:szCs w:val="26"/>
                                <w:lang w:val="en-GB" w:eastAsia="en-GB"/>
                              </w:rPr>
                              <w:t xml:space="preserve"> </w:t>
                            </w:r>
                            <w:r w:rsidRPr="000A2278">
                              <w:rPr>
                                <w:color w:val="032F62"/>
                                <w:szCs w:val="26"/>
                                <w:lang w:val="en-GB" w:eastAsia="en-GB"/>
                              </w:rPr>
                              <w:t>'avatar'</w:t>
                            </w:r>
                            <w:r w:rsidRPr="000A2278">
                              <w:rPr>
                                <w:color w:val="24292E"/>
                                <w:szCs w:val="26"/>
                                <w:lang w:val="en-GB" w:eastAsia="en-GB"/>
                              </w:rPr>
                              <w:t>, maxCount</w:t>
                            </w:r>
                            <w:r w:rsidRPr="000A2278">
                              <w:rPr>
                                <w:color w:val="D73A49"/>
                                <w:szCs w:val="26"/>
                                <w:lang w:val="en-GB" w:eastAsia="en-GB"/>
                              </w:rPr>
                              <w:t>:</w:t>
                            </w:r>
                            <w:r w:rsidRPr="000A2278">
                              <w:rPr>
                                <w:color w:val="24292E"/>
                                <w:szCs w:val="26"/>
                                <w:lang w:val="en-GB" w:eastAsia="en-GB"/>
                              </w:rPr>
                              <w:t xml:space="preserve"> </w:t>
                            </w:r>
                            <w:r w:rsidRPr="000A2278">
                              <w:rPr>
                                <w:color w:val="005CC5"/>
                                <w:szCs w:val="26"/>
                                <w:lang w:val="en-GB" w:eastAsia="en-GB"/>
                              </w:rPr>
                              <w:t>1</w:t>
                            </w:r>
                            <w:r w:rsidRPr="000A2278">
                              <w:rPr>
                                <w:color w:val="24292E"/>
                                <w:szCs w:val="26"/>
                                <w:lang w:val="en-GB" w:eastAsia="en-GB"/>
                              </w:rPr>
                              <w:t xml:space="preserve"> },</w:t>
                            </w:r>
                          </w:p>
                          <w:p w:rsidR="00EA6370" w:rsidRPr="000A2278" w:rsidRDefault="00EA6370" w:rsidP="000A22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0A2278">
                              <w:rPr>
                                <w:color w:val="24292E"/>
                                <w:szCs w:val="26"/>
                                <w:lang w:val="en-GB" w:eastAsia="en-GB"/>
                              </w:rPr>
                              <w:t xml:space="preserve">  { name</w:t>
                            </w:r>
                            <w:r w:rsidRPr="000A2278">
                              <w:rPr>
                                <w:color w:val="D73A49"/>
                                <w:szCs w:val="26"/>
                                <w:lang w:val="en-GB" w:eastAsia="en-GB"/>
                              </w:rPr>
                              <w:t>:</w:t>
                            </w:r>
                            <w:r w:rsidRPr="000A2278">
                              <w:rPr>
                                <w:color w:val="24292E"/>
                                <w:szCs w:val="26"/>
                                <w:lang w:val="en-GB" w:eastAsia="en-GB"/>
                              </w:rPr>
                              <w:t xml:space="preserve"> </w:t>
                            </w:r>
                            <w:r w:rsidRPr="000A2278">
                              <w:rPr>
                                <w:color w:val="032F62"/>
                                <w:szCs w:val="26"/>
                                <w:lang w:val="en-GB" w:eastAsia="en-GB"/>
                              </w:rPr>
                              <w:t>'gallery'</w:t>
                            </w:r>
                            <w:r w:rsidRPr="000A2278">
                              <w:rPr>
                                <w:color w:val="24292E"/>
                                <w:szCs w:val="26"/>
                                <w:lang w:val="en-GB" w:eastAsia="en-GB"/>
                              </w:rPr>
                              <w:t>, maxCount</w:t>
                            </w:r>
                            <w:r w:rsidRPr="000A2278">
                              <w:rPr>
                                <w:color w:val="D73A49"/>
                                <w:szCs w:val="26"/>
                                <w:lang w:val="en-GB" w:eastAsia="en-GB"/>
                              </w:rPr>
                              <w:t>:</w:t>
                            </w:r>
                            <w:r w:rsidRPr="000A2278">
                              <w:rPr>
                                <w:color w:val="24292E"/>
                                <w:szCs w:val="26"/>
                                <w:lang w:val="en-GB" w:eastAsia="en-GB"/>
                              </w:rPr>
                              <w:t xml:space="preserve"> </w:t>
                            </w:r>
                            <w:r w:rsidRPr="000A2278">
                              <w:rPr>
                                <w:color w:val="005CC5"/>
                                <w:szCs w:val="26"/>
                                <w:lang w:val="en-GB" w:eastAsia="en-GB"/>
                              </w:rPr>
                              <w:t>8</w:t>
                            </w:r>
                            <w:r w:rsidRPr="000A2278">
                              <w:rPr>
                                <w:color w:val="24292E"/>
                                <w:szCs w:val="26"/>
                                <w:lang w:val="en-GB" w:eastAsia="en-GB"/>
                              </w:rPr>
                              <w:t xml:space="preserve"> }</w:t>
                            </w:r>
                          </w:p>
                          <w:p w:rsidR="00EA6370" w:rsidRPr="000A2278" w:rsidRDefault="00EA6370" w:rsidP="000A22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0A2278">
                              <w:rPr>
                                <w:color w:val="24292E"/>
                                <w:szCs w:val="26"/>
                                <w:lang w:val="en-GB" w:eastAsia="en-GB"/>
                              </w:rPr>
                              <w:t>]</w:t>
                            </w:r>
                          </w:p>
                          <w:p w:rsidR="00EA6370" w:rsidRDefault="00EA6370" w:rsidP="000A2278">
                            <w:pPr>
                              <w:pStyle w:val="Heading4"/>
                              <w:numPr>
                                <w:ilvl w:val="0"/>
                                <w:numId w:val="0"/>
                              </w:numPr>
                              <w:pBdr>
                                <w:bottom w:val="single" w:sz="6" w:space="6" w:color="EEEEEE"/>
                              </w:pBdr>
                              <w:spacing w:before="360" w:after="240"/>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5A2D051" id="Rectangle 18" o:spid="_x0000_s1043" style="position:absolute;left:0;text-align:left;margin-left:45.5pt;margin-top:3.5pt;width:306pt;height:73.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9FngIAAJgFAAAOAAAAZHJzL2Uyb0RvYy54bWysVFtP2zAUfp+0/2D5faQt5VaRogrUaRIC&#10;BEw8u47dWHJ8PNtt0v36HdtJYAztYVorOcc+9+9cLq+6RpO9cF6BKen0aEKJMBwqZbYl/f68/nJO&#10;iQ/MVEyDESU9CE+vlp8/XbZ2IWZQg66EI2jE+EVrS1qHYBdF4XktGuaPwAqDTAmuYQGvbltUjrVo&#10;vdHFbDI5LVpwlXXAhff4epOZdJnsSyl4uJfSi0B0STG2kE6Xzk08i+UlW2wds7XifRjsH6JomDLo&#10;dDR1wwIjO6f+MNUo7sCDDEccmgKkVFykHDCb6eRdNk81syLlguB4O8Lk/59Zfrd/cERVWDuslGEN&#10;1ugRUWNmqwXBNwSotX6Bck/2wfU3j2TMtpOuiV/Mg3QJ1MMIqugC4fh4fH5+ipWihCPv4vh4fpJQ&#10;L161rfPhq4CGRKKkDt0nLNn+1gf0iKKDSHTmQatqrbROF7fdXGtH9gwLvD6L/xgyqvwmpk0UNhDV&#10;Mju+FDGznEuiwkGLKKfNo5AICkY/S5GkdhSjH8a5MGGaWTWrRHZ/MsHf4D02cNRIsSSD0bJE/6Pt&#10;3sAgmY0MtnOUvXxUFambR+XJ3wLLyqNG8gwmjMqNMuA+MqAxq95zlh9AytBElEK36XLDJKTj0waq&#10;A3aRgzxe3vK1wlLeMh8emMN5wurjjgj3eEgNbUmhpyipwf386D3KY5sjl5IW57Ok/seOOUGJ/mZw&#10;AC6m83kc6HSZn5zN8OLecjZvOWbXXAN2yBS3keWJjPJBD6R00LzgKllFr8hihqPvkoaBvA55a+Aq&#10;4mK1SkI4wpaFW/NkeTQdYY6N+ty9MGf7bg44B3cwTDJbvGvqLBs1Dax2AaRKHf+Kal8AHP/USf2q&#10;ivvl7T1JvS7U5S8AAAD//wMAUEsDBBQABgAIAAAAIQD3W42n3AAAAAgBAAAPAAAAZHJzL2Rvd25y&#10;ZXYueG1sTI/NTsMwEITvSLyDtUjcqN0CLYQ4VYuUAyfUlgdw4yUJjdeR7fzw9iwnOO2uZjT7Tb6d&#10;XSdGDLH1pGG5UCCQKm9bqjV8nMq7JxAxGbKm84QavjHCtri+yk1m/UQHHI+pFhxCMTMampT6TMpY&#10;NehMXPgeibVPH5xJfIZa2mAmDnedXCm1ls60xB8a0+Nrg9XlODgNqXfubfwa2rAvcR5Wl6l8n2qt&#10;b2/m3QuIhHP6M8MvPqNDwUxnP5CNotPwvOQqScOGB8sbdc/LmX2PDwpkkcv/BYofAAAA//8DAFBL&#10;AQItABQABgAIAAAAIQC2gziS/gAAAOEBAAATAAAAAAAAAAAAAAAAAAAAAABbQ29udGVudF9UeXBl&#10;c10ueG1sUEsBAi0AFAAGAAgAAAAhADj9If/WAAAAlAEAAAsAAAAAAAAAAAAAAAAALwEAAF9yZWxz&#10;Ly5yZWxzUEsBAi0AFAAGAAgAAAAhAL43X0WeAgAAmAUAAA4AAAAAAAAAAAAAAAAALgIAAGRycy9l&#10;Mm9Eb2MueG1sUEsBAi0AFAAGAAgAAAAhAPdbjafcAAAACAEAAA8AAAAAAAAAAAAAAAAA+AQAAGRy&#10;cy9kb3ducmV2LnhtbFBLBQYAAAAABAAEAPMAAAABBgAAAAA=&#10;" fillcolor="#f7f7f7" stroked="f" strokeweight="2pt">
                <v:textbox>
                  <w:txbxContent>
                    <w:p w:rsidR="00EA6370" w:rsidRPr="000A2278" w:rsidRDefault="00EA6370" w:rsidP="000A22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0A2278">
                        <w:rPr>
                          <w:color w:val="24292E"/>
                          <w:szCs w:val="26"/>
                          <w:lang w:val="en-GB" w:eastAsia="en-GB"/>
                        </w:rPr>
                        <w:t>[</w:t>
                      </w:r>
                    </w:p>
                    <w:p w:rsidR="00EA6370" w:rsidRPr="000A2278" w:rsidRDefault="00EA6370" w:rsidP="000A22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0A2278">
                        <w:rPr>
                          <w:color w:val="24292E"/>
                          <w:szCs w:val="26"/>
                          <w:lang w:val="en-GB" w:eastAsia="en-GB"/>
                        </w:rPr>
                        <w:t xml:space="preserve">  { name</w:t>
                      </w:r>
                      <w:r w:rsidRPr="000A2278">
                        <w:rPr>
                          <w:color w:val="D73A49"/>
                          <w:szCs w:val="26"/>
                          <w:lang w:val="en-GB" w:eastAsia="en-GB"/>
                        </w:rPr>
                        <w:t>:</w:t>
                      </w:r>
                      <w:r w:rsidRPr="000A2278">
                        <w:rPr>
                          <w:color w:val="24292E"/>
                          <w:szCs w:val="26"/>
                          <w:lang w:val="en-GB" w:eastAsia="en-GB"/>
                        </w:rPr>
                        <w:t xml:space="preserve"> </w:t>
                      </w:r>
                      <w:r w:rsidRPr="000A2278">
                        <w:rPr>
                          <w:color w:val="032F62"/>
                          <w:szCs w:val="26"/>
                          <w:lang w:val="en-GB" w:eastAsia="en-GB"/>
                        </w:rPr>
                        <w:t>'avatar'</w:t>
                      </w:r>
                      <w:r w:rsidRPr="000A2278">
                        <w:rPr>
                          <w:color w:val="24292E"/>
                          <w:szCs w:val="26"/>
                          <w:lang w:val="en-GB" w:eastAsia="en-GB"/>
                        </w:rPr>
                        <w:t>, maxCount</w:t>
                      </w:r>
                      <w:r w:rsidRPr="000A2278">
                        <w:rPr>
                          <w:color w:val="D73A49"/>
                          <w:szCs w:val="26"/>
                          <w:lang w:val="en-GB" w:eastAsia="en-GB"/>
                        </w:rPr>
                        <w:t>:</w:t>
                      </w:r>
                      <w:r w:rsidRPr="000A2278">
                        <w:rPr>
                          <w:color w:val="24292E"/>
                          <w:szCs w:val="26"/>
                          <w:lang w:val="en-GB" w:eastAsia="en-GB"/>
                        </w:rPr>
                        <w:t xml:space="preserve"> </w:t>
                      </w:r>
                      <w:r w:rsidRPr="000A2278">
                        <w:rPr>
                          <w:color w:val="005CC5"/>
                          <w:szCs w:val="26"/>
                          <w:lang w:val="en-GB" w:eastAsia="en-GB"/>
                        </w:rPr>
                        <w:t>1</w:t>
                      </w:r>
                      <w:r w:rsidRPr="000A2278">
                        <w:rPr>
                          <w:color w:val="24292E"/>
                          <w:szCs w:val="26"/>
                          <w:lang w:val="en-GB" w:eastAsia="en-GB"/>
                        </w:rPr>
                        <w:t xml:space="preserve"> },</w:t>
                      </w:r>
                    </w:p>
                    <w:p w:rsidR="00EA6370" w:rsidRPr="000A2278" w:rsidRDefault="00EA6370" w:rsidP="000A22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0A2278">
                        <w:rPr>
                          <w:color w:val="24292E"/>
                          <w:szCs w:val="26"/>
                          <w:lang w:val="en-GB" w:eastAsia="en-GB"/>
                        </w:rPr>
                        <w:t xml:space="preserve">  { name</w:t>
                      </w:r>
                      <w:r w:rsidRPr="000A2278">
                        <w:rPr>
                          <w:color w:val="D73A49"/>
                          <w:szCs w:val="26"/>
                          <w:lang w:val="en-GB" w:eastAsia="en-GB"/>
                        </w:rPr>
                        <w:t>:</w:t>
                      </w:r>
                      <w:r w:rsidRPr="000A2278">
                        <w:rPr>
                          <w:color w:val="24292E"/>
                          <w:szCs w:val="26"/>
                          <w:lang w:val="en-GB" w:eastAsia="en-GB"/>
                        </w:rPr>
                        <w:t xml:space="preserve"> </w:t>
                      </w:r>
                      <w:r w:rsidRPr="000A2278">
                        <w:rPr>
                          <w:color w:val="032F62"/>
                          <w:szCs w:val="26"/>
                          <w:lang w:val="en-GB" w:eastAsia="en-GB"/>
                        </w:rPr>
                        <w:t>'gallery'</w:t>
                      </w:r>
                      <w:r w:rsidRPr="000A2278">
                        <w:rPr>
                          <w:color w:val="24292E"/>
                          <w:szCs w:val="26"/>
                          <w:lang w:val="en-GB" w:eastAsia="en-GB"/>
                        </w:rPr>
                        <w:t>, maxCount</w:t>
                      </w:r>
                      <w:r w:rsidRPr="000A2278">
                        <w:rPr>
                          <w:color w:val="D73A49"/>
                          <w:szCs w:val="26"/>
                          <w:lang w:val="en-GB" w:eastAsia="en-GB"/>
                        </w:rPr>
                        <w:t>:</w:t>
                      </w:r>
                      <w:r w:rsidRPr="000A2278">
                        <w:rPr>
                          <w:color w:val="24292E"/>
                          <w:szCs w:val="26"/>
                          <w:lang w:val="en-GB" w:eastAsia="en-GB"/>
                        </w:rPr>
                        <w:t xml:space="preserve"> </w:t>
                      </w:r>
                      <w:r w:rsidRPr="000A2278">
                        <w:rPr>
                          <w:color w:val="005CC5"/>
                          <w:szCs w:val="26"/>
                          <w:lang w:val="en-GB" w:eastAsia="en-GB"/>
                        </w:rPr>
                        <w:t>8</w:t>
                      </w:r>
                      <w:r w:rsidRPr="000A2278">
                        <w:rPr>
                          <w:color w:val="24292E"/>
                          <w:szCs w:val="26"/>
                          <w:lang w:val="en-GB" w:eastAsia="en-GB"/>
                        </w:rPr>
                        <w:t xml:space="preserve"> }</w:t>
                      </w:r>
                    </w:p>
                    <w:p w:rsidR="00EA6370" w:rsidRPr="000A2278" w:rsidRDefault="00EA6370" w:rsidP="000A227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0A2278">
                        <w:rPr>
                          <w:color w:val="24292E"/>
                          <w:szCs w:val="26"/>
                          <w:lang w:val="en-GB" w:eastAsia="en-GB"/>
                        </w:rPr>
                        <w:t>]</w:t>
                      </w:r>
                    </w:p>
                    <w:p w:rsidR="00EA6370" w:rsidRDefault="00EA6370" w:rsidP="000A2278">
                      <w:pPr>
                        <w:pStyle w:val="Heading4"/>
                        <w:numPr>
                          <w:ilvl w:val="0"/>
                          <w:numId w:val="0"/>
                        </w:numPr>
                        <w:pBdr>
                          <w:bottom w:val="single" w:sz="6" w:space="6" w:color="EEEEEE"/>
                        </w:pBdr>
                        <w:spacing w:before="360" w:after="240"/>
                        <w:jc w:val="left"/>
                      </w:pPr>
                    </w:p>
                  </w:txbxContent>
                </v:textbox>
              </v:rect>
            </w:pict>
          </mc:Fallback>
        </mc:AlternateContent>
      </w:r>
    </w:p>
    <w:p w:rsidR="006C08C7" w:rsidRDefault="006C08C7" w:rsidP="001F2DB1">
      <w:pPr>
        <w:ind w:firstLine="0"/>
      </w:pPr>
    </w:p>
    <w:p w:rsidR="006C08C7" w:rsidRDefault="006C08C7" w:rsidP="001F2DB1">
      <w:pPr>
        <w:ind w:firstLine="0"/>
      </w:pPr>
    </w:p>
    <w:p w:rsidR="006C08C7" w:rsidRDefault="000A2278" w:rsidP="001F2DB1">
      <w:pPr>
        <w:ind w:firstLine="0"/>
      </w:pPr>
      <w:r>
        <w:rPr>
          <w:noProof/>
          <w:lang w:val="en-GB" w:eastAsia="en-GB"/>
        </w:rPr>
        <mc:AlternateContent>
          <mc:Choice Requires="wps">
            <w:drawing>
              <wp:anchor distT="0" distB="0" distL="114300" distR="114300" simplePos="0" relativeHeight="251651072" behindDoc="0" locked="0" layoutInCell="1" allowOverlap="1" wp14:anchorId="731980B1" wp14:editId="346AF5DF">
                <wp:simplePos x="0" y="0"/>
                <wp:positionH relativeFrom="column">
                  <wp:posOffset>0</wp:posOffset>
                </wp:positionH>
                <wp:positionV relativeFrom="paragraph">
                  <wp:posOffset>209550</wp:posOffset>
                </wp:positionV>
                <wp:extent cx="3886200" cy="485775"/>
                <wp:effectExtent l="0" t="0" r="0" b="9525"/>
                <wp:wrapNone/>
                <wp:docPr id="19" name="Rectangle 19"/>
                <wp:cNvGraphicFramePr/>
                <a:graphic xmlns:a="http://schemas.openxmlformats.org/drawingml/2006/main">
                  <a:graphicData uri="http://schemas.microsoft.com/office/word/2010/wordprocessingShape">
                    <wps:wsp>
                      <wps:cNvSpPr/>
                      <wps:spPr>
                        <a:xfrm>
                          <a:off x="0" y="0"/>
                          <a:ext cx="3886200" cy="485775"/>
                        </a:xfrm>
                        <a:prstGeom prst="rect">
                          <a:avLst/>
                        </a:prstGeom>
                        <a:solidFill>
                          <a:srgbClr val="F7F7F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6370" w:rsidRPr="000A2278" w:rsidRDefault="00EA6370" w:rsidP="000A2278">
                            <w:pPr>
                              <w:pStyle w:val="Heading4"/>
                              <w:numPr>
                                <w:ilvl w:val="0"/>
                                <w:numId w:val="0"/>
                              </w:numPr>
                              <w:shd w:val="clear" w:color="auto" w:fill="FFFFFF"/>
                              <w:spacing w:before="0"/>
                              <w:rPr>
                                <w:color w:val="24292E"/>
                                <w:szCs w:val="26"/>
                              </w:rPr>
                            </w:pPr>
                            <w:r w:rsidRPr="000A2278">
                              <w:rPr>
                                <w:rStyle w:val="HTMLCode"/>
                                <w:rFonts w:ascii="Times New Roman" w:hAnsi="Times New Roman" w:cs="Times New Roman"/>
                                <w:color w:val="24292E"/>
                                <w:sz w:val="26"/>
                                <w:szCs w:val="26"/>
                              </w:rPr>
                              <w:t>.none()</w:t>
                            </w:r>
                          </w:p>
                          <w:p w:rsidR="00EA6370" w:rsidRDefault="00EA6370" w:rsidP="000A2278">
                            <w:pPr>
                              <w:pStyle w:val="Heading4"/>
                              <w:numPr>
                                <w:ilvl w:val="0"/>
                                <w:numId w:val="0"/>
                              </w:numPr>
                              <w:pBdr>
                                <w:bottom w:val="single" w:sz="6" w:space="6" w:color="EEEEEE"/>
                              </w:pBdr>
                              <w:spacing w:before="360" w:after="240"/>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31980B1" id="Rectangle 19" o:spid="_x0000_s1044" style="position:absolute;left:0;text-align:left;margin-left:0;margin-top:16.5pt;width:306pt;height:38.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dXNngIAAJgFAAAOAAAAZHJzL2Uyb0RvYy54bWysVN9r2zAQfh/sfxB6X51kSZOGOiW0ZAxK&#10;V9qOPiuyHBtknSYpibO/fneS7XZd2cNYArKk++473c/Lq7bR7KCcr8HkfHw24kwZCUVtdjn//rT5&#10;tODMB2EKocGonJ+U51erjx8uj3apJlCBLpRjSGL88mhzXoVgl1nmZaUa4c/AKoPCElwjAh7dLiuc&#10;OCJ7o7PJaHSeHcEV1oFU3uPtTRLyVeQvSyXDt7L0KjCdc3xbiKuL65bWbHUpljsnbFXL7hniH17R&#10;iNqg0YHqRgTB9q7+g6qppQMPZTiT0GRQlrVU0Qf0Zjx6481jJayKvmBwvB3C5P8frbw73DtWF5i7&#10;C86MaDBHDxg1YXZaMbzDAB2tXyLu0d677uRxS962pWvoi36wNgb1NARVtYFJvPy8WJxjpjiTKJsu&#10;ZvP5jEizF23rfPiioGG0yblD8zGW4nDrQ4L2EDLmQdfFptY6Htxue60dOwhM8GZO/479N5g2BDZA&#10;aomRbjLyLPkSd+GkFeG0eVAlBgVfP4kvieWoBjtCSmXCOIkqUahkfjbCX2+dCpg0oqeRkJhLtD9w&#10;dwQ9MpH03OmVHZ5UVazmQXn0t4cl5UEjWgYTBuWmNuDeI9DoVWc54fsgpdBQlEK7bVPBLAhKV1so&#10;TlhFDlJ7eSs3NabyVvhwLxz2E2YfZ0T4hkup4Zhz6HacVeB+vndPeCxzlHJ2xP7Muf+xF05xpr8a&#10;bICL8XRKDR0P09l8ggf3WrJ9LTH75hqwQsY4jayMW8IH3W9LB80zjpI1WUWRMBJt5zz02+uQpgaO&#10;IqnW6wjCFrYi3JpHK4mawkyF+tQ+C2e7ag7YB3fQd7JYvinqhCVNA+t9gLKOFf8S1S4B2P6xkrpR&#10;RfPl9TmiXgbq6hcAAAD//wMAUEsDBBQABgAIAAAAIQCp2pGb2gAAAAcBAAAPAAAAZHJzL2Rvd25y&#10;ZXYueG1sTI/NTsQwDITvSLxDZCRubLpdsYLSdAVIPXBCLDxAtjFt2capEveHt8ec4GRbMxp/Ux5W&#10;P6gZY+oDGdhuMlBITXA9tQY+3uubO1CJLTk7BEID35jgUF1elLZwYaE3nI/cKgmhVFgDHfNYaJ2a&#10;Dr1NmzAiifYZorcsZ2y1i3aRcD/oPMv22tue5ENnR3zusDkfJ2+AR+9f5q+pj081rlN+XurXpTXm&#10;+mp9fADFuPKfGX7xBR0qYTqFiVxSgwEpwgZ2O5mi7re5LCexZfe3oKtS/+evfgAAAP//AwBQSwEC&#10;LQAUAAYACAAAACEAtoM4kv4AAADhAQAAEwAAAAAAAAAAAAAAAAAAAAAAW0NvbnRlbnRfVHlwZXNd&#10;LnhtbFBLAQItABQABgAIAAAAIQA4/SH/1gAAAJQBAAALAAAAAAAAAAAAAAAAAC8BAABfcmVscy8u&#10;cmVsc1BLAQItABQABgAIAAAAIQBdrdXNngIAAJgFAAAOAAAAAAAAAAAAAAAAAC4CAABkcnMvZTJv&#10;RG9jLnhtbFBLAQItABQABgAIAAAAIQCp2pGb2gAAAAcBAAAPAAAAAAAAAAAAAAAAAPgEAABkcnMv&#10;ZG93bnJldi54bWxQSwUGAAAAAAQABADzAAAA/wUAAAAA&#10;" fillcolor="#f7f7f7" stroked="f" strokeweight="2pt">
                <v:textbox>
                  <w:txbxContent>
                    <w:p w:rsidR="00EA6370" w:rsidRPr="000A2278" w:rsidRDefault="00EA6370" w:rsidP="000A2278">
                      <w:pPr>
                        <w:pStyle w:val="Heading4"/>
                        <w:numPr>
                          <w:ilvl w:val="0"/>
                          <w:numId w:val="0"/>
                        </w:numPr>
                        <w:shd w:val="clear" w:color="auto" w:fill="FFFFFF"/>
                        <w:spacing w:before="0"/>
                        <w:rPr>
                          <w:color w:val="24292E"/>
                          <w:szCs w:val="26"/>
                        </w:rPr>
                      </w:pPr>
                      <w:r w:rsidRPr="000A2278">
                        <w:rPr>
                          <w:rStyle w:val="HTMLCode"/>
                          <w:rFonts w:ascii="Times New Roman" w:hAnsi="Times New Roman" w:cs="Times New Roman"/>
                          <w:color w:val="24292E"/>
                          <w:sz w:val="26"/>
                          <w:szCs w:val="26"/>
                        </w:rPr>
                        <w:t>.none()</w:t>
                      </w:r>
                    </w:p>
                    <w:p w:rsidR="00EA6370" w:rsidRDefault="00EA6370" w:rsidP="000A2278">
                      <w:pPr>
                        <w:pStyle w:val="Heading4"/>
                        <w:numPr>
                          <w:ilvl w:val="0"/>
                          <w:numId w:val="0"/>
                        </w:numPr>
                        <w:pBdr>
                          <w:bottom w:val="single" w:sz="6" w:space="6" w:color="EEEEEE"/>
                        </w:pBdr>
                        <w:spacing w:before="360" w:after="240"/>
                        <w:jc w:val="left"/>
                      </w:pPr>
                    </w:p>
                  </w:txbxContent>
                </v:textbox>
              </v:rect>
            </w:pict>
          </mc:Fallback>
        </mc:AlternateContent>
      </w:r>
    </w:p>
    <w:p w:rsidR="006C08C7" w:rsidRDefault="006C08C7" w:rsidP="001F2DB1">
      <w:pPr>
        <w:ind w:firstLine="0"/>
      </w:pPr>
    </w:p>
    <w:p w:rsidR="000A2278" w:rsidRDefault="000A2278" w:rsidP="001F2DB1">
      <w:pPr>
        <w:ind w:firstLine="0"/>
      </w:pPr>
      <w:r>
        <w:tab/>
        <w:t>-Chấp nhận duy nhất dữ liệu text.Nếu như có bất kì file được tải lên nào thì sẽ gây ra lỗi “LIMIT_UNEXPECTED_FILE” .</w:t>
      </w:r>
    </w:p>
    <w:p w:rsidR="000A2278" w:rsidRDefault="000A2278" w:rsidP="001F2DB1">
      <w:pPr>
        <w:ind w:firstLine="0"/>
      </w:pPr>
      <w:r>
        <w:rPr>
          <w:noProof/>
          <w:lang w:val="en-GB" w:eastAsia="en-GB"/>
        </w:rPr>
        <mc:AlternateContent>
          <mc:Choice Requires="wps">
            <w:drawing>
              <wp:anchor distT="0" distB="0" distL="114300" distR="114300" simplePos="0" relativeHeight="251654144" behindDoc="0" locked="0" layoutInCell="1" allowOverlap="1" wp14:anchorId="06673153" wp14:editId="3FDBF14E">
                <wp:simplePos x="0" y="0"/>
                <wp:positionH relativeFrom="column">
                  <wp:posOffset>0</wp:posOffset>
                </wp:positionH>
                <wp:positionV relativeFrom="paragraph">
                  <wp:posOffset>75565</wp:posOffset>
                </wp:positionV>
                <wp:extent cx="3886200" cy="485775"/>
                <wp:effectExtent l="0" t="0" r="0" b="9525"/>
                <wp:wrapNone/>
                <wp:docPr id="20" name="Rectangle 20"/>
                <wp:cNvGraphicFramePr/>
                <a:graphic xmlns:a="http://schemas.openxmlformats.org/drawingml/2006/main">
                  <a:graphicData uri="http://schemas.microsoft.com/office/word/2010/wordprocessingShape">
                    <wps:wsp>
                      <wps:cNvSpPr/>
                      <wps:spPr>
                        <a:xfrm>
                          <a:off x="0" y="0"/>
                          <a:ext cx="3886200" cy="485775"/>
                        </a:xfrm>
                        <a:prstGeom prst="rect">
                          <a:avLst/>
                        </a:prstGeom>
                        <a:solidFill>
                          <a:srgbClr val="F7F7F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6370" w:rsidRPr="000A2278" w:rsidRDefault="00EA6370" w:rsidP="000A2278">
                            <w:pPr>
                              <w:pStyle w:val="Heading4"/>
                              <w:numPr>
                                <w:ilvl w:val="0"/>
                                <w:numId w:val="0"/>
                              </w:numPr>
                              <w:shd w:val="clear" w:color="auto" w:fill="FFFFFF"/>
                              <w:spacing w:before="0"/>
                              <w:rPr>
                                <w:color w:val="24292E"/>
                                <w:szCs w:val="26"/>
                              </w:rPr>
                            </w:pPr>
                            <w:r>
                              <w:rPr>
                                <w:rStyle w:val="HTMLCode"/>
                                <w:rFonts w:ascii="Times New Roman" w:hAnsi="Times New Roman" w:cs="Times New Roman"/>
                                <w:color w:val="24292E"/>
                                <w:sz w:val="26"/>
                                <w:szCs w:val="26"/>
                              </w:rPr>
                              <w:t>.any</w:t>
                            </w:r>
                            <w:r w:rsidRPr="000A2278">
                              <w:rPr>
                                <w:rStyle w:val="HTMLCode"/>
                                <w:rFonts w:ascii="Times New Roman" w:hAnsi="Times New Roman" w:cs="Times New Roman"/>
                                <w:color w:val="24292E"/>
                                <w:sz w:val="26"/>
                                <w:szCs w:val="26"/>
                              </w:rPr>
                              <w:t>()</w:t>
                            </w:r>
                          </w:p>
                          <w:p w:rsidR="00EA6370" w:rsidRDefault="00EA6370" w:rsidP="000A2278">
                            <w:pPr>
                              <w:pStyle w:val="Heading4"/>
                              <w:numPr>
                                <w:ilvl w:val="0"/>
                                <w:numId w:val="0"/>
                              </w:numPr>
                              <w:pBdr>
                                <w:bottom w:val="single" w:sz="6" w:space="6" w:color="EEEEEE"/>
                              </w:pBdr>
                              <w:spacing w:before="360" w:after="240"/>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6673153" id="Rectangle 20" o:spid="_x0000_s1045" style="position:absolute;left:0;text-align:left;margin-left:0;margin-top:5.95pt;width:306pt;height:38.2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0I6nwIAAJgFAAAOAAAAZHJzL2Uyb0RvYy54bWysVMFu2zAMvQ/YPwi6r06ypEmDOkXQIsOA&#10;oivaDj0rshwbkEVNUhJnXz9Sst2uK3YYlgAyJT4+ihTJy6u20eygnK/B5Hx8NuJMGQlFbXY5//60&#10;+bTgzAdhCqHBqJyflOdXq48fLo92qSZQgS6UY0hi/PJoc16FYJdZ5mWlGuHPwCqDyhJcIwJu3S4r&#10;nDgie6OzyWh0nh3BFdaBVN7j6U1S8lXkL0slw7ey9CownXO8W4iri+uW1mx1KZY7J2xVy+4a4h9u&#10;0YjaoNOB6kYEwfau/oOqqaUDD2U4k9BkUJa1VDEGjGY8ehPNYyWsirFgcrwd0uT/H628O9w7Vhc5&#10;n2B6jGjwjR4wa8LstGJ4hgk6Wr9E3KO9d93Oo0jRtqVr6ItxsDYm9TQkVbWBSTz8vFic40txJlE3&#10;Xczm8xmRZi/W1vnwRUHDSMi5Q/cxl+Jw60OC9hBy5kHXxabWOm7cbnutHTsIfODNnP4d+28wbQhs&#10;gMwSI51kFFmKJUrhpBXhtHlQJSYFbz+JN4nlqAY/QkplwjipKlGo5H42wl/vnQqYLGKkkZCYS/Q/&#10;cHcEPTKR9Nzplh2eTFWs5sF49LeLJePBInoGEwbjpjbg3iPQGFXnOeH7JKXUUJZCu21jwYwvCEpH&#10;WyhOWEUOUnt5Kzc1PuWt8OFeOOwnfH2cEeEbLqWGY86hkzirwP1875zwWOao5eyI/Zlz/2MvnOJM&#10;fzXYABfj6ZQaOm6mszmVr3ut2b7WmH1zDVghY5xGVkaR8EH3YumgecZRsiavqBJGou+ch168Dmlq&#10;4CiSar2OIGxhK8KtebSSqCnNVKhP7bNwtqvmgH1wB30ni+Wbok5YsjSw3gco61jxL1ntHgDbP1ZS&#10;N6povrzeR9TLQF39AgAA//8DAFBLAwQUAAYACAAAACEA1PGuFtkAAAAGAQAADwAAAGRycy9kb3du&#10;cmV2LnhtbEyPzU7DMBCE70h9B2uRuFEnEarSNE5FkXLghCh9ADdektB4HdnOD2/PcoLjzKxmvi2P&#10;qx3EjD70jhSk2wQEUuNMT62Cy0f9mIMIUZPRgyNU8I0BjtXmrtSFcQu943yOreASCoVW0MU4FlKG&#10;pkOrw9aNSJx9Om91ZOlbabxeuNwOMkuSnbS6J17o9IgvHTa382QVxNHa1/lr6v2pxnXKbkv9trRK&#10;PdyvzwcQEdf4dwy/+IwOFTNd3UQmiEEBPxLZTfcgON2lGRtXBXn+BLIq5X/86gcAAP//AwBQSwEC&#10;LQAUAAYACAAAACEAtoM4kv4AAADhAQAAEwAAAAAAAAAAAAAAAAAAAAAAW0NvbnRlbnRfVHlwZXNd&#10;LnhtbFBLAQItABQABgAIAAAAIQA4/SH/1gAAAJQBAAALAAAAAAAAAAAAAAAAAC8BAABfcmVscy8u&#10;cmVsc1BLAQItABQABgAIAAAAIQCV60I6nwIAAJgFAAAOAAAAAAAAAAAAAAAAAC4CAABkcnMvZTJv&#10;RG9jLnhtbFBLAQItABQABgAIAAAAIQDU8a4W2QAAAAYBAAAPAAAAAAAAAAAAAAAAAPkEAABkcnMv&#10;ZG93bnJldi54bWxQSwUGAAAAAAQABADzAAAA/wUAAAAA&#10;" fillcolor="#f7f7f7" stroked="f" strokeweight="2pt">
                <v:textbox>
                  <w:txbxContent>
                    <w:p w:rsidR="00EA6370" w:rsidRPr="000A2278" w:rsidRDefault="00EA6370" w:rsidP="000A2278">
                      <w:pPr>
                        <w:pStyle w:val="Heading4"/>
                        <w:numPr>
                          <w:ilvl w:val="0"/>
                          <w:numId w:val="0"/>
                        </w:numPr>
                        <w:shd w:val="clear" w:color="auto" w:fill="FFFFFF"/>
                        <w:spacing w:before="0"/>
                        <w:rPr>
                          <w:color w:val="24292E"/>
                          <w:szCs w:val="26"/>
                        </w:rPr>
                      </w:pPr>
                      <w:r>
                        <w:rPr>
                          <w:rStyle w:val="HTMLCode"/>
                          <w:rFonts w:ascii="Times New Roman" w:hAnsi="Times New Roman" w:cs="Times New Roman"/>
                          <w:color w:val="24292E"/>
                          <w:sz w:val="26"/>
                          <w:szCs w:val="26"/>
                        </w:rPr>
                        <w:t>.any</w:t>
                      </w:r>
                      <w:r w:rsidRPr="000A2278">
                        <w:rPr>
                          <w:rStyle w:val="HTMLCode"/>
                          <w:rFonts w:ascii="Times New Roman" w:hAnsi="Times New Roman" w:cs="Times New Roman"/>
                          <w:color w:val="24292E"/>
                          <w:sz w:val="26"/>
                          <w:szCs w:val="26"/>
                        </w:rPr>
                        <w:t>()</w:t>
                      </w:r>
                    </w:p>
                    <w:p w:rsidR="00EA6370" w:rsidRDefault="00EA6370" w:rsidP="000A2278">
                      <w:pPr>
                        <w:pStyle w:val="Heading4"/>
                        <w:numPr>
                          <w:ilvl w:val="0"/>
                          <w:numId w:val="0"/>
                        </w:numPr>
                        <w:pBdr>
                          <w:bottom w:val="single" w:sz="6" w:space="6" w:color="EEEEEE"/>
                        </w:pBdr>
                        <w:spacing w:before="360" w:after="240"/>
                        <w:jc w:val="left"/>
                      </w:pPr>
                    </w:p>
                  </w:txbxContent>
                </v:textbox>
              </v:rect>
            </w:pict>
          </mc:Fallback>
        </mc:AlternateContent>
      </w:r>
    </w:p>
    <w:p w:rsidR="006C08C7" w:rsidRDefault="006C08C7" w:rsidP="001F2DB1">
      <w:pPr>
        <w:ind w:firstLine="0"/>
      </w:pPr>
    </w:p>
    <w:p w:rsidR="006C08C7" w:rsidRDefault="000A2278" w:rsidP="001F2DB1">
      <w:pPr>
        <w:ind w:firstLine="0"/>
      </w:pPr>
      <w:r>
        <w:tab/>
        <w:t>-Chấp nhận tất cả các file được cung cấp đến.Một mảng các file này sẽ được lưu trữ trong req.files.</w:t>
      </w:r>
    </w:p>
    <w:p w:rsidR="000A2278" w:rsidRDefault="000A2278" w:rsidP="001F2DB1">
      <w:pPr>
        <w:ind w:firstLine="0"/>
      </w:pPr>
    </w:p>
    <w:p w:rsidR="000A2278" w:rsidRDefault="000A2278" w:rsidP="001F2DB1">
      <w:pPr>
        <w:ind w:firstLine="0"/>
        <w:rPr>
          <w:b/>
        </w:rPr>
      </w:pPr>
      <w:r w:rsidRPr="000A2278">
        <w:rPr>
          <w:b/>
        </w:rPr>
        <w:lastRenderedPageBreak/>
        <w:t>Warning</w:t>
      </w:r>
      <w:r>
        <w:rPr>
          <w:b/>
        </w:rPr>
        <w:t xml:space="preserve"> : Hãy chắc chắn rằng nhà phát triển phải luôn kiểm soát được các file được tải lên bởi người dùng. Đừng thêm multer vào project với vị trí là một global middleware nếu không muốn người dùng độc hại tải lên file gì đó và được truyền thẳng vào route. Chỉ nên dùng hàm </w:t>
      </w:r>
      <w:r w:rsidRPr="000A2278">
        <w:rPr>
          <w:b/>
          <w:highlight w:val="yellow"/>
        </w:rPr>
        <w:t>.any()</w:t>
      </w:r>
      <w:r>
        <w:rPr>
          <w:b/>
        </w:rPr>
        <w:t xml:space="preserve"> trong route một khi đã kiểm soát được các file được tải lên.</w:t>
      </w:r>
    </w:p>
    <w:p w:rsidR="000A2278" w:rsidRPr="000A2278" w:rsidRDefault="000A2278" w:rsidP="001F2DB1">
      <w:pPr>
        <w:ind w:firstLine="0"/>
        <w:rPr>
          <w:b/>
        </w:rPr>
      </w:pPr>
    </w:p>
    <w:p w:rsidR="006C08C7" w:rsidRDefault="00D751BF" w:rsidP="001F2DB1">
      <w:pPr>
        <w:ind w:firstLine="0"/>
        <w:rPr>
          <w:b/>
        </w:rPr>
      </w:pPr>
      <w:r>
        <w:t>.</w:t>
      </w:r>
      <w:r>
        <w:rPr>
          <w:b/>
        </w:rPr>
        <w:t>Mục lưu trữ của multer</w:t>
      </w:r>
    </w:p>
    <w:p w:rsidR="00D751BF" w:rsidRDefault="00D751BF" w:rsidP="00A74F3C">
      <w:pPr>
        <w:pStyle w:val="ListParagraph"/>
        <w:numPr>
          <w:ilvl w:val="0"/>
          <w:numId w:val="20"/>
        </w:numPr>
        <w:rPr>
          <w:b/>
        </w:rPr>
      </w:pPr>
      <w:r w:rsidRPr="00D751BF">
        <w:rPr>
          <w:b/>
        </w:rPr>
        <w:t>DiskStorage</w:t>
      </w:r>
    </w:p>
    <w:p w:rsidR="00D751BF" w:rsidRDefault="00D751BF" w:rsidP="00D751BF">
      <w:pPr>
        <w:pStyle w:val="ListParagraph"/>
        <w:ind w:firstLine="0"/>
      </w:pPr>
      <w:r>
        <w:t>Engine này cho bạn toàn quyền kiểm soát để lưu trữ file vào ổ đĩa.</w:t>
      </w:r>
    </w:p>
    <w:p w:rsidR="00D751BF" w:rsidRDefault="00D751BF" w:rsidP="00D751BF">
      <w:pPr>
        <w:pStyle w:val="ListParagraph"/>
        <w:ind w:firstLine="0"/>
      </w:pPr>
    </w:p>
    <w:p w:rsidR="00D751BF" w:rsidRDefault="00D751BF" w:rsidP="00D751BF">
      <w:pPr>
        <w:pStyle w:val="ListParagraph"/>
        <w:ind w:firstLine="0"/>
      </w:pPr>
      <w:r>
        <w:t xml:space="preserve">Code mẫu bên dưới: </w:t>
      </w:r>
    </w:p>
    <w:p w:rsidR="00D751BF" w:rsidRDefault="00D751BF" w:rsidP="00D751BF">
      <w:pPr>
        <w:pStyle w:val="ListParagraph"/>
        <w:ind w:firstLine="0"/>
      </w:pPr>
      <w:r>
        <w:rPr>
          <w:noProof/>
          <w:lang w:val="en-GB" w:eastAsia="en-GB"/>
        </w:rPr>
        <mc:AlternateContent>
          <mc:Choice Requires="wps">
            <w:drawing>
              <wp:anchor distT="0" distB="0" distL="114300" distR="114300" simplePos="0" relativeHeight="251675648" behindDoc="0" locked="0" layoutInCell="1" allowOverlap="1" wp14:anchorId="73C500FE" wp14:editId="67C4114C">
                <wp:simplePos x="0" y="0"/>
                <wp:positionH relativeFrom="column">
                  <wp:posOffset>454025</wp:posOffset>
                </wp:positionH>
                <wp:positionV relativeFrom="paragraph">
                  <wp:posOffset>66675</wp:posOffset>
                </wp:positionV>
                <wp:extent cx="4743450" cy="17240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4743450" cy="1724025"/>
                        </a:xfrm>
                        <a:prstGeom prst="rect">
                          <a:avLst/>
                        </a:prstGeom>
                        <a:solidFill>
                          <a:srgbClr val="F6F8FA"/>
                        </a:solidFill>
                      </wps:spPr>
                      <wps:style>
                        <a:lnRef idx="2">
                          <a:schemeClr val="accent1">
                            <a:shade val="50000"/>
                          </a:schemeClr>
                        </a:lnRef>
                        <a:fillRef idx="1">
                          <a:schemeClr val="accent1"/>
                        </a:fillRef>
                        <a:effectRef idx="0">
                          <a:schemeClr val="accent1"/>
                        </a:effectRef>
                        <a:fontRef idx="minor">
                          <a:schemeClr val="lt1"/>
                        </a:fontRef>
                      </wps:style>
                      <wps:txbx>
                        <w:txbxContent>
                          <w:p w:rsidR="00EA6370" w:rsidRPr="00D751BF" w:rsidRDefault="00EA6370"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D73A49"/>
                                <w:sz w:val="20"/>
                                <w:szCs w:val="20"/>
                                <w:lang w:val="en-GB" w:eastAsia="en-GB"/>
                              </w:rPr>
                              <w:t>var</w:t>
                            </w:r>
                            <w:r w:rsidRPr="00D751BF">
                              <w:rPr>
                                <w:rFonts w:ascii="Consolas" w:hAnsi="Consolas" w:cs="Courier New"/>
                                <w:color w:val="24292E"/>
                                <w:sz w:val="20"/>
                                <w:szCs w:val="20"/>
                                <w:lang w:val="en-GB" w:eastAsia="en-GB"/>
                              </w:rPr>
                              <w:t xml:space="preserve"> storage </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multer.</w:t>
                            </w:r>
                            <w:r w:rsidRPr="00D751BF">
                              <w:rPr>
                                <w:rFonts w:ascii="Consolas" w:hAnsi="Consolas" w:cs="Courier New"/>
                                <w:color w:val="6F42C1"/>
                                <w:sz w:val="20"/>
                                <w:szCs w:val="20"/>
                                <w:lang w:val="en-GB" w:eastAsia="en-GB"/>
                              </w:rPr>
                              <w:t>diskStorage</w:t>
                            </w:r>
                            <w:r w:rsidRPr="00D751BF">
                              <w:rPr>
                                <w:rFonts w:ascii="Consolas" w:hAnsi="Consolas" w:cs="Courier New"/>
                                <w:color w:val="24292E"/>
                                <w:sz w:val="20"/>
                                <w:szCs w:val="20"/>
                                <w:lang w:val="en-GB" w:eastAsia="en-GB"/>
                              </w:rPr>
                              <w:t>({</w:t>
                            </w:r>
                          </w:p>
                          <w:p w:rsidR="00EA6370" w:rsidRPr="00D751BF" w:rsidRDefault="00EA6370"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r w:rsidRPr="00D751BF">
                              <w:rPr>
                                <w:rFonts w:ascii="Consolas" w:hAnsi="Consolas" w:cs="Courier New"/>
                                <w:color w:val="6F42C1"/>
                                <w:sz w:val="20"/>
                                <w:szCs w:val="20"/>
                                <w:lang w:val="en-GB" w:eastAsia="en-GB"/>
                              </w:rPr>
                              <w:t>destination</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D73A49"/>
                                <w:sz w:val="20"/>
                                <w:szCs w:val="20"/>
                                <w:lang w:val="en-GB" w:eastAsia="en-GB"/>
                              </w:rPr>
                              <w:t>function</w:t>
                            </w:r>
                            <w:r w:rsidRPr="00D751BF">
                              <w:rPr>
                                <w:rFonts w:ascii="Consolas" w:hAnsi="Consolas" w:cs="Courier New"/>
                                <w:color w:val="24292E"/>
                                <w:sz w:val="20"/>
                                <w:szCs w:val="20"/>
                                <w:lang w:val="en-GB" w:eastAsia="en-GB"/>
                              </w:rPr>
                              <w:t xml:space="preserve"> (req, file, cb) {</w:t>
                            </w:r>
                          </w:p>
                          <w:p w:rsidR="00EA6370" w:rsidRPr="00D751BF" w:rsidRDefault="00EA6370"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r w:rsidRPr="00D751BF">
                              <w:rPr>
                                <w:rFonts w:ascii="Consolas" w:hAnsi="Consolas" w:cs="Courier New"/>
                                <w:color w:val="6F42C1"/>
                                <w:sz w:val="20"/>
                                <w:szCs w:val="20"/>
                                <w:lang w:val="en-GB" w:eastAsia="en-GB"/>
                              </w:rPr>
                              <w:t>cb</w:t>
                            </w:r>
                            <w:r w:rsidRPr="00D751BF">
                              <w:rPr>
                                <w:rFonts w:ascii="Consolas" w:hAnsi="Consolas" w:cs="Courier New"/>
                                <w:color w:val="24292E"/>
                                <w:sz w:val="20"/>
                                <w:szCs w:val="20"/>
                                <w:lang w:val="en-GB" w:eastAsia="en-GB"/>
                              </w:rPr>
                              <w:t>(</w:t>
                            </w:r>
                            <w:r w:rsidRPr="00D751BF">
                              <w:rPr>
                                <w:rFonts w:ascii="Consolas" w:hAnsi="Consolas" w:cs="Courier New"/>
                                <w:color w:val="005CC5"/>
                                <w:sz w:val="20"/>
                                <w:szCs w:val="20"/>
                                <w:lang w:val="en-GB" w:eastAsia="en-GB"/>
                              </w:rPr>
                              <w:t>null</w:t>
                            </w:r>
                            <w:r w:rsidRPr="00D751BF">
                              <w:rPr>
                                <w:rFonts w:ascii="Consolas" w:hAnsi="Consolas" w:cs="Courier New"/>
                                <w:color w:val="24292E"/>
                                <w:sz w:val="20"/>
                                <w:szCs w:val="20"/>
                                <w:lang w:val="en-GB" w:eastAsia="en-GB"/>
                              </w:rPr>
                              <w:t xml:space="preserve">, </w:t>
                            </w:r>
                            <w:r w:rsidRPr="00D751BF">
                              <w:rPr>
                                <w:rFonts w:ascii="Consolas" w:hAnsi="Consolas" w:cs="Courier New"/>
                                <w:color w:val="032F62"/>
                                <w:sz w:val="20"/>
                                <w:szCs w:val="20"/>
                                <w:lang w:val="en-GB" w:eastAsia="en-GB"/>
                              </w:rPr>
                              <w:t>'/tmp/my-uploads'</w:t>
                            </w:r>
                            <w:r w:rsidRPr="00D751BF">
                              <w:rPr>
                                <w:rFonts w:ascii="Consolas" w:hAnsi="Consolas" w:cs="Courier New"/>
                                <w:color w:val="24292E"/>
                                <w:sz w:val="20"/>
                                <w:szCs w:val="20"/>
                                <w:lang w:val="en-GB" w:eastAsia="en-GB"/>
                              </w:rPr>
                              <w:t>)</w:t>
                            </w:r>
                          </w:p>
                          <w:p w:rsidR="00EA6370" w:rsidRPr="00D751BF" w:rsidRDefault="00EA6370"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p>
                          <w:p w:rsidR="00EA6370" w:rsidRPr="00D751BF" w:rsidRDefault="00EA6370"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r w:rsidRPr="00D751BF">
                              <w:rPr>
                                <w:rFonts w:ascii="Consolas" w:hAnsi="Consolas" w:cs="Courier New"/>
                                <w:color w:val="6F42C1"/>
                                <w:sz w:val="20"/>
                                <w:szCs w:val="20"/>
                                <w:lang w:val="en-GB" w:eastAsia="en-GB"/>
                              </w:rPr>
                              <w:t>filename</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D73A49"/>
                                <w:sz w:val="20"/>
                                <w:szCs w:val="20"/>
                                <w:lang w:val="en-GB" w:eastAsia="en-GB"/>
                              </w:rPr>
                              <w:t>function</w:t>
                            </w:r>
                            <w:r w:rsidRPr="00D751BF">
                              <w:rPr>
                                <w:rFonts w:ascii="Consolas" w:hAnsi="Consolas" w:cs="Courier New"/>
                                <w:color w:val="24292E"/>
                                <w:sz w:val="20"/>
                                <w:szCs w:val="20"/>
                                <w:lang w:val="en-GB" w:eastAsia="en-GB"/>
                              </w:rPr>
                              <w:t xml:space="preserve"> (req, file, cb) {</w:t>
                            </w:r>
                          </w:p>
                          <w:p w:rsidR="00EA6370" w:rsidRPr="00D751BF" w:rsidRDefault="00EA6370"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r w:rsidRPr="00D751BF">
                              <w:rPr>
                                <w:rFonts w:ascii="Consolas" w:hAnsi="Consolas" w:cs="Courier New"/>
                                <w:color w:val="6F42C1"/>
                                <w:sz w:val="20"/>
                                <w:szCs w:val="20"/>
                                <w:lang w:val="en-GB" w:eastAsia="en-GB"/>
                              </w:rPr>
                              <w:t>cb</w:t>
                            </w:r>
                            <w:r w:rsidRPr="00D751BF">
                              <w:rPr>
                                <w:rFonts w:ascii="Consolas" w:hAnsi="Consolas" w:cs="Courier New"/>
                                <w:color w:val="24292E"/>
                                <w:sz w:val="20"/>
                                <w:szCs w:val="20"/>
                                <w:lang w:val="en-GB" w:eastAsia="en-GB"/>
                              </w:rPr>
                              <w:t>(</w:t>
                            </w:r>
                            <w:r w:rsidRPr="00D751BF">
                              <w:rPr>
                                <w:rFonts w:ascii="Consolas" w:hAnsi="Consolas" w:cs="Courier New"/>
                                <w:color w:val="005CC5"/>
                                <w:sz w:val="20"/>
                                <w:szCs w:val="20"/>
                                <w:lang w:val="en-GB" w:eastAsia="en-GB"/>
                              </w:rPr>
                              <w:t>null</w:t>
                            </w:r>
                            <w:r w:rsidRPr="00D751BF">
                              <w:rPr>
                                <w:rFonts w:ascii="Consolas" w:hAnsi="Consolas" w:cs="Courier New"/>
                                <w:color w:val="24292E"/>
                                <w:sz w:val="20"/>
                                <w:szCs w:val="20"/>
                                <w:lang w:val="en-GB" w:eastAsia="en-GB"/>
                              </w:rPr>
                              <w:t xml:space="preserve">, file.fieldname </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032F62"/>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005CC5"/>
                                <w:sz w:val="20"/>
                                <w:szCs w:val="20"/>
                                <w:lang w:val="en-GB" w:eastAsia="en-GB"/>
                              </w:rPr>
                              <w:t>Date</w:t>
                            </w:r>
                            <w:r w:rsidRPr="00D751BF">
                              <w:rPr>
                                <w:rFonts w:ascii="Consolas" w:hAnsi="Consolas" w:cs="Courier New"/>
                                <w:color w:val="24292E"/>
                                <w:sz w:val="20"/>
                                <w:szCs w:val="20"/>
                                <w:lang w:val="en-GB" w:eastAsia="en-GB"/>
                              </w:rPr>
                              <w:t>.</w:t>
                            </w:r>
                            <w:r w:rsidRPr="00D751BF">
                              <w:rPr>
                                <w:rFonts w:ascii="Consolas" w:hAnsi="Consolas" w:cs="Courier New"/>
                                <w:color w:val="6F42C1"/>
                                <w:sz w:val="20"/>
                                <w:szCs w:val="20"/>
                                <w:lang w:val="en-GB" w:eastAsia="en-GB"/>
                              </w:rPr>
                              <w:t>now</w:t>
                            </w:r>
                            <w:r w:rsidRPr="00D751BF">
                              <w:rPr>
                                <w:rFonts w:ascii="Consolas" w:hAnsi="Consolas" w:cs="Courier New"/>
                                <w:color w:val="24292E"/>
                                <w:sz w:val="20"/>
                                <w:szCs w:val="20"/>
                                <w:lang w:val="en-GB" w:eastAsia="en-GB"/>
                              </w:rPr>
                              <w:t>())</w:t>
                            </w:r>
                          </w:p>
                          <w:p w:rsidR="00EA6370" w:rsidRPr="00D751BF" w:rsidRDefault="00EA6370"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p>
                          <w:p w:rsidR="00EA6370" w:rsidRPr="00D751BF" w:rsidRDefault="00EA6370"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w:t>
                            </w:r>
                          </w:p>
                          <w:p w:rsidR="00EA6370" w:rsidRPr="00D751BF" w:rsidRDefault="00EA6370"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EA6370" w:rsidRPr="00D751BF" w:rsidRDefault="00EA6370"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D73A49"/>
                                <w:sz w:val="20"/>
                                <w:szCs w:val="20"/>
                                <w:lang w:val="en-GB" w:eastAsia="en-GB"/>
                              </w:rPr>
                              <w:t>var</w:t>
                            </w:r>
                            <w:r w:rsidRPr="00D751BF">
                              <w:rPr>
                                <w:rFonts w:ascii="Consolas" w:hAnsi="Consolas" w:cs="Courier New"/>
                                <w:color w:val="24292E"/>
                                <w:sz w:val="20"/>
                                <w:szCs w:val="20"/>
                                <w:lang w:val="en-GB" w:eastAsia="en-GB"/>
                              </w:rPr>
                              <w:t xml:space="preserve"> upload </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6F42C1"/>
                                <w:sz w:val="20"/>
                                <w:szCs w:val="20"/>
                                <w:lang w:val="en-GB" w:eastAsia="en-GB"/>
                              </w:rPr>
                              <w:t>multer</w:t>
                            </w:r>
                            <w:r w:rsidRPr="00D751BF">
                              <w:rPr>
                                <w:rFonts w:ascii="Consolas" w:hAnsi="Consolas" w:cs="Courier New"/>
                                <w:color w:val="24292E"/>
                                <w:sz w:val="20"/>
                                <w:szCs w:val="20"/>
                                <w:lang w:val="en-GB" w:eastAsia="en-GB"/>
                              </w:rPr>
                              <w:t>({ storage</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storage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3C500FE" id="Rectangle 21" o:spid="_x0000_s1046" style="position:absolute;left:0;text-align:left;margin-left:35.75pt;margin-top:5.25pt;width:373.5pt;height:135.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9ILlgIAAIEFAAAOAAAAZHJzL2Uyb0RvYy54bWysVEtv2zAMvg/YfxB0X+14Th9BnSJokWFA&#10;0QZth54VWYoNyKImKbGzXz9KfjToih2G5eBQIvnxoY+8vukaRQ7Cuhp0QWdnKSVCcyhrvSvoj5f1&#10;l0tKnGe6ZAq0KOhROHqz/PzpujULkUEFqhSWIIh2i9YUtPLeLJLE8Uo0zJ2BERqVEmzDPB7tLikt&#10;axG9UUmWpudJC7Y0FrhwDm/veiVdRnwpBfePUjrhiSoo5ubj18bvNnyT5TVb7CwzVc2HNNg/ZNGw&#10;WmPQCeqOeUb2tv4Dqqm5BQfSn3FoEpCy5iLWgNXM0nfVPFfMiFgLNseZqU3u/8Hyh8PGkrosaDaj&#10;RLMG3+gJu8b0TgmCd9ig1rgF2j2bjR1ODsVQbSdtE/6xDtLFph6nporOE46X+UX+NZ9j7znqZhdZ&#10;nmbzgJq8uRvr/DcBDQlCQS3Gj81kh3vne9PRJERzoOpyXSsVD3a3vVWWHBi+8Pp8fbleDegnZkko&#10;oU86Sv6oRHBW+klIrB7TzGLEyDsx4THOhfazXlWxUvRh5in+xiiBqcEjVhQBA7LE9CbsAWC07EFG&#10;7L6+wT64ikjbyTn9W2K98+QRI4P2k3NTa7AfASisaojc22P6J60Jou+2Xc+MWGu42kJ5RLpY6OfI&#10;Gb6u8cnumfMbZnFw8JlxGfhH/EgFbUFhkCipwP766D7YI59RS0mLg1hQ93PPrKBEfdfI9KtZnofJ&#10;jYd8fpHhwZ5qtqcavW9uAZmAZMbsohjsvRpFaaF5xZ2xClFRxTTH2AX1o3jr+/WAO4eL1Soa4awa&#10;5u/1s+EBOrQ5EPKle2XWDKz1SPgHGEeWLd6Rt7cNnhpWew+yjsx+6+rwADjnkUnDTgqL5PQcrd42&#10;5/I3AAAA//8DAFBLAwQUAAYACAAAACEAdyN+c9wAAAAJAQAADwAAAGRycy9kb3ducmV2LnhtbEyP&#10;TU7DMBCF90jcwRokdtROoBCFOFWFVHXBiqYHcOJpErDHUey24fYMK1jNz3t68021WbwTF5zjGEhD&#10;tlIgkLpgR+o1HJvdQwEiJkPWuECo4RsjbOrbm8qUNlzpAy+H1AsOoVgaDUNKUyll7Ab0Jq7ChMTa&#10;KczeJB7nXtrZXDncO5kr9Sy9GYkvDGbCtwG7r8PZa1i7Xbb/3HYnfNo3qRmX9/xRtlrf3y3bVxAJ&#10;l/Rnhl98RoeamdpwJhuF0/CSrdnJe8WV9SIruGk15EWuQNaV/P9B/QMAAP//AwBQSwECLQAUAAYA&#10;CAAAACEAtoM4kv4AAADhAQAAEwAAAAAAAAAAAAAAAAAAAAAAW0NvbnRlbnRfVHlwZXNdLnhtbFBL&#10;AQItABQABgAIAAAAIQA4/SH/1gAAAJQBAAALAAAAAAAAAAAAAAAAAC8BAABfcmVscy8ucmVsc1BL&#10;AQItABQABgAIAAAAIQBFB9ILlgIAAIEFAAAOAAAAAAAAAAAAAAAAAC4CAABkcnMvZTJvRG9jLnht&#10;bFBLAQItABQABgAIAAAAIQB3I35z3AAAAAkBAAAPAAAAAAAAAAAAAAAAAPAEAABkcnMvZG93bnJl&#10;di54bWxQSwUGAAAAAAQABADzAAAA+QUAAAAA&#10;" fillcolor="#f6f8fa" strokecolor="#243f60 [1604]" strokeweight="2pt">
                <v:textbox>
                  <w:txbxContent>
                    <w:p w:rsidR="00EA6370" w:rsidRPr="00D751BF" w:rsidRDefault="00EA6370"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D73A49"/>
                          <w:sz w:val="20"/>
                          <w:szCs w:val="20"/>
                          <w:lang w:val="en-GB" w:eastAsia="en-GB"/>
                        </w:rPr>
                        <w:t>var</w:t>
                      </w:r>
                      <w:r w:rsidRPr="00D751BF">
                        <w:rPr>
                          <w:rFonts w:ascii="Consolas" w:hAnsi="Consolas" w:cs="Courier New"/>
                          <w:color w:val="24292E"/>
                          <w:sz w:val="20"/>
                          <w:szCs w:val="20"/>
                          <w:lang w:val="en-GB" w:eastAsia="en-GB"/>
                        </w:rPr>
                        <w:t xml:space="preserve"> storage </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multer.</w:t>
                      </w:r>
                      <w:r w:rsidRPr="00D751BF">
                        <w:rPr>
                          <w:rFonts w:ascii="Consolas" w:hAnsi="Consolas" w:cs="Courier New"/>
                          <w:color w:val="6F42C1"/>
                          <w:sz w:val="20"/>
                          <w:szCs w:val="20"/>
                          <w:lang w:val="en-GB" w:eastAsia="en-GB"/>
                        </w:rPr>
                        <w:t>diskStorage</w:t>
                      </w:r>
                      <w:r w:rsidRPr="00D751BF">
                        <w:rPr>
                          <w:rFonts w:ascii="Consolas" w:hAnsi="Consolas" w:cs="Courier New"/>
                          <w:color w:val="24292E"/>
                          <w:sz w:val="20"/>
                          <w:szCs w:val="20"/>
                          <w:lang w:val="en-GB" w:eastAsia="en-GB"/>
                        </w:rPr>
                        <w:t>({</w:t>
                      </w:r>
                    </w:p>
                    <w:p w:rsidR="00EA6370" w:rsidRPr="00D751BF" w:rsidRDefault="00EA6370"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r w:rsidRPr="00D751BF">
                        <w:rPr>
                          <w:rFonts w:ascii="Consolas" w:hAnsi="Consolas" w:cs="Courier New"/>
                          <w:color w:val="6F42C1"/>
                          <w:sz w:val="20"/>
                          <w:szCs w:val="20"/>
                          <w:lang w:val="en-GB" w:eastAsia="en-GB"/>
                        </w:rPr>
                        <w:t>destination</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D73A49"/>
                          <w:sz w:val="20"/>
                          <w:szCs w:val="20"/>
                          <w:lang w:val="en-GB" w:eastAsia="en-GB"/>
                        </w:rPr>
                        <w:t>function</w:t>
                      </w:r>
                      <w:r w:rsidRPr="00D751BF">
                        <w:rPr>
                          <w:rFonts w:ascii="Consolas" w:hAnsi="Consolas" w:cs="Courier New"/>
                          <w:color w:val="24292E"/>
                          <w:sz w:val="20"/>
                          <w:szCs w:val="20"/>
                          <w:lang w:val="en-GB" w:eastAsia="en-GB"/>
                        </w:rPr>
                        <w:t xml:space="preserve"> (req, file, cb) {</w:t>
                      </w:r>
                    </w:p>
                    <w:p w:rsidR="00EA6370" w:rsidRPr="00D751BF" w:rsidRDefault="00EA6370"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r w:rsidRPr="00D751BF">
                        <w:rPr>
                          <w:rFonts w:ascii="Consolas" w:hAnsi="Consolas" w:cs="Courier New"/>
                          <w:color w:val="6F42C1"/>
                          <w:sz w:val="20"/>
                          <w:szCs w:val="20"/>
                          <w:lang w:val="en-GB" w:eastAsia="en-GB"/>
                        </w:rPr>
                        <w:t>cb</w:t>
                      </w:r>
                      <w:r w:rsidRPr="00D751BF">
                        <w:rPr>
                          <w:rFonts w:ascii="Consolas" w:hAnsi="Consolas" w:cs="Courier New"/>
                          <w:color w:val="24292E"/>
                          <w:sz w:val="20"/>
                          <w:szCs w:val="20"/>
                          <w:lang w:val="en-GB" w:eastAsia="en-GB"/>
                        </w:rPr>
                        <w:t>(</w:t>
                      </w:r>
                      <w:r w:rsidRPr="00D751BF">
                        <w:rPr>
                          <w:rFonts w:ascii="Consolas" w:hAnsi="Consolas" w:cs="Courier New"/>
                          <w:color w:val="005CC5"/>
                          <w:sz w:val="20"/>
                          <w:szCs w:val="20"/>
                          <w:lang w:val="en-GB" w:eastAsia="en-GB"/>
                        </w:rPr>
                        <w:t>null</w:t>
                      </w:r>
                      <w:r w:rsidRPr="00D751BF">
                        <w:rPr>
                          <w:rFonts w:ascii="Consolas" w:hAnsi="Consolas" w:cs="Courier New"/>
                          <w:color w:val="24292E"/>
                          <w:sz w:val="20"/>
                          <w:szCs w:val="20"/>
                          <w:lang w:val="en-GB" w:eastAsia="en-GB"/>
                        </w:rPr>
                        <w:t xml:space="preserve">, </w:t>
                      </w:r>
                      <w:r w:rsidRPr="00D751BF">
                        <w:rPr>
                          <w:rFonts w:ascii="Consolas" w:hAnsi="Consolas" w:cs="Courier New"/>
                          <w:color w:val="032F62"/>
                          <w:sz w:val="20"/>
                          <w:szCs w:val="20"/>
                          <w:lang w:val="en-GB" w:eastAsia="en-GB"/>
                        </w:rPr>
                        <w:t>'/tmp/my-uploads'</w:t>
                      </w:r>
                      <w:r w:rsidRPr="00D751BF">
                        <w:rPr>
                          <w:rFonts w:ascii="Consolas" w:hAnsi="Consolas" w:cs="Courier New"/>
                          <w:color w:val="24292E"/>
                          <w:sz w:val="20"/>
                          <w:szCs w:val="20"/>
                          <w:lang w:val="en-GB" w:eastAsia="en-GB"/>
                        </w:rPr>
                        <w:t>)</w:t>
                      </w:r>
                    </w:p>
                    <w:p w:rsidR="00EA6370" w:rsidRPr="00D751BF" w:rsidRDefault="00EA6370"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p>
                    <w:p w:rsidR="00EA6370" w:rsidRPr="00D751BF" w:rsidRDefault="00EA6370"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r w:rsidRPr="00D751BF">
                        <w:rPr>
                          <w:rFonts w:ascii="Consolas" w:hAnsi="Consolas" w:cs="Courier New"/>
                          <w:color w:val="6F42C1"/>
                          <w:sz w:val="20"/>
                          <w:szCs w:val="20"/>
                          <w:lang w:val="en-GB" w:eastAsia="en-GB"/>
                        </w:rPr>
                        <w:t>filename</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D73A49"/>
                          <w:sz w:val="20"/>
                          <w:szCs w:val="20"/>
                          <w:lang w:val="en-GB" w:eastAsia="en-GB"/>
                        </w:rPr>
                        <w:t>function</w:t>
                      </w:r>
                      <w:r w:rsidRPr="00D751BF">
                        <w:rPr>
                          <w:rFonts w:ascii="Consolas" w:hAnsi="Consolas" w:cs="Courier New"/>
                          <w:color w:val="24292E"/>
                          <w:sz w:val="20"/>
                          <w:szCs w:val="20"/>
                          <w:lang w:val="en-GB" w:eastAsia="en-GB"/>
                        </w:rPr>
                        <w:t xml:space="preserve"> (req, file, cb) {</w:t>
                      </w:r>
                    </w:p>
                    <w:p w:rsidR="00EA6370" w:rsidRPr="00D751BF" w:rsidRDefault="00EA6370"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r w:rsidRPr="00D751BF">
                        <w:rPr>
                          <w:rFonts w:ascii="Consolas" w:hAnsi="Consolas" w:cs="Courier New"/>
                          <w:color w:val="6F42C1"/>
                          <w:sz w:val="20"/>
                          <w:szCs w:val="20"/>
                          <w:lang w:val="en-GB" w:eastAsia="en-GB"/>
                        </w:rPr>
                        <w:t>cb</w:t>
                      </w:r>
                      <w:r w:rsidRPr="00D751BF">
                        <w:rPr>
                          <w:rFonts w:ascii="Consolas" w:hAnsi="Consolas" w:cs="Courier New"/>
                          <w:color w:val="24292E"/>
                          <w:sz w:val="20"/>
                          <w:szCs w:val="20"/>
                          <w:lang w:val="en-GB" w:eastAsia="en-GB"/>
                        </w:rPr>
                        <w:t>(</w:t>
                      </w:r>
                      <w:r w:rsidRPr="00D751BF">
                        <w:rPr>
                          <w:rFonts w:ascii="Consolas" w:hAnsi="Consolas" w:cs="Courier New"/>
                          <w:color w:val="005CC5"/>
                          <w:sz w:val="20"/>
                          <w:szCs w:val="20"/>
                          <w:lang w:val="en-GB" w:eastAsia="en-GB"/>
                        </w:rPr>
                        <w:t>null</w:t>
                      </w:r>
                      <w:r w:rsidRPr="00D751BF">
                        <w:rPr>
                          <w:rFonts w:ascii="Consolas" w:hAnsi="Consolas" w:cs="Courier New"/>
                          <w:color w:val="24292E"/>
                          <w:sz w:val="20"/>
                          <w:szCs w:val="20"/>
                          <w:lang w:val="en-GB" w:eastAsia="en-GB"/>
                        </w:rPr>
                        <w:t xml:space="preserve">, file.fieldname </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032F62"/>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005CC5"/>
                          <w:sz w:val="20"/>
                          <w:szCs w:val="20"/>
                          <w:lang w:val="en-GB" w:eastAsia="en-GB"/>
                        </w:rPr>
                        <w:t>Date</w:t>
                      </w:r>
                      <w:r w:rsidRPr="00D751BF">
                        <w:rPr>
                          <w:rFonts w:ascii="Consolas" w:hAnsi="Consolas" w:cs="Courier New"/>
                          <w:color w:val="24292E"/>
                          <w:sz w:val="20"/>
                          <w:szCs w:val="20"/>
                          <w:lang w:val="en-GB" w:eastAsia="en-GB"/>
                        </w:rPr>
                        <w:t>.</w:t>
                      </w:r>
                      <w:r w:rsidRPr="00D751BF">
                        <w:rPr>
                          <w:rFonts w:ascii="Consolas" w:hAnsi="Consolas" w:cs="Courier New"/>
                          <w:color w:val="6F42C1"/>
                          <w:sz w:val="20"/>
                          <w:szCs w:val="20"/>
                          <w:lang w:val="en-GB" w:eastAsia="en-GB"/>
                        </w:rPr>
                        <w:t>now</w:t>
                      </w:r>
                      <w:r w:rsidRPr="00D751BF">
                        <w:rPr>
                          <w:rFonts w:ascii="Consolas" w:hAnsi="Consolas" w:cs="Courier New"/>
                          <w:color w:val="24292E"/>
                          <w:sz w:val="20"/>
                          <w:szCs w:val="20"/>
                          <w:lang w:val="en-GB" w:eastAsia="en-GB"/>
                        </w:rPr>
                        <w:t>())</w:t>
                      </w:r>
                    </w:p>
                    <w:p w:rsidR="00EA6370" w:rsidRPr="00D751BF" w:rsidRDefault="00EA6370"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 xml:space="preserve">  }</w:t>
                      </w:r>
                    </w:p>
                    <w:p w:rsidR="00EA6370" w:rsidRPr="00D751BF" w:rsidRDefault="00EA6370"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24292E"/>
                          <w:sz w:val="20"/>
                          <w:szCs w:val="20"/>
                          <w:lang w:val="en-GB" w:eastAsia="en-GB"/>
                        </w:rPr>
                        <w:t>})</w:t>
                      </w:r>
                    </w:p>
                    <w:p w:rsidR="00EA6370" w:rsidRPr="00D751BF" w:rsidRDefault="00EA6370"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EA6370" w:rsidRPr="00D751BF" w:rsidRDefault="00EA6370" w:rsidP="00D7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D751BF">
                        <w:rPr>
                          <w:rFonts w:ascii="Consolas" w:hAnsi="Consolas" w:cs="Courier New"/>
                          <w:color w:val="D73A49"/>
                          <w:sz w:val="20"/>
                          <w:szCs w:val="20"/>
                          <w:lang w:val="en-GB" w:eastAsia="en-GB"/>
                        </w:rPr>
                        <w:t>var</w:t>
                      </w:r>
                      <w:r w:rsidRPr="00D751BF">
                        <w:rPr>
                          <w:rFonts w:ascii="Consolas" w:hAnsi="Consolas" w:cs="Courier New"/>
                          <w:color w:val="24292E"/>
                          <w:sz w:val="20"/>
                          <w:szCs w:val="20"/>
                          <w:lang w:val="en-GB" w:eastAsia="en-GB"/>
                        </w:rPr>
                        <w:t xml:space="preserve"> upload </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w:t>
                      </w:r>
                      <w:r w:rsidRPr="00D751BF">
                        <w:rPr>
                          <w:rFonts w:ascii="Consolas" w:hAnsi="Consolas" w:cs="Courier New"/>
                          <w:color w:val="6F42C1"/>
                          <w:sz w:val="20"/>
                          <w:szCs w:val="20"/>
                          <w:lang w:val="en-GB" w:eastAsia="en-GB"/>
                        </w:rPr>
                        <w:t>multer</w:t>
                      </w:r>
                      <w:r w:rsidRPr="00D751BF">
                        <w:rPr>
                          <w:rFonts w:ascii="Consolas" w:hAnsi="Consolas" w:cs="Courier New"/>
                          <w:color w:val="24292E"/>
                          <w:sz w:val="20"/>
                          <w:szCs w:val="20"/>
                          <w:lang w:val="en-GB" w:eastAsia="en-GB"/>
                        </w:rPr>
                        <w:t>({ storage</w:t>
                      </w:r>
                      <w:r w:rsidRPr="00D751BF">
                        <w:rPr>
                          <w:rFonts w:ascii="Consolas" w:hAnsi="Consolas" w:cs="Courier New"/>
                          <w:color w:val="D73A49"/>
                          <w:sz w:val="20"/>
                          <w:szCs w:val="20"/>
                          <w:lang w:val="en-GB" w:eastAsia="en-GB"/>
                        </w:rPr>
                        <w:t>:</w:t>
                      </w:r>
                      <w:r w:rsidRPr="00D751BF">
                        <w:rPr>
                          <w:rFonts w:ascii="Consolas" w:hAnsi="Consolas" w:cs="Courier New"/>
                          <w:color w:val="24292E"/>
                          <w:sz w:val="20"/>
                          <w:szCs w:val="20"/>
                          <w:lang w:val="en-GB" w:eastAsia="en-GB"/>
                        </w:rPr>
                        <w:t xml:space="preserve"> storage })</w:t>
                      </w:r>
                    </w:p>
                  </w:txbxContent>
                </v:textbox>
              </v:rect>
            </w:pict>
          </mc:Fallback>
        </mc:AlternateContent>
      </w:r>
    </w:p>
    <w:p w:rsidR="00D751BF" w:rsidRDefault="00D751BF" w:rsidP="00D751BF">
      <w:pPr>
        <w:pStyle w:val="ListParagraph"/>
        <w:ind w:firstLine="0"/>
      </w:pPr>
    </w:p>
    <w:p w:rsidR="00D751BF" w:rsidRDefault="00D751BF" w:rsidP="00D751BF">
      <w:pPr>
        <w:pStyle w:val="ListParagraph"/>
        <w:ind w:firstLine="0"/>
      </w:pPr>
    </w:p>
    <w:p w:rsidR="00D751BF" w:rsidRDefault="00D751BF" w:rsidP="00D751BF">
      <w:pPr>
        <w:pStyle w:val="ListParagraph"/>
        <w:ind w:firstLine="0"/>
      </w:pPr>
    </w:p>
    <w:p w:rsidR="00D751BF" w:rsidRDefault="00D751BF" w:rsidP="00D751BF">
      <w:pPr>
        <w:pStyle w:val="ListParagraph"/>
        <w:ind w:firstLine="0"/>
      </w:pPr>
    </w:p>
    <w:p w:rsidR="00D751BF" w:rsidRDefault="00D751BF" w:rsidP="00D751BF">
      <w:pPr>
        <w:pStyle w:val="ListParagraph"/>
        <w:ind w:firstLine="0"/>
      </w:pPr>
    </w:p>
    <w:p w:rsidR="00D751BF" w:rsidRDefault="00D751BF" w:rsidP="00D751BF">
      <w:pPr>
        <w:pStyle w:val="ListParagraph"/>
        <w:ind w:firstLine="0"/>
      </w:pPr>
    </w:p>
    <w:p w:rsidR="00D751BF" w:rsidRDefault="00D751BF" w:rsidP="00D751BF">
      <w:pPr>
        <w:pStyle w:val="ListParagraph"/>
        <w:ind w:firstLine="0"/>
      </w:pPr>
    </w:p>
    <w:p w:rsidR="00D751BF" w:rsidRDefault="00D751BF" w:rsidP="00D751BF">
      <w:pPr>
        <w:pStyle w:val="ListParagraph"/>
        <w:ind w:firstLine="0"/>
      </w:pPr>
    </w:p>
    <w:p w:rsidR="00D751BF" w:rsidRDefault="00D751BF" w:rsidP="00D751BF">
      <w:pPr>
        <w:pStyle w:val="ListParagraph"/>
        <w:ind w:firstLine="0"/>
      </w:pPr>
      <w:r>
        <w:t xml:space="preserve">Code mẫu bên trên sử dụng hai tùy chọn có sẵn là </w:t>
      </w:r>
      <w:r>
        <w:rPr>
          <w:i/>
        </w:rPr>
        <w:t xml:space="preserve">destination </w:t>
      </w:r>
      <w:r>
        <w:t xml:space="preserve">và </w:t>
      </w:r>
      <w:r>
        <w:rPr>
          <w:i/>
        </w:rPr>
        <w:t>filename</w:t>
      </w:r>
      <w:r>
        <w:t xml:space="preserve"> . Cả hai tùy chọn đều là hàm xác định hay định nghĩa vị trí lưu file lên khi được tải lên.</w:t>
      </w:r>
    </w:p>
    <w:p w:rsidR="00D751BF" w:rsidRDefault="00D751BF" w:rsidP="00D751BF">
      <w:pPr>
        <w:pStyle w:val="ListParagraph"/>
        <w:ind w:firstLine="0"/>
      </w:pPr>
    </w:p>
    <w:p w:rsidR="00D751BF" w:rsidRPr="00D751BF" w:rsidRDefault="00141531" w:rsidP="00D751BF">
      <w:pPr>
        <w:pStyle w:val="ListParagraph"/>
        <w:ind w:firstLine="0"/>
      </w:pPr>
      <w:r>
        <w:t>-</w:t>
      </w:r>
      <w:r w:rsidR="00D751BF">
        <w:t xml:space="preserve">Trong khi </w:t>
      </w:r>
      <w:r w:rsidR="00D751BF">
        <w:rPr>
          <w:i/>
        </w:rPr>
        <w:t xml:space="preserve">destination </w:t>
      </w:r>
      <w:r w:rsidR="00D751BF">
        <w:t xml:space="preserve">được sử dụng để xác định hay định nghĩa trong thư mục nào các file tải lên sẽ được lưu trữ. Vụ này cũng có thể được cung cấp bởi dạng chuỗi như (vd: ‘/MikuBest/uploads’). Nếu </w:t>
      </w:r>
      <w:r w:rsidR="00D751BF">
        <w:rPr>
          <w:i/>
        </w:rPr>
        <w:t>destination</w:t>
      </w:r>
      <w:r w:rsidR="00D751BF">
        <w:t xml:space="preserve"> không được định nghĩa, thì thư mục lưu mặc định của hệ điều hành đang dùng sẽ định nghĩa là folder temporary.</w:t>
      </w:r>
    </w:p>
    <w:p w:rsidR="00D751BF" w:rsidRDefault="00D751BF" w:rsidP="00D751BF">
      <w:pPr>
        <w:pStyle w:val="ListParagraph"/>
        <w:ind w:firstLine="0"/>
      </w:pPr>
    </w:p>
    <w:p w:rsidR="00D751BF" w:rsidRDefault="00D751BF" w:rsidP="00D751BF">
      <w:pPr>
        <w:pStyle w:val="ListParagraph"/>
        <w:ind w:firstLine="0"/>
      </w:pPr>
    </w:p>
    <w:p w:rsidR="00D751BF" w:rsidRDefault="00D751BF" w:rsidP="00D751BF">
      <w:pPr>
        <w:pStyle w:val="ListParagraph"/>
        <w:ind w:firstLine="0"/>
      </w:pPr>
    </w:p>
    <w:p w:rsidR="00D751BF" w:rsidRDefault="00D751BF" w:rsidP="00D751BF">
      <w:pPr>
        <w:pStyle w:val="ListParagraph"/>
        <w:ind w:firstLine="0"/>
      </w:pPr>
    </w:p>
    <w:p w:rsidR="00D751BF" w:rsidRDefault="00D751BF" w:rsidP="00141531">
      <w:pPr>
        <w:pStyle w:val="ListParagraph"/>
        <w:ind w:firstLine="0"/>
      </w:pPr>
      <w:r>
        <w:lastRenderedPageBreak/>
        <w:t xml:space="preserve">Lưu ý: Nhà phát triển chịu trách nhiệm hoàn toàn trong việc tạo chỉ mục khi cung cấp </w:t>
      </w:r>
      <w:r>
        <w:rPr>
          <w:i/>
        </w:rPr>
        <w:t>destination</w:t>
      </w:r>
      <w:r>
        <w:t xml:space="preserve"> </w:t>
      </w:r>
      <w:r w:rsidR="00141531">
        <w:t xml:space="preserve">trong hàm. Khi đưa chuỗi (chuỗi đường dẫn của folder), multer sẽ đảm bảo rằng các đường dẫn folder </w:t>
      </w:r>
      <w:r w:rsidR="00141531">
        <w:rPr>
          <w:i/>
        </w:rPr>
        <w:t xml:space="preserve">destination </w:t>
      </w:r>
      <w:r w:rsidR="00141531">
        <w:t>đó đã được tạo.</w:t>
      </w:r>
    </w:p>
    <w:p w:rsidR="00141531" w:rsidRDefault="00141531" w:rsidP="00141531">
      <w:pPr>
        <w:pStyle w:val="ListParagraph"/>
        <w:ind w:firstLine="0"/>
      </w:pPr>
    </w:p>
    <w:p w:rsidR="00141531" w:rsidRDefault="00141531" w:rsidP="00141531">
      <w:pPr>
        <w:pStyle w:val="ListParagraph"/>
        <w:ind w:firstLine="0"/>
      </w:pPr>
      <w:r>
        <w:t xml:space="preserve">-Khác với </w:t>
      </w:r>
      <w:r>
        <w:rPr>
          <w:i/>
        </w:rPr>
        <w:t>destination</w:t>
      </w:r>
      <w:r>
        <w:t xml:space="preserve">, </w:t>
      </w:r>
      <w:r>
        <w:rPr>
          <w:i/>
        </w:rPr>
        <w:t xml:space="preserve">filename </w:t>
      </w:r>
      <w:r>
        <w:t xml:space="preserve">được sử dụng để xác định xem file sẽ được đặt tên gì trong cái folder </w:t>
      </w:r>
      <w:r>
        <w:rPr>
          <w:i/>
        </w:rPr>
        <w:t>destination</w:t>
      </w:r>
      <w:r>
        <w:t xml:space="preserve">. Nếu tên không được định nghĩa bởi người phát triển thì mỗi file được up lên sẽ được “biên chế” cho một các tên ngẫu nhiên, đương nhiên tên sẽ không bao gồm tên mở rộng của file như </w:t>
      </w:r>
      <w:r>
        <w:rPr>
          <w:i/>
        </w:rPr>
        <w:t xml:space="preserve">.png </w:t>
      </w:r>
      <w:r>
        <w:t xml:space="preserve">hay </w:t>
      </w:r>
      <w:r>
        <w:rPr>
          <w:i/>
        </w:rPr>
        <w:t>.mp4</w:t>
      </w:r>
      <w:r>
        <w:t xml:space="preserve"> .</w:t>
      </w:r>
    </w:p>
    <w:p w:rsidR="00141531" w:rsidRDefault="00141531" w:rsidP="00141531">
      <w:pPr>
        <w:pStyle w:val="ListParagraph"/>
        <w:ind w:firstLine="0"/>
      </w:pPr>
      <w:r>
        <w:t>Lưu ý: Multer sẽ không nối thêm tên mở rộng, người phát triển nên cung cấp hoàn toàn đẩy đủ tên file bao gồm các phần mở rộng.</w:t>
      </w:r>
    </w:p>
    <w:p w:rsidR="00141531" w:rsidRPr="00D751BF" w:rsidRDefault="00141531" w:rsidP="00141531">
      <w:pPr>
        <w:pStyle w:val="ListParagraph"/>
        <w:ind w:firstLine="0"/>
      </w:pPr>
    </w:p>
    <w:p w:rsidR="008E76AE" w:rsidRDefault="00141531" w:rsidP="00A74F3C">
      <w:pPr>
        <w:pStyle w:val="ListParagraph"/>
        <w:numPr>
          <w:ilvl w:val="0"/>
          <w:numId w:val="20"/>
        </w:numPr>
        <w:rPr>
          <w:b/>
        </w:rPr>
      </w:pPr>
      <w:r>
        <w:rPr>
          <w:b/>
        </w:rPr>
        <w:t xml:space="preserve">MemoryStorage </w:t>
      </w:r>
    </w:p>
    <w:p w:rsidR="008E76AE" w:rsidRDefault="008E76AE" w:rsidP="008E76AE">
      <w:pPr>
        <w:pStyle w:val="ListParagraph"/>
        <w:ind w:firstLine="0"/>
      </w:pPr>
      <w:r>
        <w:t>Engine này lưu trữ các file trong bộ nhớ dưới dạng đối tượng Buffer và nó không có tùy chọn thêm nào.</w:t>
      </w:r>
    </w:p>
    <w:p w:rsidR="008E76AE" w:rsidRDefault="008E76AE" w:rsidP="008E76AE">
      <w:pPr>
        <w:pStyle w:val="ListParagraph"/>
        <w:ind w:firstLine="0"/>
      </w:pPr>
    </w:p>
    <w:p w:rsidR="008E76AE" w:rsidRPr="00141531" w:rsidRDefault="008E76AE" w:rsidP="008E76AE">
      <w:pPr>
        <w:pStyle w:val="ListParagraph"/>
        <w:ind w:firstLine="0"/>
      </w:pPr>
      <w:r>
        <w:rPr>
          <w:noProof/>
          <w:lang w:val="en-GB" w:eastAsia="en-GB"/>
        </w:rPr>
        <mc:AlternateContent>
          <mc:Choice Requires="wps">
            <w:drawing>
              <wp:anchor distT="0" distB="0" distL="114300" distR="114300" simplePos="0" relativeHeight="251658240" behindDoc="0" locked="0" layoutInCell="1" allowOverlap="1" wp14:anchorId="67D888B8" wp14:editId="7901DB33">
                <wp:simplePos x="0" y="0"/>
                <wp:positionH relativeFrom="column">
                  <wp:posOffset>511175</wp:posOffset>
                </wp:positionH>
                <wp:positionV relativeFrom="paragraph">
                  <wp:posOffset>14605</wp:posOffset>
                </wp:positionV>
                <wp:extent cx="4591050" cy="5810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4591050" cy="581025"/>
                        </a:xfrm>
                        <a:prstGeom prst="rect">
                          <a:avLst/>
                        </a:prstGeom>
                        <a:solidFill>
                          <a:srgbClr val="F6F8FA"/>
                        </a:solidFill>
                      </wps:spPr>
                      <wps:style>
                        <a:lnRef idx="2">
                          <a:schemeClr val="accent1">
                            <a:shade val="50000"/>
                          </a:schemeClr>
                        </a:lnRef>
                        <a:fillRef idx="1">
                          <a:schemeClr val="accent1"/>
                        </a:fillRef>
                        <a:effectRef idx="0">
                          <a:schemeClr val="accent1"/>
                        </a:effectRef>
                        <a:fontRef idx="minor">
                          <a:schemeClr val="lt1"/>
                        </a:fontRef>
                      </wps:style>
                      <wps:txbx>
                        <w:txbxContent>
                          <w:p w:rsidR="00EA6370" w:rsidRPr="00141531" w:rsidRDefault="00EA6370" w:rsidP="008E7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141531">
                              <w:rPr>
                                <w:color w:val="D73A49"/>
                                <w:szCs w:val="26"/>
                                <w:lang w:val="en-GB" w:eastAsia="en-GB"/>
                              </w:rPr>
                              <w:t>var</w:t>
                            </w:r>
                            <w:r w:rsidRPr="00141531">
                              <w:rPr>
                                <w:color w:val="24292E"/>
                                <w:szCs w:val="26"/>
                                <w:lang w:val="en-GB" w:eastAsia="en-GB"/>
                              </w:rPr>
                              <w:t xml:space="preserve"> storage </w:t>
                            </w:r>
                            <w:r w:rsidRPr="00141531">
                              <w:rPr>
                                <w:color w:val="D73A49"/>
                                <w:szCs w:val="26"/>
                                <w:lang w:val="en-GB" w:eastAsia="en-GB"/>
                              </w:rPr>
                              <w:t>=</w:t>
                            </w:r>
                            <w:r w:rsidRPr="00141531">
                              <w:rPr>
                                <w:color w:val="24292E"/>
                                <w:szCs w:val="26"/>
                                <w:lang w:val="en-GB" w:eastAsia="en-GB"/>
                              </w:rPr>
                              <w:t xml:space="preserve"> multer.</w:t>
                            </w:r>
                            <w:r w:rsidRPr="00141531">
                              <w:rPr>
                                <w:color w:val="6F42C1"/>
                                <w:szCs w:val="26"/>
                                <w:lang w:val="en-GB" w:eastAsia="en-GB"/>
                              </w:rPr>
                              <w:t>memoryStorage</w:t>
                            </w:r>
                            <w:r w:rsidRPr="00141531">
                              <w:rPr>
                                <w:color w:val="24292E"/>
                                <w:szCs w:val="26"/>
                                <w:lang w:val="en-GB" w:eastAsia="en-GB"/>
                              </w:rPr>
                              <w:t>()</w:t>
                            </w:r>
                          </w:p>
                          <w:p w:rsidR="00EA6370" w:rsidRPr="00141531" w:rsidRDefault="00EA6370" w:rsidP="008E7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141531">
                              <w:rPr>
                                <w:color w:val="D73A49"/>
                                <w:szCs w:val="26"/>
                                <w:lang w:val="en-GB" w:eastAsia="en-GB"/>
                              </w:rPr>
                              <w:t>var</w:t>
                            </w:r>
                            <w:r w:rsidRPr="00141531">
                              <w:rPr>
                                <w:color w:val="24292E"/>
                                <w:szCs w:val="26"/>
                                <w:lang w:val="en-GB" w:eastAsia="en-GB"/>
                              </w:rPr>
                              <w:t xml:space="preserve"> upload </w:t>
                            </w:r>
                            <w:r w:rsidRPr="00141531">
                              <w:rPr>
                                <w:color w:val="D73A49"/>
                                <w:szCs w:val="26"/>
                                <w:lang w:val="en-GB" w:eastAsia="en-GB"/>
                              </w:rPr>
                              <w:t>=</w:t>
                            </w:r>
                            <w:r w:rsidRPr="00141531">
                              <w:rPr>
                                <w:color w:val="24292E"/>
                                <w:szCs w:val="26"/>
                                <w:lang w:val="en-GB" w:eastAsia="en-GB"/>
                              </w:rPr>
                              <w:t xml:space="preserve"> </w:t>
                            </w:r>
                            <w:r w:rsidRPr="00141531">
                              <w:rPr>
                                <w:color w:val="6F42C1"/>
                                <w:szCs w:val="26"/>
                                <w:lang w:val="en-GB" w:eastAsia="en-GB"/>
                              </w:rPr>
                              <w:t>multer</w:t>
                            </w:r>
                            <w:r w:rsidRPr="00141531">
                              <w:rPr>
                                <w:color w:val="24292E"/>
                                <w:szCs w:val="26"/>
                                <w:lang w:val="en-GB" w:eastAsia="en-GB"/>
                              </w:rPr>
                              <w:t>({ storage</w:t>
                            </w:r>
                            <w:r w:rsidRPr="00141531">
                              <w:rPr>
                                <w:color w:val="D73A49"/>
                                <w:szCs w:val="26"/>
                                <w:lang w:val="en-GB" w:eastAsia="en-GB"/>
                              </w:rPr>
                              <w:t>:</w:t>
                            </w:r>
                            <w:r w:rsidRPr="00141531">
                              <w:rPr>
                                <w:color w:val="24292E"/>
                                <w:szCs w:val="26"/>
                                <w:lang w:val="en-GB" w:eastAsia="en-GB"/>
                              </w:rPr>
                              <w:t xml:space="preserve"> storage })</w:t>
                            </w:r>
                          </w:p>
                          <w:p w:rsidR="00EA6370" w:rsidRPr="00141531" w:rsidRDefault="00EA6370" w:rsidP="008E76AE">
                            <w:pPr>
                              <w:jc w:val="center"/>
                              <w:rPr>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D888B8" id="Rectangle 28" o:spid="_x0000_s1047" style="position:absolute;left:0;text-align:left;margin-left:40.25pt;margin-top:1.15pt;width:361.5pt;height:45.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uUlgIAAIIFAAAOAAAAZHJzL2Uyb0RvYy54bWysVE1v2zAMvQ/YfxB0X20HSdcGdYqgRYYB&#10;RVu0HXpWZCk2IIuapMTOfv0oyXaDrthhWA4OJZKPH3rk1XXfKnIQ1jWgS1qc5ZQIzaFq9K6kP142&#10;Xy4ocZ7piinQoqRH4ej16vOnq84sxQxqUJWwBEG0W3ampLX3ZplljteiZe4MjNColGBb5vFod1ll&#10;WYforcpmeX6edWArY4EL5/D2NinpKuJLKbh/kNIJT1RJMTcfvzZ+t+Gbra7YcmeZqRs+pMH+IYuW&#10;NRqDTlC3zDOyt80fUG3DLTiQ/oxDm4GUDRexBqymyN9V81wzI2It2Bxnpja5/wfL7w+PljRVSWf4&#10;Upq1+EZP2DWmd0oQvMMGdcYt0e7ZPNrh5FAM1fbStuEf6yB9bOpxaqroPeF4OV9cFvkCe89Rt7go&#10;8tkigGZv3sY6/01AS4JQUovhYy/Z4c75ZDqahGAOVFNtGqXiwe62N8qSA8MH3pxvLjbrAf3ELAsV&#10;pJyj5I9KBGeln4TE4jHLWYwYaScmPMa50L5IqppVIoVZ5PgbowSiBo9YUQQMyBLTm7AHgNEygYzY&#10;qb7BPriKyNrJOf9bYsl58oiRQfvJuW002I8AFFY1RE72mP5Ja4Lo+22fiBFNw9UWqiOyxUIaI2f4&#10;psEnu2POPzKLc4OvjLvAP+BHKuhKCoNESQ3210f3wR7pjFpKOpzDkrqfe2YFJeq7RqJfFvN5GNx4&#10;mC++zvBgTzXbU43etzeATChw6xgexWDv1ShKC+0rrox1iIoqpjnGLin3djzc+LQfcOlwsV5HMxxW&#10;w/ydfjY8gIdGB0q+9K/MmoG3Hhl/D+PMsuU7+ibb4Klhvfcgm8jtt74OT4CDHrk0LKWwSU7P0ept&#10;da5+AwAA//8DAFBLAwQUAAYACAAAACEAEND1wN0AAAAHAQAADwAAAGRycy9kb3ducmV2LnhtbEyO&#10;30vDMBSF3wX/h3AFX8QlW5nU2nSIIEzxV6e+Z821LUtuSpNt9b/3+qSPh3P4zleuJu/EAcfYB9Iw&#10;nykQSE2wPbUaPt7vL3MQMRmyxgVCDd8YYVWdnpSmsOFINR42qRUMoVgYDV1KQyFlbDr0Js7CgMTd&#10;Vxi9SRzHVtrRHBnunVwodSW96YkfOjPgXYfNbrP3Gp6aer57eMX0WL+spbtYPq/fPpPW52fT7Q2I&#10;hFP6G8OvPqtDxU7bsCcbhdOQqyUvNSwyEFznKuO81XCd5SCrUv73r34AAAD//wMAUEsBAi0AFAAG&#10;AAgAAAAhALaDOJL+AAAA4QEAABMAAAAAAAAAAAAAAAAAAAAAAFtDb250ZW50X1R5cGVzXS54bWxQ&#10;SwECLQAUAAYACAAAACEAOP0h/9YAAACUAQAACwAAAAAAAAAAAAAAAAAvAQAAX3JlbHMvLnJlbHNQ&#10;SwECLQAUAAYACAAAACEAbs7rlJYCAACCBQAADgAAAAAAAAAAAAAAAAAuAgAAZHJzL2Uyb0RvYy54&#10;bWxQSwECLQAUAAYACAAAACEAEND1wN0AAAAHAQAADwAAAAAAAAAAAAAAAADwBAAAZHJzL2Rvd25y&#10;ZXYueG1sUEsFBgAAAAAEAAQA8wAAAPoFAAAAAA==&#10;" fillcolor="#f6f8fa" strokecolor="#243f60 [1604]" strokeweight="2pt">
                <v:textbox>
                  <w:txbxContent>
                    <w:p w:rsidR="00EA6370" w:rsidRPr="00141531" w:rsidRDefault="00EA6370" w:rsidP="008E7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141531">
                        <w:rPr>
                          <w:color w:val="D73A49"/>
                          <w:szCs w:val="26"/>
                          <w:lang w:val="en-GB" w:eastAsia="en-GB"/>
                        </w:rPr>
                        <w:t>var</w:t>
                      </w:r>
                      <w:r w:rsidRPr="00141531">
                        <w:rPr>
                          <w:color w:val="24292E"/>
                          <w:szCs w:val="26"/>
                          <w:lang w:val="en-GB" w:eastAsia="en-GB"/>
                        </w:rPr>
                        <w:t xml:space="preserve"> storage </w:t>
                      </w:r>
                      <w:r w:rsidRPr="00141531">
                        <w:rPr>
                          <w:color w:val="D73A49"/>
                          <w:szCs w:val="26"/>
                          <w:lang w:val="en-GB" w:eastAsia="en-GB"/>
                        </w:rPr>
                        <w:t>=</w:t>
                      </w:r>
                      <w:r w:rsidRPr="00141531">
                        <w:rPr>
                          <w:color w:val="24292E"/>
                          <w:szCs w:val="26"/>
                          <w:lang w:val="en-GB" w:eastAsia="en-GB"/>
                        </w:rPr>
                        <w:t xml:space="preserve"> multer.</w:t>
                      </w:r>
                      <w:r w:rsidRPr="00141531">
                        <w:rPr>
                          <w:color w:val="6F42C1"/>
                          <w:szCs w:val="26"/>
                          <w:lang w:val="en-GB" w:eastAsia="en-GB"/>
                        </w:rPr>
                        <w:t>memoryStorage</w:t>
                      </w:r>
                      <w:r w:rsidRPr="00141531">
                        <w:rPr>
                          <w:color w:val="24292E"/>
                          <w:szCs w:val="26"/>
                          <w:lang w:val="en-GB" w:eastAsia="en-GB"/>
                        </w:rPr>
                        <w:t>()</w:t>
                      </w:r>
                    </w:p>
                    <w:p w:rsidR="00EA6370" w:rsidRPr="00141531" w:rsidRDefault="00EA6370" w:rsidP="008E7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24292E"/>
                          <w:szCs w:val="26"/>
                          <w:lang w:val="en-GB" w:eastAsia="en-GB"/>
                        </w:rPr>
                      </w:pPr>
                      <w:r w:rsidRPr="00141531">
                        <w:rPr>
                          <w:color w:val="D73A49"/>
                          <w:szCs w:val="26"/>
                          <w:lang w:val="en-GB" w:eastAsia="en-GB"/>
                        </w:rPr>
                        <w:t>var</w:t>
                      </w:r>
                      <w:r w:rsidRPr="00141531">
                        <w:rPr>
                          <w:color w:val="24292E"/>
                          <w:szCs w:val="26"/>
                          <w:lang w:val="en-GB" w:eastAsia="en-GB"/>
                        </w:rPr>
                        <w:t xml:space="preserve"> upload </w:t>
                      </w:r>
                      <w:r w:rsidRPr="00141531">
                        <w:rPr>
                          <w:color w:val="D73A49"/>
                          <w:szCs w:val="26"/>
                          <w:lang w:val="en-GB" w:eastAsia="en-GB"/>
                        </w:rPr>
                        <w:t>=</w:t>
                      </w:r>
                      <w:r w:rsidRPr="00141531">
                        <w:rPr>
                          <w:color w:val="24292E"/>
                          <w:szCs w:val="26"/>
                          <w:lang w:val="en-GB" w:eastAsia="en-GB"/>
                        </w:rPr>
                        <w:t xml:space="preserve"> </w:t>
                      </w:r>
                      <w:r w:rsidRPr="00141531">
                        <w:rPr>
                          <w:color w:val="6F42C1"/>
                          <w:szCs w:val="26"/>
                          <w:lang w:val="en-GB" w:eastAsia="en-GB"/>
                        </w:rPr>
                        <w:t>multer</w:t>
                      </w:r>
                      <w:r w:rsidRPr="00141531">
                        <w:rPr>
                          <w:color w:val="24292E"/>
                          <w:szCs w:val="26"/>
                          <w:lang w:val="en-GB" w:eastAsia="en-GB"/>
                        </w:rPr>
                        <w:t>({ storage</w:t>
                      </w:r>
                      <w:r w:rsidRPr="00141531">
                        <w:rPr>
                          <w:color w:val="D73A49"/>
                          <w:szCs w:val="26"/>
                          <w:lang w:val="en-GB" w:eastAsia="en-GB"/>
                        </w:rPr>
                        <w:t>:</w:t>
                      </w:r>
                      <w:r w:rsidRPr="00141531">
                        <w:rPr>
                          <w:color w:val="24292E"/>
                          <w:szCs w:val="26"/>
                          <w:lang w:val="en-GB" w:eastAsia="en-GB"/>
                        </w:rPr>
                        <w:t xml:space="preserve"> storage })</w:t>
                      </w:r>
                    </w:p>
                    <w:p w:rsidR="00EA6370" w:rsidRPr="00141531" w:rsidRDefault="00EA6370" w:rsidP="008E76AE">
                      <w:pPr>
                        <w:jc w:val="center"/>
                        <w:rPr>
                          <w:szCs w:val="26"/>
                        </w:rPr>
                      </w:pPr>
                    </w:p>
                  </w:txbxContent>
                </v:textbox>
              </v:rect>
            </w:pict>
          </mc:Fallback>
        </mc:AlternateContent>
      </w:r>
    </w:p>
    <w:p w:rsidR="008E76AE" w:rsidRDefault="008E76AE" w:rsidP="008E76AE">
      <w:pPr>
        <w:pStyle w:val="ListParagraph"/>
        <w:ind w:firstLine="0"/>
      </w:pPr>
    </w:p>
    <w:p w:rsidR="008E76AE" w:rsidRDefault="008E76AE" w:rsidP="008E76AE">
      <w:pPr>
        <w:pStyle w:val="ListParagraph"/>
        <w:ind w:firstLine="0"/>
      </w:pPr>
    </w:p>
    <w:p w:rsidR="008E76AE" w:rsidRDefault="008E76AE" w:rsidP="008E76AE">
      <w:pPr>
        <w:pStyle w:val="ListParagraph"/>
        <w:ind w:firstLine="0"/>
      </w:pPr>
      <w:r>
        <w:t>Khi sử dụng memorystorage. Các file sẽ chứa trường gọi là buffer, nó sẽ chứa toàn bộ nội dung file.</w:t>
      </w:r>
    </w:p>
    <w:p w:rsidR="008E76AE" w:rsidRDefault="008E76AE" w:rsidP="008E76AE">
      <w:pPr>
        <w:pStyle w:val="ListParagraph"/>
        <w:ind w:firstLine="0"/>
      </w:pPr>
      <w:r w:rsidRPr="008E76AE">
        <w:rPr>
          <w:b/>
        </w:rPr>
        <w:t>WARNING</w:t>
      </w:r>
      <w:r>
        <w:t xml:space="preserve">: Khi tải lên file dung lượng lớn hoặc file có dung lượng nhỏ với số lượng quá nhiều có thể khiến cho tài nguyên bộ nhớ máy tính lúc đó bị cạn kiệt và mất nhiều thời gian phản hồi. </w:t>
      </w:r>
    </w:p>
    <w:p w:rsidR="008E76AE" w:rsidRDefault="008E76AE" w:rsidP="008E76AE">
      <w:pPr>
        <w:pStyle w:val="ListParagraph"/>
        <w:ind w:firstLine="0"/>
        <w:rPr>
          <w:b/>
        </w:rPr>
      </w:pPr>
    </w:p>
    <w:p w:rsidR="008E76AE" w:rsidRDefault="008E76AE" w:rsidP="00A74F3C">
      <w:pPr>
        <w:pStyle w:val="ListParagraph"/>
        <w:numPr>
          <w:ilvl w:val="0"/>
          <w:numId w:val="20"/>
        </w:numPr>
        <w:rPr>
          <w:b/>
        </w:rPr>
      </w:pPr>
      <w:r>
        <w:rPr>
          <w:b/>
        </w:rPr>
        <w:t>Limits</w:t>
      </w:r>
    </w:p>
    <w:p w:rsidR="008E76AE" w:rsidRDefault="008E76AE" w:rsidP="008E76AE">
      <w:pPr>
        <w:pStyle w:val="ListParagraph"/>
        <w:ind w:firstLine="0"/>
      </w:pPr>
      <w:r>
        <w:t>Đây là đối tượng sẽ chỉ định giới hạn kích cỡ của file và hiển nhiên đối tượng này là một tùy chọn.</w:t>
      </w:r>
    </w:p>
    <w:p w:rsidR="008E76AE" w:rsidRDefault="008E76AE" w:rsidP="008E76AE">
      <w:pPr>
        <w:pStyle w:val="ListParagraph"/>
        <w:ind w:firstLine="0"/>
      </w:pPr>
    </w:p>
    <w:p w:rsidR="008E76AE" w:rsidRDefault="008E76AE" w:rsidP="008E76AE">
      <w:pPr>
        <w:pStyle w:val="ListParagraph"/>
        <w:ind w:firstLine="0"/>
      </w:pPr>
      <w:r>
        <w:t xml:space="preserve">Các thông số sau là có sẵn trong </w:t>
      </w:r>
      <w:r w:rsidRPr="008E76AE">
        <w:rPr>
          <w:highlight w:val="yellow"/>
        </w:rPr>
        <w:t>limits</w:t>
      </w:r>
    </w:p>
    <w:p w:rsidR="008E76AE" w:rsidRDefault="008E76AE" w:rsidP="008E76AE">
      <w:pPr>
        <w:pStyle w:val="ListParagraph"/>
        <w:ind w:firstLine="0"/>
      </w:pPr>
    </w:p>
    <w:p w:rsidR="008E76AE" w:rsidRDefault="008E76AE" w:rsidP="008E76AE">
      <w:pPr>
        <w:pStyle w:val="ListParagraph"/>
        <w:ind w:firstLine="0"/>
      </w:pPr>
    </w:p>
    <w:p w:rsidR="008E76AE" w:rsidRDefault="008E76AE" w:rsidP="008E76AE">
      <w:pPr>
        <w:pStyle w:val="ListParagraph"/>
        <w:ind w:firstLine="0"/>
      </w:pPr>
    </w:p>
    <w:p w:rsidR="008E76AE" w:rsidRDefault="008E76AE" w:rsidP="008E76AE">
      <w:pPr>
        <w:pStyle w:val="ListParagraph"/>
        <w:ind w:firstLine="0"/>
      </w:pPr>
    </w:p>
    <w:tbl>
      <w:tblPr>
        <w:tblStyle w:val="TableGrid"/>
        <w:tblW w:w="0" w:type="auto"/>
        <w:tblLook w:val="04A0" w:firstRow="1" w:lastRow="0" w:firstColumn="1" w:lastColumn="0" w:noHBand="0" w:noVBand="1"/>
      </w:tblPr>
      <w:tblGrid>
        <w:gridCol w:w="2773"/>
        <w:gridCol w:w="2738"/>
        <w:gridCol w:w="2671"/>
      </w:tblGrid>
      <w:tr w:rsidR="008E76AE" w:rsidTr="008E76AE">
        <w:tc>
          <w:tcPr>
            <w:tcW w:w="2773" w:type="dxa"/>
          </w:tcPr>
          <w:p w:rsidR="008E76AE" w:rsidRDefault="008E76AE" w:rsidP="008E76AE">
            <w:pPr>
              <w:pStyle w:val="ListParagraph"/>
              <w:ind w:left="0" w:firstLine="0"/>
            </w:pPr>
            <w:r>
              <w:lastRenderedPageBreak/>
              <w:t>Key</w:t>
            </w:r>
          </w:p>
        </w:tc>
        <w:tc>
          <w:tcPr>
            <w:tcW w:w="2738" w:type="dxa"/>
          </w:tcPr>
          <w:p w:rsidR="008E76AE" w:rsidRDefault="008E76AE" w:rsidP="008E76AE">
            <w:pPr>
              <w:pStyle w:val="ListParagraph"/>
              <w:ind w:left="0" w:firstLine="0"/>
            </w:pPr>
            <w:r>
              <w:t>Description</w:t>
            </w:r>
          </w:p>
        </w:tc>
        <w:tc>
          <w:tcPr>
            <w:tcW w:w="2671" w:type="dxa"/>
          </w:tcPr>
          <w:p w:rsidR="008E76AE" w:rsidRDefault="008E76AE" w:rsidP="008E76AE">
            <w:pPr>
              <w:pStyle w:val="ListParagraph"/>
              <w:ind w:left="0" w:firstLine="0"/>
            </w:pPr>
            <w:r>
              <w:t xml:space="preserve">Default </w:t>
            </w:r>
          </w:p>
        </w:tc>
      </w:tr>
      <w:tr w:rsidR="008E76AE" w:rsidTr="008E76AE">
        <w:tc>
          <w:tcPr>
            <w:tcW w:w="2773" w:type="dxa"/>
          </w:tcPr>
          <w:p w:rsidR="008E76AE" w:rsidRDefault="008E76AE" w:rsidP="008E76AE">
            <w:pPr>
              <w:pStyle w:val="ListParagraph"/>
              <w:ind w:left="0" w:firstLine="0"/>
            </w:pPr>
            <w:r>
              <w:rPr>
                <w:rFonts w:ascii="Consolas" w:hAnsi="Consolas"/>
                <w:color w:val="24292E"/>
                <w:sz w:val="20"/>
                <w:szCs w:val="20"/>
              </w:rPr>
              <w:t>fieldNameSize</w:t>
            </w:r>
          </w:p>
        </w:tc>
        <w:tc>
          <w:tcPr>
            <w:tcW w:w="2738" w:type="dxa"/>
          </w:tcPr>
          <w:p w:rsidR="008E76AE" w:rsidRDefault="008E76AE" w:rsidP="008E76AE">
            <w:pPr>
              <w:pStyle w:val="ListParagraph"/>
              <w:ind w:left="0" w:firstLine="0"/>
            </w:pPr>
            <w:r>
              <w:t>Kích cỡ tên file tối đa</w:t>
            </w:r>
          </w:p>
        </w:tc>
        <w:tc>
          <w:tcPr>
            <w:tcW w:w="2671" w:type="dxa"/>
          </w:tcPr>
          <w:p w:rsidR="008E76AE" w:rsidRDefault="008E76AE" w:rsidP="008E76AE">
            <w:pPr>
              <w:pStyle w:val="ListParagraph"/>
              <w:ind w:left="0" w:firstLine="0"/>
              <w:jc w:val="center"/>
            </w:pPr>
            <w:r>
              <w:t>100 bytes</w:t>
            </w:r>
          </w:p>
        </w:tc>
      </w:tr>
      <w:tr w:rsidR="008E76AE" w:rsidTr="008E76AE">
        <w:tc>
          <w:tcPr>
            <w:tcW w:w="2773" w:type="dxa"/>
          </w:tcPr>
          <w:p w:rsidR="008E76AE" w:rsidRDefault="008E76AE" w:rsidP="008E76AE">
            <w:pPr>
              <w:pStyle w:val="ListParagraph"/>
              <w:ind w:left="0" w:firstLine="0"/>
            </w:pPr>
            <w:r>
              <w:rPr>
                <w:rFonts w:ascii="Consolas" w:hAnsi="Consolas"/>
                <w:color w:val="24292E"/>
                <w:sz w:val="20"/>
                <w:szCs w:val="20"/>
              </w:rPr>
              <w:t>fieldSize</w:t>
            </w:r>
          </w:p>
        </w:tc>
        <w:tc>
          <w:tcPr>
            <w:tcW w:w="2738" w:type="dxa"/>
          </w:tcPr>
          <w:p w:rsidR="008E76AE" w:rsidRDefault="008E76AE" w:rsidP="008E76AE">
            <w:pPr>
              <w:pStyle w:val="ListParagraph"/>
              <w:ind w:left="0" w:firstLine="0"/>
            </w:pPr>
            <w:r>
              <w:t>Kích cỡ giá trị file tối đa</w:t>
            </w:r>
          </w:p>
        </w:tc>
        <w:tc>
          <w:tcPr>
            <w:tcW w:w="2671" w:type="dxa"/>
          </w:tcPr>
          <w:p w:rsidR="008E76AE" w:rsidRDefault="008E76AE" w:rsidP="008E76AE">
            <w:pPr>
              <w:pStyle w:val="ListParagraph"/>
              <w:ind w:left="0" w:firstLine="0"/>
              <w:jc w:val="center"/>
            </w:pPr>
            <w:r>
              <w:t>1 MB</w:t>
            </w:r>
          </w:p>
        </w:tc>
      </w:tr>
      <w:tr w:rsidR="008E76AE" w:rsidTr="008E76AE">
        <w:tc>
          <w:tcPr>
            <w:tcW w:w="2773" w:type="dxa"/>
          </w:tcPr>
          <w:p w:rsidR="008E76AE" w:rsidRDefault="008E76AE" w:rsidP="008E76AE">
            <w:pPr>
              <w:pStyle w:val="ListParagraph"/>
              <w:ind w:left="0" w:firstLine="0"/>
            </w:pPr>
            <w:r>
              <w:rPr>
                <w:rFonts w:ascii="Consolas" w:hAnsi="Consolas"/>
                <w:color w:val="24292E"/>
                <w:sz w:val="20"/>
                <w:szCs w:val="20"/>
              </w:rPr>
              <w:t>fields</w:t>
            </w:r>
          </w:p>
        </w:tc>
        <w:tc>
          <w:tcPr>
            <w:tcW w:w="2738" w:type="dxa"/>
          </w:tcPr>
          <w:p w:rsidR="008E76AE" w:rsidRDefault="008E76AE" w:rsidP="008E76AE">
            <w:pPr>
              <w:pStyle w:val="ListParagraph"/>
              <w:ind w:left="0" w:firstLine="0"/>
            </w:pPr>
            <w:r>
              <w:t>Số lượng tối đa các trường không dùng để up file</w:t>
            </w:r>
          </w:p>
        </w:tc>
        <w:tc>
          <w:tcPr>
            <w:tcW w:w="2671" w:type="dxa"/>
          </w:tcPr>
          <w:p w:rsidR="008E76AE" w:rsidRDefault="008E76AE" w:rsidP="008E76AE">
            <w:pPr>
              <w:pStyle w:val="ListParagraph"/>
              <w:ind w:left="0" w:firstLine="0"/>
              <w:jc w:val="center"/>
            </w:pPr>
            <w:r>
              <w:t>Infinity</w:t>
            </w:r>
          </w:p>
        </w:tc>
      </w:tr>
      <w:tr w:rsidR="008E76AE" w:rsidTr="008E76AE">
        <w:tc>
          <w:tcPr>
            <w:tcW w:w="2773" w:type="dxa"/>
          </w:tcPr>
          <w:p w:rsidR="008E76AE" w:rsidRDefault="008E76AE" w:rsidP="008E76AE">
            <w:pPr>
              <w:pStyle w:val="ListParagraph"/>
              <w:ind w:left="0" w:firstLine="0"/>
            </w:pPr>
            <w:r>
              <w:rPr>
                <w:rFonts w:ascii="Consolas" w:hAnsi="Consolas"/>
                <w:color w:val="24292E"/>
                <w:sz w:val="20"/>
                <w:szCs w:val="20"/>
              </w:rPr>
              <w:t>fileSize</w:t>
            </w:r>
          </w:p>
        </w:tc>
        <w:tc>
          <w:tcPr>
            <w:tcW w:w="2738" w:type="dxa"/>
          </w:tcPr>
          <w:p w:rsidR="008E76AE" w:rsidRDefault="008E76AE" w:rsidP="008E76AE">
            <w:pPr>
              <w:pStyle w:val="ListParagraph"/>
              <w:ind w:left="0" w:firstLine="0"/>
            </w:pPr>
            <w:r>
              <w:t>Dành cho form multipart, kích cỡ file tối đa (trong đơn vị bytes)</w:t>
            </w:r>
          </w:p>
        </w:tc>
        <w:tc>
          <w:tcPr>
            <w:tcW w:w="2671" w:type="dxa"/>
          </w:tcPr>
          <w:p w:rsidR="008E76AE" w:rsidRDefault="008E76AE" w:rsidP="008E76AE">
            <w:pPr>
              <w:pStyle w:val="ListParagraph"/>
              <w:ind w:left="0" w:firstLine="0"/>
              <w:jc w:val="center"/>
            </w:pPr>
            <w:r>
              <w:t>Infinity</w:t>
            </w:r>
          </w:p>
        </w:tc>
      </w:tr>
      <w:tr w:rsidR="008E76AE" w:rsidTr="008E76AE">
        <w:tc>
          <w:tcPr>
            <w:tcW w:w="2773" w:type="dxa"/>
          </w:tcPr>
          <w:p w:rsidR="008E76AE" w:rsidRDefault="008E76AE" w:rsidP="008E76AE">
            <w:pPr>
              <w:pStyle w:val="ListParagraph"/>
              <w:ind w:left="0" w:firstLine="0"/>
            </w:pPr>
            <w:r>
              <w:rPr>
                <w:rFonts w:ascii="Consolas" w:hAnsi="Consolas"/>
                <w:color w:val="24292E"/>
                <w:sz w:val="20"/>
                <w:szCs w:val="20"/>
              </w:rPr>
              <w:t>files</w:t>
            </w:r>
          </w:p>
        </w:tc>
        <w:tc>
          <w:tcPr>
            <w:tcW w:w="2738" w:type="dxa"/>
          </w:tcPr>
          <w:p w:rsidR="008E76AE" w:rsidRDefault="008E76AE" w:rsidP="008E76AE">
            <w:pPr>
              <w:pStyle w:val="ListParagraph"/>
              <w:ind w:left="0" w:firstLine="0"/>
            </w:pPr>
            <w:r>
              <w:t>Dành cho form multipart, số lượng các trường cho phép tải file</w:t>
            </w:r>
          </w:p>
        </w:tc>
        <w:tc>
          <w:tcPr>
            <w:tcW w:w="2671" w:type="dxa"/>
          </w:tcPr>
          <w:p w:rsidR="008E76AE" w:rsidRDefault="008E76AE" w:rsidP="008E76AE">
            <w:pPr>
              <w:pStyle w:val="ListParagraph"/>
              <w:ind w:left="0" w:firstLine="0"/>
              <w:jc w:val="center"/>
            </w:pPr>
            <w:r>
              <w:t>Infinity</w:t>
            </w:r>
          </w:p>
        </w:tc>
      </w:tr>
      <w:tr w:rsidR="008E76AE" w:rsidTr="008E76AE">
        <w:tc>
          <w:tcPr>
            <w:tcW w:w="2773" w:type="dxa"/>
          </w:tcPr>
          <w:p w:rsidR="008E76AE" w:rsidRDefault="008E76AE" w:rsidP="008E76AE">
            <w:pPr>
              <w:pStyle w:val="ListParagraph"/>
              <w:ind w:left="0" w:firstLine="0"/>
            </w:pPr>
            <w:r>
              <w:rPr>
                <w:rFonts w:ascii="Consolas" w:hAnsi="Consolas"/>
                <w:color w:val="24292E"/>
                <w:sz w:val="20"/>
                <w:szCs w:val="20"/>
              </w:rPr>
              <w:t>parts</w:t>
            </w:r>
          </w:p>
        </w:tc>
        <w:tc>
          <w:tcPr>
            <w:tcW w:w="2738" w:type="dxa"/>
          </w:tcPr>
          <w:p w:rsidR="008E76AE" w:rsidRDefault="008E76AE" w:rsidP="008E76AE">
            <w:pPr>
              <w:pStyle w:val="ListParagraph"/>
              <w:ind w:left="0" w:firstLine="0"/>
            </w:pPr>
            <w:r>
              <w:t>Dành cho form multipart, số lượng tối đa của các bộ phận (fields + files)</w:t>
            </w:r>
          </w:p>
        </w:tc>
        <w:tc>
          <w:tcPr>
            <w:tcW w:w="2671" w:type="dxa"/>
          </w:tcPr>
          <w:p w:rsidR="008E76AE" w:rsidRDefault="008E76AE" w:rsidP="008E76AE">
            <w:pPr>
              <w:pStyle w:val="ListParagraph"/>
              <w:ind w:left="0" w:firstLine="0"/>
              <w:jc w:val="center"/>
            </w:pPr>
            <w:r>
              <w:t>Infinity</w:t>
            </w:r>
          </w:p>
        </w:tc>
      </w:tr>
      <w:tr w:rsidR="008E76AE" w:rsidTr="008E76AE">
        <w:tc>
          <w:tcPr>
            <w:tcW w:w="2773" w:type="dxa"/>
          </w:tcPr>
          <w:p w:rsidR="008E76AE" w:rsidRDefault="008E76AE" w:rsidP="008E76AE">
            <w:pPr>
              <w:pStyle w:val="ListParagraph"/>
              <w:ind w:left="0" w:firstLine="0"/>
            </w:pPr>
            <w:r>
              <w:rPr>
                <w:rFonts w:ascii="Consolas" w:hAnsi="Consolas"/>
                <w:color w:val="24292E"/>
                <w:sz w:val="20"/>
                <w:szCs w:val="20"/>
              </w:rPr>
              <w:t>headerPairs</w:t>
            </w:r>
          </w:p>
        </w:tc>
        <w:tc>
          <w:tcPr>
            <w:tcW w:w="2738" w:type="dxa"/>
          </w:tcPr>
          <w:p w:rsidR="008E76AE" w:rsidRDefault="008E76AE" w:rsidP="008E76AE">
            <w:pPr>
              <w:pStyle w:val="ListParagraph"/>
              <w:ind w:left="0" w:firstLine="0"/>
            </w:pPr>
            <w:r>
              <w:t>Dành cho form multipart, số lượng tối đa của các khóa header sang các cặp giá trị để chuyển đổi</w:t>
            </w:r>
          </w:p>
        </w:tc>
        <w:tc>
          <w:tcPr>
            <w:tcW w:w="2671" w:type="dxa"/>
          </w:tcPr>
          <w:p w:rsidR="008E76AE" w:rsidRDefault="008E76AE" w:rsidP="008E76AE">
            <w:pPr>
              <w:pStyle w:val="ListParagraph"/>
              <w:ind w:left="0" w:firstLine="0"/>
              <w:jc w:val="center"/>
            </w:pPr>
            <w:r>
              <w:t>2000</w:t>
            </w:r>
          </w:p>
        </w:tc>
      </w:tr>
    </w:tbl>
    <w:p w:rsidR="008E76AE" w:rsidRDefault="001D29A1" w:rsidP="008E76AE">
      <w:pPr>
        <w:pStyle w:val="ListParagraph"/>
        <w:ind w:firstLine="0"/>
      </w:pPr>
      <w:r>
        <w:t>Xác định giới hạn sẽ giúp cho website của bạn có thể chống lại được kiểu tấn công từ chối dịch vụ.</w:t>
      </w:r>
    </w:p>
    <w:p w:rsidR="001D29A1" w:rsidRPr="008E76AE" w:rsidRDefault="001D29A1" w:rsidP="008E76AE">
      <w:pPr>
        <w:pStyle w:val="ListParagraph"/>
        <w:ind w:firstLine="0"/>
      </w:pPr>
    </w:p>
    <w:p w:rsidR="008E76AE" w:rsidRDefault="001D29A1" w:rsidP="00A74F3C">
      <w:pPr>
        <w:pStyle w:val="ListParagraph"/>
        <w:numPr>
          <w:ilvl w:val="0"/>
          <w:numId w:val="20"/>
        </w:numPr>
        <w:rPr>
          <w:b/>
        </w:rPr>
      </w:pPr>
      <w:r>
        <w:rPr>
          <w:b/>
        </w:rPr>
        <w:t>fileFilter</w:t>
      </w:r>
    </w:p>
    <w:p w:rsidR="001D29A1" w:rsidRDefault="001D29A1" w:rsidP="001D29A1">
      <w:pPr>
        <w:pStyle w:val="ListParagraph"/>
        <w:ind w:firstLine="0"/>
      </w:pPr>
      <w:r>
        <w:t>Thêm cái này vào hàm upload để kiểm soát được file nào nên được tiếp tục đưa lên và file nào phải bỏ đi. Cái hàm sẽ trông như thế này:</w:t>
      </w:r>
    </w:p>
    <w:p w:rsidR="001D29A1" w:rsidRP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ind w:left="360" w:firstLine="0"/>
      </w:pPr>
    </w:p>
    <w:p w:rsidR="001D29A1" w:rsidRDefault="001D29A1" w:rsidP="001D29A1">
      <w:pPr>
        <w:ind w:left="360" w:firstLine="0"/>
      </w:pPr>
      <w:r>
        <w:rPr>
          <w:noProof/>
          <w:lang w:val="en-GB" w:eastAsia="en-GB"/>
        </w:rPr>
        <w:lastRenderedPageBreak/>
        <mc:AlternateContent>
          <mc:Choice Requires="wps">
            <w:drawing>
              <wp:anchor distT="0" distB="0" distL="114300" distR="114300" simplePos="0" relativeHeight="251662336" behindDoc="0" locked="0" layoutInCell="1" allowOverlap="1" wp14:anchorId="574323FE" wp14:editId="45C8B9D7">
                <wp:simplePos x="0" y="0"/>
                <wp:positionH relativeFrom="column">
                  <wp:posOffset>92075</wp:posOffset>
                </wp:positionH>
                <wp:positionV relativeFrom="paragraph">
                  <wp:posOffset>33655</wp:posOffset>
                </wp:positionV>
                <wp:extent cx="5238750" cy="26955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5238750" cy="2695575"/>
                        </a:xfrm>
                        <a:prstGeom prst="rect">
                          <a:avLst/>
                        </a:prstGeom>
                        <a:solidFill>
                          <a:srgbClr val="F6F8FA"/>
                        </a:solidFill>
                      </wps:spPr>
                      <wps:style>
                        <a:lnRef idx="2">
                          <a:schemeClr val="accent1">
                            <a:shade val="50000"/>
                          </a:schemeClr>
                        </a:lnRef>
                        <a:fillRef idx="1">
                          <a:schemeClr val="accent1"/>
                        </a:fillRef>
                        <a:effectRef idx="0">
                          <a:schemeClr val="accent1"/>
                        </a:effectRef>
                        <a:fontRef idx="minor">
                          <a:schemeClr val="lt1"/>
                        </a:fontRef>
                      </wps:style>
                      <wps:txbx>
                        <w:txbxContent>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D73A49"/>
                                <w:sz w:val="20"/>
                                <w:szCs w:val="20"/>
                                <w:lang w:val="en-GB" w:eastAsia="en-GB"/>
                              </w:rPr>
                              <w:t>function</w:t>
                            </w: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fileFilter</w:t>
                            </w:r>
                            <w:r w:rsidRPr="001D29A1">
                              <w:rPr>
                                <w:rFonts w:ascii="Consolas" w:hAnsi="Consolas" w:cs="Courier New"/>
                                <w:color w:val="24292E"/>
                                <w:sz w:val="20"/>
                                <w:szCs w:val="20"/>
                                <w:lang w:val="en-GB" w:eastAsia="en-GB"/>
                              </w:rPr>
                              <w:t xml:space="preserve"> (req, file, cb) {</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The function should call `cb` with a boolean</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to indicate if the file should be accepted</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To reject this file pass `false`, like so:</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cb</w:t>
                            </w:r>
                            <w:r w:rsidRPr="001D29A1">
                              <w:rPr>
                                <w:rFonts w:ascii="Consolas" w:hAnsi="Consolas" w:cs="Courier New"/>
                                <w:color w:val="24292E"/>
                                <w:sz w:val="20"/>
                                <w:szCs w:val="20"/>
                                <w:lang w:val="en-GB" w:eastAsia="en-GB"/>
                              </w:rPr>
                              <w:t>(</w:t>
                            </w:r>
                            <w:r w:rsidRPr="001D29A1">
                              <w:rPr>
                                <w:rFonts w:ascii="Consolas" w:hAnsi="Consolas" w:cs="Courier New"/>
                                <w:color w:val="005CC5"/>
                                <w:sz w:val="20"/>
                                <w:szCs w:val="20"/>
                                <w:lang w:val="en-GB" w:eastAsia="en-GB"/>
                              </w:rPr>
                              <w:t>null</w:t>
                            </w:r>
                            <w:r w:rsidRPr="001D29A1">
                              <w:rPr>
                                <w:rFonts w:ascii="Consolas" w:hAnsi="Consolas" w:cs="Courier New"/>
                                <w:color w:val="24292E"/>
                                <w:sz w:val="20"/>
                                <w:szCs w:val="20"/>
                                <w:lang w:val="en-GB" w:eastAsia="en-GB"/>
                              </w:rPr>
                              <w:t xml:space="preserve">, </w:t>
                            </w:r>
                            <w:r w:rsidRPr="001D29A1">
                              <w:rPr>
                                <w:rFonts w:ascii="Consolas" w:hAnsi="Consolas" w:cs="Courier New"/>
                                <w:color w:val="005CC5"/>
                                <w:sz w:val="20"/>
                                <w:szCs w:val="20"/>
                                <w:lang w:val="en-GB" w:eastAsia="en-GB"/>
                              </w:rPr>
                              <w:t>false</w:t>
                            </w:r>
                            <w:r w:rsidRPr="001D29A1">
                              <w:rPr>
                                <w:rFonts w:ascii="Consolas" w:hAnsi="Consolas" w:cs="Courier New"/>
                                <w:color w:val="24292E"/>
                                <w:sz w:val="20"/>
                                <w:szCs w:val="20"/>
                                <w:lang w:val="en-GB" w:eastAsia="en-GB"/>
                              </w:rPr>
                              <w:t>)</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To accept the file pass `true`, like so:</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cb</w:t>
                            </w:r>
                            <w:r w:rsidRPr="001D29A1">
                              <w:rPr>
                                <w:rFonts w:ascii="Consolas" w:hAnsi="Consolas" w:cs="Courier New"/>
                                <w:color w:val="24292E"/>
                                <w:sz w:val="20"/>
                                <w:szCs w:val="20"/>
                                <w:lang w:val="en-GB" w:eastAsia="en-GB"/>
                              </w:rPr>
                              <w:t>(</w:t>
                            </w:r>
                            <w:r w:rsidRPr="001D29A1">
                              <w:rPr>
                                <w:rFonts w:ascii="Consolas" w:hAnsi="Consolas" w:cs="Courier New"/>
                                <w:color w:val="005CC5"/>
                                <w:sz w:val="20"/>
                                <w:szCs w:val="20"/>
                                <w:lang w:val="en-GB" w:eastAsia="en-GB"/>
                              </w:rPr>
                              <w:t>null</w:t>
                            </w:r>
                            <w:r w:rsidRPr="001D29A1">
                              <w:rPr>
                                <w:rFonts w:ascii="Consolas" w:hAnsi="Consolas" w:cs="Courier New"/>
                                <w:color w:val="24292E"/>
                                <w:sz w:val="20"/>
                                <w:szCs w:val="20"/>
                                <w:lang w:val="en-GB" w:eastAsia="en-GB"/>
                              </w:rPr>
                              <w:t xml:space="preserve">, </w:t>
                            </w:r>
                            <w:r w:rsidRPr="001D29A1">
                              <w:rPr>
                                <w:rFonts w:ascii="Consolas" w:hAnsi="Consolas" w:cs="Courier New"/>
                                <w:color w:val="005CC5"/>
                                <w:sz w:val="20"/>
                                <w:szCs w:val="20"/>
                                <w:lang w:val="en-GB" w:eastAsia="en-GB"/>
                              </w:rPr>
                              <w:t>true</w:t>
                            </w:r>
                            <w:r w:rsidRPr="001D29A1">
                              <w:rPr>
                                <w:rFonts w:ascii="Consolas" w:hAnsi="Consolas" w:cs="Courier New"/>
                                <w:color w:val="24292E"/>
                                <w:sz w:val="20"/>
                                <w:szCs w:val="20"/>
                                <w:lang w:val="en-GB" w:eastAsia="en-GB"/>
                              </w:rPr>
                              <w:t>)</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You can always pass an error if something goes wrong:</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cb</w:t>
                            </w:r>
                            <w:r w:rsidRPr="001D29A1">
                              <w:rPr>
                                <w:rFonts w:ascii="Consolas" w:hAnsi="Consolas" w:cs="Courier New"/>
                                <w:color w:val="24292E"/>
                                <w:sz w:val="20"/>
                                <w:szCs w:val="20"/>
                                <w:lang w:val="en-GB" w:eastAsia="en-GB"/>
                              </w:rPr>
                              <w:t>(</w:t>
                            </w:r>
                            <w:r w:rsidRPr="001D29A1">
                              <w:rPr>
                                <w:rFonts w:ascii="Consolas" w:hAnsi="Consolas" w:cs="Courier New"/>
                                <w:color w:val="D73A49"/>
                                <w:sz w:val="20"/>
                                <w:szCs w:val="20"/>
                                <w:lang w:val="en-GB" w:eastAsia="en-GB"/>
                              </w:rPr>
                              <w:t>new</w:t>
                            </w: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Error</w:t>
                            </w:r>
                            <w:r w:rsidRPr="001D29A1">
                              <w:rPr>
                                <w:rFonts w:ascii="Consolas" w:hAnsi="Consolas" w:cs="Courier New"/>
                                <w:color w:val="24292E"/>
                                <w:sz w:val="20"/>
                                <w:szCs w:val="20"/>
                                <w:lang w:val="en-GB" w:eastAsia="en-GB"/>
                              </w:rPr>
                              <w:t>(</w:t>
                            </w:r>
                            <w:r w:rsidRPr="001D29A1">
                              <w:rPr>
                                <w:rFonts w:ascii="Consolas" w:hAnsi="Consolas" w:cs="Courier New"/>
                                <w:color w:val="032F62"/>
                                <w:sz w:val="20"/>
                                <w:szCs w:val="20"/>
                                <w:lang w:val="en-GB" w:eastAsia="en-GB"/>
                              </w:rPr>
                              <w:t>'I don\'t have a clue!'</w:t>
                            </w:r>
                            <w:r w:rsidRPr="001D29A1">
                              <w:rPr>
                                <w:rFonts w:ascii="Consolas" w:hAnsi="Consolas" w:cs="Courier New"/>
                                <w:color w:val="24292E"/>
                                <w:sz w:val="20"/>
                                <w:szCs w:val="20"/>
                                <w:lang w:val="en-GB" w:eastAsia="en-GB"/>
                              </w:rPr>
                              <w:t>))</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4323FE" id="Rectangle 29" o:spid="_x0000_s1048" style="position:absolute;left:0;text-align:left;margin-left:7.25pt;margin-top:2.65pt;width:412.5pt;height:21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DmQIAAIMFAAAOAAAAZHJzL2Uyb0RvYy54bWysVEtv2zAMvg/YfxB0X514dR9BnSJokWFA&#10;0RZth54VWYoFyKImKbGzXz9KfjToih2G5eBQIvnxoY+8uu4aTfbCeQWmpPOTGSXCcKiU2Zb0x8v6&#10;ywUlPjBTMQ1GlPQgPL1efv501dqFyKEGXQlHEMT4RWtLWodgF1nmeS0a5k/ACoNKCa5hAY9um1WO&#10;tYje6Cyfzc6yFlxlHXDhPd7e9kq6TPhSCh4epPQiEF1SzC2kr0vfTfxmyyu22Dpma8WHNNg/ZNEw&#10;ZTDoBHXLAiM7p/6AahR34EGGEw5NBlIqLlINWM189q6a55pZkWrB5ng7tcn/P1h+v390RFUlzS8p&#10;MazBN3rCrjGz1YLgHTaotX6Bds/20Q0nj2KstpOuif9YB+lSUw9TU0UXCMfLIv96cV5g7znq8rPL&#10;ojgvImr25m6dD98ENCQKJXUYPzWT7e986E1HkxjNg1bVWmmdDm67udGO7Bm+8PpsfbFeDehHZlks&#10;oU86SeGgRXTW5klIrB7TzFPExDsx4THOhQnzXlWzSvRhihn+xiiRqdEjVZQAI7LE9CbsAWC07EFG&#10;7L6+wT66ikTbyXn2t8R658kjRQYTJudGGXAfAWisaojc22P6R62JYug2Xc+MPJrGqw1UB6SLg36O&#10;vOVrhU92x3x4ZA4HB58Zl0F4wI/U0JYUBomSGtyvj+6jPfIZtZS0OIgl9T93zAlK9HeDTL+cn57G&#10;yU2H0+I8x4M71myONWbX3AAyYY5rx/IkRvugR1E6aF5xZ6xiVFQxwzF2SXlw4+Em9AsCtw4Xq1Uy&#10;w2m1LNyZZ8sjeGx0pORL98qcHXgbkPL3MA4tW7yjb28bPQ2sdgGkStx+6+vwBDjpiUvDVoqr5Pic&#10;rN525/I3AAAA//8DAFBLAwQUAAYACAAAACEADyx46t8AAAAIAQAADwAAAGRycy9kb3ducmV2Lnht&#10;bEyPy07DMBBF90j8gzVIbBB1+ghKQ5wKISEVVB4psHfjIYlqj6PYbcPfM6xgeXSv7pwpVqOz4ohD&#10;6DwpmE4SEEi1Nx01Cj7eH64zECFqMtp6QgXfGGBVnp8VOjf+RBUet7ERPEIh1wraGPtcylC36HSY&#10;+B6Jsy8/OB0Zh0aaQZ943Fk5S5Ib6XRHfKHVPd63WO+3B6dgU1fT/eMrxqfqZS3tVfq8fvuMSl1e&#10;jHe3ICKO8a8Mv/qsDiU77fyBTBCWeZFyU0E6B8FxNl8y7xQsZssMZFnI/w+UPwAAAP//AwBQSwEC&#10;LQAUAAYACAAAACEAtoM4kv4AAADhAQAAEwAAAAAAAAAAAAAAAAAAAAAAW0NvbnRlbnRfVHlwZXNd&#10;LnhtbFBLAQItABQABgAIAAAAIQA4/SH/1gAAAJQBAAALAAAAAAAAAAAAAAAAAC8BAABfcmVscy8u&#10;cmVsc1BLAQItABQABgAIAAAAIQAUdz/DmQIAAIMFAAAOAAAAAAAAAAAAAAAAAC4CAABkcnMvZTJv&#10;RG9jLnhtbFBLAQItABQABgAIAAAAIQAPLHjq3wAAAAgBAAAPAAAAAAAAAAAAAAAAAPMEAABkcnMv&#10;ZG93bnJldi54bWxQSwUGAAAAAAQABADzAAAA/wUAAAAA&#10;" fillcolor="#f6f8fa" strokecolor="#243f60 [1604]" strokeweight="2pt">
                <v:textbox>
                  <w:txbxContent>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D73A49"/>
                          <w:sz w:val="20"/>
                          <w:szCs w:val="20"/>
                          <w:lang w:val="en-GB" w:eastAsia="en-GB"/>
                        </w:rPr>
                        <w:t>function</w:t>
                      </w: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fileFilter</w:t>
                      </w:r>
                      <w:r w:rsidRPr="001D29A1">
                        <w:rPr>
                          <w:rFonts w:ascii="Consolas" w:hAnsi="Consolas" w:cs="Courier New"/>
                          <w:color w:val="24292E"/>
                          <w:sz w:val="20"/>
                          <w:szCs w:val="20"/>
                          <w:lang w:val="en-GB" w:eastAsia="en-GB"/>
                        </w:rPr>
                        <w:t xml:space="preserve"> (req, file, cb) {</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The function should call `cb` with a boolean</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to indicate if the file should be accepted</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To reject this file pass `false`, like so:</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cb</w:t>
                      </w:r>
                      <w:r w:rsidRPr="001D29A1">
                        <w:rPr>
                          <w:rFonts w:ascii="Consolas" w:hAnsi="Consolas" w:cs="Courier New"/>
                          <w:color w:val="24292E"/>
                          <w:sz w:val="20"/>
                          <w:szCs w:val="20"/>
                          <w:lang w:val="en-GB" w:eastAsia="en-GB"/>
                        </w:rPr>
                        <w:t>(</w:t>
                      </w:r>
                      <w:r w:rsidRPr="001D29A1">
                        <w:rPr>
                          <w:rFonts w:ascii="Consolas" w:hAnsi="Consolas" w:cs="Courier New"/>
                          <w:color w:val="005CC5"/>
                          <w:sz w:val="20"/>
                          <w:szCs w:val="20"/>
                          <w:lang w:val="en-GB" w:eastAsia="en-GB"/>
                        </w:rPr>
                        <w:t>null</w:t>
                      </w:r>
                      <w:r w:rsidRPr="001D29A1">
                        <w:rPr>
                          <w:rFonts w:ascii="Consolas" w:hAnsi="Consolas" w:cs="Courier New"/>
                          <w:color w:val="24292E"/>
                          <w:sz w:val="20"/>
                          <w:szCs w:val="20"/>
                          <w:lang w:val="en-GB" w:eastAsia="en-GB"/>
                        </w:rPr>
                        <w:t xml:space="preserve">, </w:t>
                      </w:r>
                      <w:r w:rsidRPr="001D29A1">
                        <w:rPr>
                          <w:rFonts w:ascii="Consolas" w:hAnsi="Consolas" w:cs="Courier New"/>
                          <w:color w:val="005CC5"/>
                          <w:sz w:val="20"/>
                          <w:szCs w:val="20"/>
                          <w:lang w:val="en-GB" w:eastAsia="en-GB"/>
                        </w:rPr>
                        <w:t>false</w:t>
                      </w:r>
                      <w:r w:rsidRPr="001D29A1">
                        <w:rPr>
                          <w:rFonts w:ascii="Consolas" w:hAnsi="Consolas" w:cs="Courier New"/>
                          <w:color w:val="24292E"/>
                          <w:sz w:val="20"/>
                          <w:szCs w:val="20"/>
                          <w:lang w:val="en-GB" w:eastAsia="en-GB"/>
                        </w:rPr>
                        <w:t>)</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To accept the file pass `true`, like so:</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cb</w:t>
                      </w:r>
                      <w:r w:rsidRPr="001D29A1">
                        <w:rPr>
                          <w:rFonts w:ascii="Consolas" w:hAnsi="Consolas" w:cs="Courier New"/>
                          <w:color w:val="24292E"/>
                          <w:sz w:val="20"/>
                          <w:szCs w:val="20"/>
                          <w:lang w:val="en-GB" w:eastAsia="en-GB"/>
                        </w:rPr>
                        <w:t>(</w:t>
                      </w:r>
                      <w:r w:rsidRPr="001D29A1">
                        <w:rPr>
                          <w:rFonts w:ascii="Consolas" w:hAnsi="Consolas" w:cs="Courier New"/>
                          <w:color w:val="005CC5"/>
                          <w:sz w:val="20"/>
                          <w:szCs w:val="20"/>
                          <w:lang w:val="en-GB" w:eastAsia="en-GB"/>
                        </w:rPr>
                        <w:t>null</w:t>
                      </w:r>
                      <w:r w:rsidRPr="001D29A1">
                        <w:rPr>
                          <w:rFonts w:ascii="Consolas" w:hAnsi="Consolas" w:cs="Courier New"/>
                          <w:color w:val="24292E"/>
                          <w:sz w:val="20"/>
                          <w:szCs w:val="20"/>
                          <w:lang w:val="en-GB" w:eastAsia="en-GB"/>
                        </w:rPr>
                        <w:t xml:space="preserve">, </w:t>
                      </w:r>
                      <w:r w:rsidRPr="001D29A1">
                        <w:rPr>
                          <w:rFonts w:ascii="Consolas" w:hAnsi="Consolas" w:cs="Courier New"/>
                          <w:color w:val="005CC5"/>
                          <w:sz w:val="20"/>
                          <w:szCs w:val="20"/>
                          <w:lang w:val="en-GB" w:eastAsia="en-GB"/>
                        </w:rPr>
                        <w:t>true</w:t>
                      </w:r>
                      <w:r w:rsidRPr="001D29A1">
                        <w:rPr>
                          <w:rFonts w:ascii="Consolas" w:hAnsi="Consolas" w:cs="Courier New"/>
                          <w:color w:val="24292E"/>
                          <w:sz w:val="20"/>
                          <w:szCs w:val="20"/>
                          <w:lang w:val="en-GB" w:eastAsia="en-GB"/>
                        </w:rPr>
                        <w:t>)</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You can always pass an error if something goes wrong:</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cb</w:t>
                      </w:r>
                      <w:r w:rsidRPr="001D29A1">
                        <w:rPr>
                          <w:rFonts w:ascii="Consolas" w:hAnsi="Consolas" w:cs="Courier New"/>
                          <w:color w:val="24292E"/>
                          <w:sz w:val="20"/>
                          <w:szCs w:val="20"/>
                          <w:lang w:val="en-GB" w:eastAsia="en-GB"/>
                        </w:rPr>
                        <w:t>(</w:t>
                      </w:r>
                      <w:r w:rsidRPr="001D29A1">
                        <w:rPr>
                          <w:rFonts w:ascii="Consolas" w:hAnsi="Consolas" w:cs="Courier New"/>
                          <w:color w:val="D73A49"/>
                          <w:sz w:val="20"/>
                          <w:szCs w:val="20"/>
                          <w:lang w:val="en-GB" w:eastAsia="en-GB"/>
                        </w:rPr>
                        <w:t>new</w:t>
                      </w: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Error</w:t>
                      </w:r>
                      <w:r w:rsidRPr="001D29A1">
                        <w:rPr>
                          <w:rFonts w:ascii="Consolas" w:hAnsi="Consolas" w:cs="Courier New"/>
                          <w:color w:val="24292E"/>
                          <w:sz w:val="20"/>
                          <w:szCs w:val="20"/>
                          <w:lang w:val="en-GB" w:eastAsia="en-GB"/>
                        </w:rPr>
                        <w:t>(</w:t>
                      </w:r>
                      <w:r w:rsidRPr="001D29A1">
                        <w:rPr>
                          <w:rFonts w:ascii="Consolas" w:hAnsi="Consolas" w:cs="Courier New"/>
                          <w:color w:val="032F62"/>
                          <w:sz w:val="20"/>
                          <w:szCs w:val="20"/>
                          <w:lang w:val="en-GB" w:eastAsia="en-GB"/>
                        </w:rPr>
                        <w:t>'I don\'t have a clue!'</w:t>
                      </w:r>
                      <w:r w:rsidRPr="001D29A1">
                        <w:rPr>
                          <w:rFonts w:ascii="Consolas" w:hAnsi="Consolas" w:cs="Courier New"/>
                          <w:color w:val="24292E"/>
                          <w:sz w:val="20"/>
                          <w:szCs w:val="20"/>
                          <w:lang w:val="en-GB" w:eastAsia="en-GB"/>
                        </w:rPr>
                        <w:t>))</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w:t>
                      </w:r>
                    </w:p>
                  </w:txbxContent>
                </v:textbox>
              </v:rect>
            </w:pict>
          </mc:Fallback>
        </mc:AlternateContent>
      </w:r>
    </w:p>
    <w:p w:rsidR="001D29A1" w:rsidRDefault="001D29A1" w:rsidP="001D29A1">
      <w:pPr>
        <w:ind w:left="360" w:firstLine="0"/>
      </w:pPr>
    </w:p>
    <w:p w:rsidR="001D29A1" w:rsidRDefault="001D29A1" w:rsidP="001D29A1">
      <w:pPr>
        <w:ind w:left="360" w:firstLine="0"/>
      </w:pPr>
    </w:p>
    <w:p w:rsidR="001D29A1" w:rsidRDefault="001D29A1" w:rsidP="001D29A1">
      <w:pPr>
        <w:ind w:left="360" w:firstLine="0"/>
      </w:pPr>
    </w:p>
    <w:p w:rsidR="001D29A1" w:rsidRDefault="001D29A1" w:rsidP="001D29A1">
      <w:pPr>
        <w:ind w:left="360" w:firstLine="0"/>
      </w:pPr>
    </w:p>
    <w:p w:rsidR="001D29A1" w:rsidRDefault="001D29A1" w:rsidP="001D29A1">
      <w:pPr>
        <w:ind w:left="360" w:firstLine="0"/>
      </w:pPr>
    </w:p>
    <w:p w:rsidR="001D29A1" w:rsidRDefault="001D29A1" w:rsidP="001D29A1">
      <w:pPr>
        <w:ind w:left="360" w:firstLine="0"/>
      </w:pPr>
    </w:p>
    <w:p w:rsidR="001D29A1" w:rsidRDefault="001D29A1" w:rsidP="001D29A1">
      <w:pPr>
        <w:ind w:left="360" w:firstLine="0"/>
      </w:pPr>
    </w:p>
    <w:p w:rsidR="001D29A1" w:rsidRDefault="001D29A1" w:rsidP="001D29A1">
      <w:pPr>
        <w:ind w:left="360" w:firstLine="0"/>
      </w:pPr>
    </w:p>
    <w:p w:rsidR="001D29A1" w:rsidRPr="001D29A1" w:rsidRDefault="001D29A1" w:rsidP="001D29A1">
      <w:pPr>
        <w:ind w:firstLine="0"/>
      </w:pPr>
    </w:p>
    <w:p w:rsidR="001D29A1" w:rsidRDefault="001D29A1" w:rsidP="00A74F3C">
      <w:pPr>
        <w:pStyle w:val="ListParagraph"/>
        <w:numPr>
          <w:ilvl w:val="0"/>
          <w:numId w:val="20"/>
        </w:numPr>
        <w:rPr>
          <w:b/>
        </w:rPr>
      </w:pPr>
      <w:r>
        <w:rPr>
          <w:b/>
        </w:rPr>
        <w:t>Error handling</w:t>
      </w:r>
    </w:p>
    <w:p w:rsidR="001D29A1" w:rsidRDefault="001D29A1" w:rsidP="001D29A1">
      <w:pPr>
        <w:pStyle w:val="ListParagraph"/>
        <w:ind w:firstLine="0"/>
      </w:pPr>
      <w:r>
        <w:t>Khi gặp phải lỗi thì Multer sẽ ủy thác cái lỗi này lại cho Express. Người phát triển có thể làm màu hay có thể nói là họ có thể thiết kế một trang hay ho để hiển thị lỗi. Nếu muốn họ có thể tùy chọn và sử dụng tiêu chuẩn của Express.</w:t>
      </w:r>
    </w:p>
    <w:p w:rsidR="001D29A1" w:rsidRDefault="001D29A1" w:rsidP="001D29A1">
      <w:pPr>
        <w:pStyle w:val="ListParagraph"/>
        <w:ind w:firstLine="0"/>
      </w:pPr>
    </w:p>
    <w:p w:rsidR="001D29A1" w:rsidRDefault="001D29A1" w:rsidP="001D29A1">
      <w:pPr>
        <w:pStyle w:val="ListParagraph"/>
        <w:ind w:firstLine="0"/>
      </w:pPr>
      <w:r>
        <w:t xml:space="preserve">Nếu họ muốn bắt một cái lỗi cụ thể từ phía Multer, họ có thể tự gọi hàm middleware. Cũng vậy, nếu họ muốn mắt duy nhất lỗi multer, họ có thể dùng </w:t>
      </w:r>
      <w:r w:rsidRPr="001D29A1">
        <w:rPr>
          <w:i/>
          <w:highlight w:val="yellow"/>
        </w:rPr>
        <w:t>The Multer errors</w:t>
      </w:r>
      <w:r>
        <w:rPr>
          <w:i/>
        </w:rPr>
        <w:t xml:space="preserve">, </w:t>
      </w:r>
      <w:r w:rsidRPr="001D29A1">
        <w:t>họ có thể dùng lớp MulterError</w:t>
      </w:r>
      <w:r>
        <w:rPr>
          <w:i/>
        </w:rPr>
        <w:t xml:space="preserve"> </w:t>
      </w:r>
      <w:r>
        <w:t>để đính kèm đối tượng multer vào chính nó (ví dụ: err instanceof multer.MulterError).</w:t>
      </w:r>
    </w:p>
    <w:p w:rsidR="001D29A1" w:rsidRDefault="001D29A1" w:rsidP="001D29A1">
      <w:pPr>
        <w:pStyle w:val="ListParagraph"/>
        <w:ind w:firstLine="0"/>
      </w:pPr>
    </w:p>
    <w:p w:rsidR="001D29A1" w:rsidRDefault="001D29A1" w:rsidP="001D29A1">
      <w:pPr>
        <w:pStyle w:val="ListParagraph"/>
        <w:ind w:firstLine="0"/>
      </w:pPr>
      <w:r>
        <w:t>Code mẫu phía dưới:</w:t>
      </w: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Default="001D29A1" w:rsidP="001D29A1">
      <w:pPr>
        <w:pStyle w:val="ListParagraph"/>
        <w:ind w:firstLine="0"/>
      </w:pPr>
    </w:p>
    <w:p w:rsidR="001D29A1" w:rsidRPr="001D29A1" w:rsidRDefault="001D29A1" w:rsidP="001D29A1">
      <w:pPr>
        <w:pStyle w:val="ListParagraph"/>
        <w:ind w:firstLine="0"/>
      </w:pPr>
      <w:r>
        <w:rPr>
          <w:noProof/>
          <w:lang w:val="en-GB" w:eastAsia="en-GB"/>
        </w:rPr>
        <mc:AlternateContent>
          <mc:Choice Requires="wps">
            <w:drawing>
              <wp:anchor distT="0" distB="0" distL="114300" distR="114300" simplePos="0" relativeHeight="251676672" behindDoc="0" locked="0" layoutInCell="1" allowOverlap="1" wp14:anchorId="408E3C88" wp14:editId="2BB4F590">
                <wp:simplePos x="0" y="0"/>
                <wp:positionH relativeFrom="column">
                  <wp:posOffset>425450</wp:posOffset>
                </wp:positionH>
                <wp:positionV relativeFrom="paragraph">
                  <wp:posOffset>23495</wp:posOffset>
                </wp:positionV>
                <wp:extent cx="4743450" cy="22383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4743450" cy="2238375"/>
                        </a:xfrm>
                        <a:prstGeom prst="rect">
                          <a:avLst/>
                        </a:prstGeom>
                        <a:solidFill>
                          <a:srgbClr val="F6F8FA"/>
                        </a:solidFill>
                      </wps:spPr>
                      <wps:style>
                        <a:lnRef idx="2">
                          <a:schemeClr val="accent1">
                            <a:shade val="50000"/>
                          </a:schemeClr>
                        </a:lnRef>
                        <a:fillRef idx="1">
                          <a:schemeClr val="accent1"/>
                        </a:fillRef>
                        <a:effectRef idx="0">
                          <a:schemeClr val="accent1"/>
                        </a:effectRef>
                        <a:fontRef idx="minor">
                          <a:schemeClr val="lt1"/>
                        </a:fontRef>
                      </wps:style>
                      <wps:txbx>
                        <w:txbxContent>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D73A49"/>
                                <w:sz w:val="20"/>
                                <w:szCs w:val="20"/>
                                <w:lang w:val="en-GB" w:eastAsia="en-GB"/>
                              </w:rPr>
                              <w:t>var</w:t>
                            </w:r>
                            <w:r w:rsidRPr="001D29A1">
                              <w:rPr>
                                <w:rFonts w:ascii="Consolas" w:hAnsi="Consolas" w:cs="Courier New"/>
                                <w:color w:val="24292E"/>
                                <w:sz w:val="20"/>
                                <w:szCs w:val="20"/>
                                <w:lang w:val="en-GB" w:eastAsia="en-GB"/>
                              </w:rPr>
                              <w:t xml:space="preserve"> multer </w:t>
                            </w:r>
                            <w:r w:rsidRPr="001D29A1">
                              <w:rPr>
                                <w:rFonts w:ascii="Consolas" w:hAnsi="Consolas" w:cs="Courier New"/>
                                <w:color w:val="D73A49"/>
                                <w:sz w:val="20"/>
                                <w:szCs w:val="20"/>
                                <w:lang w:val="en-GB" w:eastAsia="en-GB"/>
                              </w:rPr>
                              <w:t>=</w:t>
                            </w:r>
                            <w:r w:rsidRPr="001D29A1">
                              <w:rPr>
                                <w:rFonts w:ascii="Consolas" w:hAnsi="Consolas" w:cs="Courier New"/>
                                <w:color w:val="24292E"/>
                                <w:sz w:val="20"/>
                                <w:szCs w:val="20"/>
                                <w:lang w:val="en-GB" w:eastAsia="en-GB"/>
                              </w:rPr>
                              <w:t xml:space="preserve"> </w:t>
                            </w:r>
                            <w:r w:rsidRPr="001D29A1">
                              <w:rPr>
                                <w:rFonts w:ascii="Consolas" w:hAnsi="Consolas" w:cs="Courier New"/>
                                <w:color w:val="005CC5"/>
                                <w:sz w:val="20"/>
                                <w:szCs w:val="20"/>
                                <w:lang w:val="en-GB" w:eastAsia="en-GB"/>
                              </w:rPr>
                              <w:t>require</w:t>
                            </w:r>
                            <w:r w:rsidRPr="001D29A1">
                              <w:rPr>
                                <w:rFonts w:ascii="Consolas" w:hAnsi="Consolas" w:cs="Courier New"/>
                                <w:color w:val="24292E"/>
                                <w:sz w:val="20"/>
                                <w:szCs w:val="20"/>
                                <w:lang w:val="en-GB" w:eastAsia="en-GB"/>
                              </w:rPr>
                              <w:t>(</w:t>
                            </w:r>
                            <w:r w:rsidRPr="001D29A1">
                              <w:rPr>
                                <w:rFonts w:ascii="Consolas" w:hAnsi="Consolas" w:cs="Courier New"/>
                                <w:color w:val="032F62"/>
                                <w:sz w:val="20"/>
                                <w:szCs w:val="20"/>
                                <w:lang w:val="en-GB" w:eastAsia="en-GB"/>
                              </w:rPr>
                              <w:t>'multer'</w:t>
                            </w:r>
                            <w:r w:rsidRPr="001D29A1">
                              <w:rPr>
                                <w:rFonts w:ascii="Consolas" w:hAnsi="Consolas" w:cs="Courier New"/>
                                <w:color w:val="24292E"/>
                                <w:sz w:val="20"/>
                                <w:szCs w:val="20"/>
                                <w:lang w:val="en-GB" w:eastAsia="en-GB"/>
                              </w:rPr>
                              <w:t>)</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D73A49"/>
                                <w:sz w:val="20"/>
                                <w:szCs w:val="20"/>
                                <w:lang w:val="en-GB" w:eastAsia="en-GB"/>
                              </w:rPr>
                              <w:t>var</w:t>
                            </w:r>
                            <w:r w:rsidRPr="001D29A1">
                              <w:rPr>
                                <w:rFonts w:ascii="Consolas" w:hAnsi="Consolas" w:cs="Courier New"/>
                                <w:color w:val="24292E"/>
                                <w:sz w:val="20"/>
                                <w:szCs w:val="20"/>
                                <w:lang w:val="en-GB" w:eastAsia="en-GB"/>
                              </w:rPr>
                              <w:t xml:space="preserve"> upload </w:t>
                            </w:r>
                            <w:r w:rsidRPr="001D29A1">
                              <w:rPr>
                                <w:rFonts w:ascii="Consolas" w:hAnsi="Consolas" w:cs="Courier New"/>
                                <w:color w:val="D73A49"/>
                                <w:sz w:val="20"/>
                                <w:szCs w:val="20"/>
                                <w:lang w:val="en-GB" w:eastAsia="en-GB"/>
                              </w:rPr>
                              <w:t>=</w:t>
                            </w: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multer</w:t>
                            </w:r>
                            <w:r w:rsidRPr="001D29A1">
                              <w:rPr>
                                <w:rFonts w:ascii="Consolas" w:hAnsi="Consolas" w:cs="Courier New"/>
                                <w:color w:val="24292E"/>
                                <w:sz w:val="20"/>
                                <w:szCs w:val="20"/>
                                <w:lang w:val="en-GB" w:eastAsia="en-GB"/>
                              </w:rPr>
                              <w:t>().</w:t>
                            </w:r>
                            <w:r w:rsidRPr="001D29A1">
                              <w:rPr>
                                <w:rFonts w:ascii="Consolas" w:hAnsi="Consolas" w:cs="Courier New"/>
                                <w:color w:val="6F42C1"/>
                                <w:sz w:val="20"/>
                                <w:szCs w:val="20"/>
                                <w:lang w:val="en-GB" w:eastAsia="en-GB"/>
                              </w:rPr>
                              <w:t>single</w:t>
                            </w:r>
                            <w:r w:rsidRPr="001D29A1">
                              <w:rPr>
                                <w:rFonts w:ascii="Consolas" w:hAnsi="Consolas" w:cs="Courier New"/>
                                <w:color w:val="24292E"/>
                                <w:sz w:val="20"/>
                                <w:szCs w:val="20"/>
                                <w:lang w:val="en-GB" w:eastAsia="en-GB"/>
                              </w:rPr>
                              <w:t>(</w:t>
                            </w:r>
                            <w:r w:rsidRPr="001D29A1">
                              <w:rPr>
                                <w:rFonts w:ascii="Consolas" w:hAnsi="Consolas" w:cs="Courier New"/>
                                <w:color w:val="032F62"/>
                                <w:sz w:val="20"/>
                                <w:szCs w:val="20"/>
                                <w:lang w:val="en-GB" w:eastAsia="en-GB"/>
                              </w:rPr>
                              <w:t>'avatar'</w:t>
                            </w:r>
                            <w:r w:rsidRPr="001D29A1">
                              <w:rPr>
                                <w:rFonts w:ascii="Consolas" w:hAnsi="Consolas" w:cs="Courier New"/>
                                <w:color w:val="24292E"/>
                                <w:sz w:val="20"/>
                                <w:szCs w:val="20"/>
                                <w:lang w:val="en-GB" w:eastAsia="en-GB"/>
                              </w:rPr>
                              <w:t>)</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app.</w:t>
                            </w:r>
                            <w:r w:rsidRPr="001D29A1">
                              <w:rPr>
                                <w:rFonts w:ascii="Consolas" w:hAnsi="Consolas" w:cs="Courier New"/>
                                <w:color w:val="6F42C1"/>
                                <w:sz w:val="20"/>
                                <w:szCs w:val="20"/>
                                <w:lang w:val="en-GB" w:eastAsia="en-GB"/>
                              </w:rPr>
                              <w:t>post</w:t>
                            </w:r>
                            <w:r w:rsidRPr="001D29A1">
                              <w:rPr>
                                <w:rFonts w:ascii="Consolas" w:hAnsi="Consolas" w:cs="Courier New"/>
                                <w:color w:val="24292E"/>
                                <w:sz w:val="20"/>
                                <w:szCs w:val="20"/>
                                <w:lang w:val="en-GB" w:eastAsia="en-GB"/>
                              </w:rPr>
                              <w:t>(</w:t>
                            </w:r>
                            <w:r w:rsidRPr="001D29A1">
                              <w:rPr>
                                <w:rFonts w:ascii="Consolas" w:hAnsi="Consolas" w:cs="Courier New"/>
                                <w:color w:val="032F62"/>
                                <w:sz w:val="20"/>
                                <w:szCs w:val="20"/>
                                <w:lang w:val="en-GB" w:eastAsia="en-GB"/>
                              </w:rPr>
                              <w:t>'/profile'</w:t>
                            </w:r>
                            <w:r w:rsidRPr="001D29A1">
                              <w:rPr>
                                <w:rFonts w:ascii="Consolas" w:hAnsi="Consolas" w:cs="Courier New"/>
                                <w:color w:val="24292E"/>
                                <w:sz w:val="20"/>
                                <w:szCs w:val="20"/>
                                <w:lang w:val="en-GB" w:eastAsia="en-GB"/>
                              </w:rPr>
                              <w:t xml:space="preserve">, </w:t>
                            </w:r>
                            <w:r w:rsidRPr="001D29A1">
                              <w:rPr>
                                <w:rFonts w:ascii="Consolas" w:hAnsi="Consolas" w:cs="Courier New"/>
                                <w:color w:val="D73A49"/>
                                <w:sz w:val="20"/>
                                <w:szCs w:val="20"/>
                                <w:lang w:val="en-GB" w:eastAsia="en-GB"/>
                              </w:rPr>
                              <w:t>function</w:t>
                            </w:r>
                            <w:r w:rsidRPr="001D29A1">
                              <w:rPr>
                                <w:rFonts w:ascii="Consolas" w:hAnsi="Consolas" w:cs="Courier New"/>
                                <w:color w:val="24292E"/>
                                <w:sz w:val="20"/>
                                <w:szCs w:val="20"/>
                                <w:lang w:val="en-GB" w:eastAsia="en-GB"/>
                              </w:rPr>
                              <w:t xml:space="preserve"> (req, res) {</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upload</w:t>
                            </w:r>
                            <w:r w:rsidRPr="001D29A1">
                              <w:rPr>
                                <w:rFonts w:ascii="Consolas" w:hAnsi="Consolas" w:cs="Courier New"/>
                                <w:color w:val="24292E"/>
                                <w:sz w:val="20"/>
                                <w:szCs w:val="20"/>
                                <w:lang w:val="en-GB" w:eastAsia="en-GB"/>
                              </w:rPr>
                              <w:t xml:space="preserve">(req, res, </w:t>
                            </w:r>
                            <w:r w:rsidRPr="001D29A1">
                              <w:rPr>
                                <w:rFonts w:ascii="Consolas" w:hAnsi="Consolas" w:cs="Courier New"/>
                                <w:color w:val="D73A49"/>
                                <w:sz w:val="20"/>
                                <w:szCs w:val="20"/>
                                <w:lang w:val="en-GB" w:eastAsia="en-GB"/>
                              </w:rPr>
                              <w:t>function</w:t>
                            </w:r>
                            <w:r w:rsidRPr="001D29A1">
                              <w:rPr>
                                <w:rFonts w:ascii="Consolas" w:hAnsi="Consolas" w:cs="Courier New"/>
                                <w:color w:val="24292E"/>
                                <w:sz w:val="20"/>
                                <w:szCs w:val="20"/>
                                <w:lang w:val="en-GB" w:eastAsia="en-GB"/>
                              </w:rPr>
                              <w:t xml:space="preserve"> (err) {</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D73A49"/>
                                <w:sz w:val="20"/>
                                <w:szCs w:val="20"/>
                                <w:lang w:val="en-GB" w:eastAsia="en-GB"/>
                              </w:rPr>
                              <w:t>if</w:t>
                            </w:r>
                            <w:r w:rsidRPr="001D29A1">
                              <w:rPr>
                                <w:rFonts w:ascii="Consolas" w:hAnsi="Consolas" w:cs="Courier New"/>
                                <w:color w:val="24292E"/>
                                <w:sz w:val="20"/>
                                <w:szCs w:val="20"/>
                                <w:lang w:val="en-GB" w:eastAsia="en-GB"/>
                              </w:rPr>
                              <w:t xml:space="preserve"> (err </w:t>
                            </w:r>
                            <w:r w:rsidRPr="001D29A1">
                              <w:rPr>
                                <w:rFonts w:ascii="Consolas" w:hAnsi="Consolas" w:cs="Courier New"/>
                                <w:color w:val="D73A49"/>
                                <w:sz w:val="20"/>
                                <w:szCs w:val="20"/>
                                <w:lang w:val="en-GB" w:eastAsia="en-GB"/>
                              </w:rPr>
                              <w:t>instanceof</w:t>
                            </w:r>
                            <w:r w:rsidRPr="001D29A1">
                              <w:rPr>
                                <w:rFonts w:ascii="Consolas" w:hAnsi="Consolas" w:cs="Courier New"/>
                                <w:color w:val="24292E"/>
                                <w:sz w:val="20"/>
                                <w:szCs w:val="20"/>
                                <w:lang w:val="en-GB" w:eastAsia="en-GB"/>
                              </w:rPr>
                              <w:t xml:space="preserve"> multer.MulterError) {</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A Multer error occurred when uploading.</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 </w:t>
                            </w:r>
                            <w:r w:rsidRPr="001D29A1">
                              <w:rPr>
                                <w:rFonts w:ascii="Consolas" w:hAnsi="Consolas" w:cs="Courier New"/>
                                <w:color w:val="D73A49"/>
                                <w:sz w:val="20"/>
                                <w:szCs w:val="20"/>
                                <w:lang w:val="en-GB" w:eastAsia="en-GB"/>
                              </w:rPr>
                              <w:t>else</w:t>
                            </w:r>
                            <w:r w:rsidRPr="001D29A1">
                              <w:rPr>
                                <w:rFonts w:ascii="Consolas" w:hAnsi="Consolas" w:cs="Courier New"/>
                                <w:color w:val="24292E"/>
                                <w:sz w:val="20"/>
                                <w:szCs w:val="20"/>
                                <w:lang w:val="en-GB" w:eastAsia="en-GB"/>
                              </w:rPr>
                              <w:t xml:space="preserve"> </w:t>
                            </w:r>
                            <w:r w:rsidRPr="001D29A1">
                              <w:rPr>
                                <w:rFonts w:ascii="Consolas" w:hAnsi="Consolas" w:cs="Courier New"/>
                                <w:color w:val="D73A49"/>
                                <w:sz w:val="20"/>
                                <w:szCs w:val="20"/>
                                <w:lang w:val="en-GB" w:eastAsia="en-GB"/>
                              </w:rPr>
                              <w:t>if</w:t>
                            </w:r>
                            <w:r w:rsidRPr="001D29A1">
                              <w:rPr>
                                <w:rFonts w:ascii="Consolas" w:hAnsi="Consolas" w:cs="Courier New"/>
                                <w:color w:val="24292E"/>
                                <w:sz w:val="20"/>
                                <w:szCs w:val="20"/>
                                <w:lang w:val="en-GB" w:eastAsia="en-GB"/>
                              </w:rPr>
                              <w:t xml:space="preserve"> (err) {</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An unknown error occurred when uploading.</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Everything went fine.</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w:t>
                            </w:r>
                          </w:p>
                          <w:p w:rsidR="00EA6370" w:rsidRDefault="00EA6370" w:rsidP="001D29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E3C88" id="Rectangle 31" o:spid="_x0000_s1049" style="position:absolute;left:0;text-align:left;margin-left:33.5pt;margin-top:1.85pt;width:373.5pt;height:176.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Ut1mQIAAIMFAAAOAAAAZHJzL2Uyb0RvYy54bWysVEtv2zAMvg/YfxB0X504SdsFdYqgRYYB&#10;RVu0HXpWZCkWIIuapMTOfv0o+dGgK3YYloNDieTHhz7y6rqtNTkI5xWYgk7PJpQIw6FUZlfQHy+b&#10;L5eU+MBMyTQYUdCj8PR69fnTVWOXIocKdCkcQRDjl40taBWCXWaZ55WomT8DKwwqJbiaBTy6XVY6&#10;1iB6rbN8MjnPGnCldcCF93h72ynpKuFLKXh4kNKLQHRBMbeQvi59t/Gbra7YcueYrRTv02D/kEXN&#10;lMGgI9QtC4zsnfoDqlbcgQcZzjjUGUipuEg1YDXTybtqnitmRaoFm+Pt2Cb//2D5/eHREVUWdDal&#10;xLAa3+gJu8bMTguCd9igxvol2j3bR9efPIqx2la6Ov5jHaRNTT2OTRVtIBwv5xfz2XyBveeoy/PZ&#10;5exiEVGzN3frfPgmoCZRKKjD+KmZ7HDnQ2c6mMRoHrQqN0rrdHC77Y125MDwhTfnm8vNukc/Mcti&#10;CV3SSQpHLaKzNk9CYvWYZp4iJt6JEY9xLkyYdqqKlaILs5jgb4gSmRo9UkUJMCJLTG/E7gEGyw5k&#10;wO7q6+2jq0i0HZ0nf0uscx49UmQwYXSulQH3EYDGqvrInT2mf9KaKIZ22yZm5LNoGq+2UB6RLg66&#10;OfKWbxQ+2R3z4ZE5HBx8ZlwG4QE/UkNTUOglSipwvz66j/bIZ9RS0uAgFtT/3DMnKNHfDTL963Q+&#10;j5ObDvPFRY4Hd6rZnmrMvr4BZAKSGbNLYrQPehClg/oVd8Y6RkUVMxxjF5QHNxxuQrcgcOtwsV4n&#10;M5xWy8KdebY8gsdGR0q+tK/M2Z63ASl/D8PQsuU7+na20dPAeh9AqsTtt772T4CTnrjUb6W4Sk7P&#10;yeptd65+AwAA//8DAFBLAwQUAAYACAAAACEA2nsX7t8AAAAIAQAADwAAAGRycy9kb3ducmV2Lnht&#10;bEyPW0vDQBCF3wX/wzKCL2I3qTYtMZsiglDFS9Pq+zY7JqF7CdlpG/+945M+fpzhzHeK5eisOOIQ&#10;u+AVpJMEBPo6mM43Cj62j9cLEJG0N9oGjwq+McKyPD8rdG7CyVd43FAjuMTHXCtoifpcyli36HSc&#10;hB49Z19hcJoYh0aaQZ+43Fk5TZJMOt15/tDqHh9arPebg1PwUlfp/ukd6bl6W0l7NXtdrT9JqcuL&#10;8f4OBOFIf8fwq8/qULLTLhy8icIqyOY8hRTczEFwvEhvmXfMs2wKsizk/wHlDwAAAP//AwBQSwEC&#10;LQAUAAYACAAAACEAtoM4kv4AAADhAQAAEwAAAAAAAAAAAAAAAAAAAAAAW0NvbnRlbnRfVHlwZXNd&#10;LnhtbFBLAQItABQABgAIAAAAIQA4/SH/1gAAAJQBAAALAAAAAAAAAAAAAAAAAC8BAABfcmVscy8u&#10;cmVsc1BLAQItABQABgAIAAAAIQBRCUt1mQIAAIMFAAAOAAAAAAAAAAAAAAAAAC4CAABkcnMvZTJv&#10;RG9jLnhtbFBLAQItABQABgAIAAAAIQDaexfu3wAAAAgBAAAPAAAAAAAAAAAAAAAAAPMEAABkcnMv&#10;ZG93bnJldi54bWxQSwUGAAAAAAQABADzAAAA/wUAAAAA&#10;" fillcolor="#f6f8fa" strokecolor="#243f60 [1604]" strokeweight="2pt">
                <v:textbox>
                  <w:txbxContent>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D73A49"/>
                          <w:sz w:val="20"/>
                          <w:szCs w:val="20"/>
                          <w:lang w:val="en-GB" w:eastAsia="en-GB"/>
                        </w:rPr>
                        <w:t>var</w:t>
                      </w:r>
                      <w:r w:rsidRPr="001D29A1">
                        <w:rPr>
                          <w:rFonts w:ascii="Consolas" w:hAnsi="Consolas" w:cs="Courier New"/>
                          <w:color w:val="24292E"/>
                          <w:sz w:val="20"/>
                          <w:szCs w:val="20"/>
                          <w:lang w:val="en-GB" w:eastAsia="en-GB"/>
                        </w:rPr>
                        <w:t xml:space="preserve"> multer </w:t>
                      </w:r>
                      <w:r w:rsidRPr="001D29A1">
                        <w:rPr>
                          <w:rFonts w:ascii="Consolas" w:hAnsi="Consolas" w:cs="Courier New"/>
                          <w:color w:val="D73A49"/>
                          <w:sz w:val="20"/>
                          <w:szCs w:val="20"/>
                          <w:lang w:val="en-GB" w:eastAsia="en-GB"/>
                        </w:rPr>
                        <w:t>=</w:t>
                      </w:r>
                      <w:r w:rsidRPr="001D29A1">
                        <w:rPr>
                          <w:rFonts w:ascii="Consolas" w:hAnsi="Consolas" w:cs="Courier New"/>
                          <w:color w:val="24292E"/>
                          <w:sz w:val="20"/>
                          <w:szCs w:val="20"/>
                          <w:lang w:val="en-GB" w:eastAsia="en-GB"/>
                        </w:rPr>
                        <w:t xml:space="preserve"> </w:t>
                      </w:r>
                      <w:r w:rsidRPr="001D29A1">
                        <w:rPr>
                          <w:rFonts w:ascii="Consolas" w:hAnsi="Consolas" w:cs="Courier New"/>
                          <w:color w:val="005CC5"/>
                          <w:sz w:val="20"/>
                          <w:szCs w:val="20"/>
                          <w:lang w:val="en-GB" w:eastAsia="en-GB"/>
                        </w:rPr>
                        <w:t>require</w:t>
                      </w:r>
                      <w:r w:rsidRPr="001D29A1">
                        <w:rPr>
                          <w:rFonts w:ascii="Consolas" w:hAnsi="Consolas" w:cs="Courier New"/>
                          <w:color w:val="24292E"/>
                          <w:sz w:val="20"/>
                          <w:szCs w:val="20"/>
                          <w:lang w:val="en-GB" w:eastAsia="en-GB"/>
                        </w:rPr>
                        <w:t>(</w:t>
                      </w:r>
                      <w:r w:rsidRPr="001D29A1">
                        <w:rPr>
                          <w:rFonts w:ascii="Consolas" w:hAnsi="Consolas" w:cs="Courier New"/>
                          <w:color w:val="032F62"/>
                          <w:sz w:val="20"/>
                          <w:szCs w:val="20"/>
                          <w:lang w:val="en-GB" w:eastAsia="en-GB"/>
                        </w:rPr>
                        <w:t>'multer'</w:t>
                      </w:r>
                      <w:r w:rsidRPr="001D29A1">
                        <w:rPr>
                          <w:rFonts w:ascii="Consolas" w:hAnsi="Consolas" w:cs="Courier New"/>
                          <w:color w:val="24292E"/>
                          <w:sz w:val="20"/>
                          <w:szCs w:val="20"/>
                          <w:lang w:val="en-GB" w:eastAsia="en-GB"/>
                        </w:rPr>
                        <w:t>)</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D73A49"/>
                          <w:sz w:val="20"/>
                          <w:szCs w:val="20"/>
                          <w:lang w:val="en-GB" w:eastAsia="en-GB"/>
                        </w:rPr>
                        <w:t>var</w:t>
                      </w:r>
                      <w:r w:rsidRPr="001D29A1">
                        <w:rPr>
                          <w:rFonts w:ascii="Consolas" w:hAnsi="Consolas" w:cs="Courier New"/>
                          <w:color w:val="24292E"/>
                          <w:sz w:val="20"/>
                          <w:szCs w:val="20"/>
                          <w:lang w:val="en-GB" w:eastAsia="en-GB"/>
                        </w:rPr>
                        <w:t xml:space="preserve"> upload </w:t>
                      </w:r>
                      <w:r w:rsidRPr="001D29A1">
                        <w:rPr>
                          <w:rFonts w:ascii="Consolas" w:hAnsi="Consolas" w:cs="Courier New"/>
                          <w:color w:val="D73A49"/>
                          <w:sz w:val="20"/>
                          <w:szCs w:val="20"/>
                          <w:lang w:val="en-GB" w:eastAsia="en-GB"/>
                        </w:rPr>
                        <w:t>=</w:t>
                      </w: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multer</w:t>
                      </w:r>
                      <w:r w:rsidRPr="001D29A1">
                        <w:rPr>
                          <w:rFonts w:ascii="Consolas" w:hAnsi="Consolas" w:cs="Courier New"/>
                          <w:color w:val="24292E"/>
                          <w:sz w:val="20"/>
                          <w:szCs w:val="20"/>
                          <w:lang w:val="en-GB" w:eastAsia="en-GB"/>
                        </w:rPr>
                        <w:t>().</w:t>
                      </w:r>
                      <w:r w:rsidRPr="001D29A1">
                        <w:rPr>
                          <w:rFonts w:ascii="Consolas" w:hAnsi="Consolas" w:cs="Courier New"/>
                          <w:color w:val="6F42C1"/>
                          <w:sz w:val="20"/>
                          <w:szCs w:val="20"/>
                          <w:lang w:val="en-GB" w:eastAsia="en-GB"/>
                        </w:rPr>
                        <w:t>single</w:t>
                      </w:r>
                      <w:r w:rsidRPr="001D29A1">
                        <w:rPr>
                          <w:rFonts w:ascii="Consolas" w:hAnsi="Consolas" w:cs="Courier New"/>
                          <w:color w:val="24292E"/>
                          <w:sz w:val="20"/>
                          <w:szCs w:val="20"/>
                          <w:lang w:val="en-GB" w:eastAsia="en-GB"/>
                        </w:rPr>
                        <w:t>(</w:t>
                      </w:r>
                      <w:r w:rsidRPr="001D29A1">
                        <w:rPr>
                          <w:rFonts w:ascii="Consolas" w:hAnsi="Consolas" w:cs="Courier New"/>
                          <w:color w:val="032F62"/>
                          <w:sz w:val="20"/>
                          <w:szCs w:val="20"/>
                          <w:lang w:val="en-GB" w:eastAsia="en-GB"/>
                        </w:rPr>
                        <w:t>'avatar'</w:t>
                      </w:r>
                      <w:r w:rsidRPr="001D29A1">
                        <w:rPr>
                          <w:rFonts w:ascii="Consolas" w:hAnsi="Consolas" w:cs="Courier New"/>
                          <w:color w:val="24292E"/>
                          <w:sz w:val="20"/>
                          <w:szCs w:val="20"/>
                          <w:lang w:val="en-GB" w:eastAsia="en-GB"/>
                        </w:rPr>
                        <w:t>)</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app.</w:t>
                      </w:r>
                      <w:r w:rsidRPr="001D29A1">
                        <w:rPr>
                          <w:rFonts w:ascii="Consolas" w:hAnsi="Consolas" w:cs="Courier New"/>
                          <w:color w:val="6F42C1"/>
                          <w:sz w:val="20"/>
                          <w:szCs w:val="20"/>
                          <w:lang w:val="en-GB" w:eastAsia="en-GB"/>
                        </w:rPr>
                        <w:t>post</w:t>
                      </w:r>
                      <w:r w:rsidRPr="001D29A1">
                        <w:rPr>
                          <w:rFonts w:ascii="Consolas" w:hAnsi="Consolas" w:cs="Courier New"/>
                          <w:color w:val="24292E"/>
                          <w:sz w:val="20"/>
                          <w:szCs w:val="20"/>
                          <w:lang w:val="en-GB" w:eastAsia="en-GB"/>
                        </w:rPr>
                        <w:t>(</w:t>
                      </w:r>
                      <w:r w:rsidRPr="001D29A1">
                        <w:rPr>
                          <w:rFonts w:ascii="Consolas" w:hAnsi="Consolas" w:cs="Courier New"/>
                          <w:color w:val="032F62"/>
                          <w:sz w:val="20"/>
                          <w:szCs w:val="20"/>
                          <w:lang w:val="en-GB" w:eastAsia="en-GB"/>
                        </w:rPr>
                        <w:t>'/profile'</w:t>
                      </w:r>
                      <w:r w:rsidRPr="001D29A1">
                        <w:rPr>
                          <w:rFonts w:ascii="Consolas" w:hAnsi="Consolas" w:cs="Courier New"/>
                          <w:color w:val="24292E"/>
                          <w:sz w:val="20"/>
                          <w:szCs w:val="20"/>
                          <w:lang w:val="en-GB" w:eastAsia="en-GB"/>
                        </w:rPr>
                        <w:t xml:space="preserve">, </w:t>
                      </w:r>
                      <w:r w:rsidRPr="001D29A1">
                        <w:rPr>
                          <w:rFonts w:ascii="Consolas" w:hAnsi="Consolas" w:cs="Courier New"/>
                          <w:color w:val="D73A49"/>
                          <w:sz w:val="20"/>
                          <w:szCs w:val="20"/>
                          <w:lang w:val="en-GB" w:eastAsia="en-GB"/>
                        </w:rPr>
                        <w:t>function</w:t>
                      </w:r>
                      <w:r w:rsidRPr="001D29A1">
                        <w:rPr>
                          <w:rFonts w:ascii="Consolas" w:hAnsi="Consolas" w:cs="Courier New"/>
                          <w:color w:val="24292E"/>
                          <w:sz w:val="20"/>
                          <w:szCs w:val="20"/>
                          <w:lang w:val="en-GB" w:eastAsia="en-GB"/>
                        </w:rPr>
                        <w:t xml:space="preserve"> (req, res) {</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F42C1"/>
                          <w:sz w:val="20"/>
                          <w:szCs w:val="20"/>
                          <w:lang w:val="en-GB" w:eastAsia="en-GB"/>
                        </w:rPr>
                        <w:t>upload</w:t>
                      </w:r>
                      <w:r w:rsidRPr="001D29A1">
                        <w:rPr>
                          <w:rFonts w:ascii="Consolas" w:hAnsi="Consolas" w:cs="Courier New"/>
                          <w:color w:val="24292E"/>
                          <w:sz w:val="20"/>
                          <w:szCs w:val="20"/>
                          <w:lang w:val="en-GB" w:eastAsia="en-GB"/>
                        </w:rPr>
                        <w:t xml:space="preserve">(req, res, </w:t>
                      </w:r>
                      <w:r w:rsidRPr="001D29A1">
                        <w:rPr>
                          <w:rFonts w:ascii="Consolas" w:hAnsi="Consolas" w:cs="Courier New"/>
                          <w:color w:val="D73A49"/>
                          <w:sz w:val="20"/>
                          <w:szCs w:val="20"/>
                          <w:lang w:val="en-GB" w:eastAsia="en-GB"/>
                        </w:rPr>
                        <w:t>function</w:t>
                      </w:r>
                      <w:r w:rsidRPr="001D29A1">
                        <w:rPr>
                          <w:rFonts w:ascii="Consolas" w:hAnsi="Consolas" w:cs="Courier New"/>
                          <w:color w:val="24292E"/>
                          <w:sz w:val="20"/>
                          <w:szCs w:val="20"/>
                          <w:lang w:val="en-GB" w:eastAsia="en-GB"/>
                        </w:rPr>
                        <w:t xml:space="preserve"> (err) {</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D73A49"/>
                          <w:sz w:val="20"/>
                          <w:szCs w:val="20"/>
                          <w:lang w:val="en-GB" w:eastAsia="en-GB"/>
                        </w:rPr>
                        <w:t>if</w:t>
                      </w:r>
                      <w:r w:rsidRPr="001D29A1">
                        <w:rPr>
                          <w:rFonts w:ascii="Consolas" w:hAnsi="Consolas" w:cs="Courier New"/>
                          <w:color w:val="24292E"/>
                          <w:sz w:val="20"/>
                          <w:szCs w:val="20"/>
                          <w:lang w:val="en-GB" w:eastAsia="en-GB"/>
                        </w:rPr>
                        <w:t xml:space="preserve"> (err </w:t>
                      </w:r>
                      <w:r w:rsidRPr="001D29A1">
                        <w:rPr>
                          <w:rFonts w:ascii="Consolas" w:hAnsi="Consolas" w:cs="Courier New"/>
                          <w:color w:val="D73A49"/>
                          <w:sz w:val="20"/>
                          <w:szCs w:val="20"/>
                          <w:lang w:val="en-GB" w:eastAsia="en-GB"/>
                        </w:rPr>
                        <w:t>instanceof</w:t>
                      </w:r>
                      <w:r w:rsidRPr="001D29A1">
                        <w:rPr>
                          <w:rFonts w:ascii="Consolas" w:hAnsi="Consolas" w:cs="Courier New"/>
                          <w:color w:val="24292E"/>
                          <w:sz w:val="20"/>
                          <w:szCs w:val="20"/>
                          <w:lang w:val="en-GB" w:eastAsia="en-GB"/>
                        </w:rPr>
                        <w:t xml:space="preserve"> multer.MulterError) {</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A Multer error occurred when uploading.</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 </w:t>
                      </w:r>
                      <w:r w:rsidRPr="001D29A1">
                        <w:rPr>
                          <w:rFonts w:ascii="Consolas" w:hAnsi="Consolas" w:cs="Courier New"/>
                          <w:color w:val="D73A49"/>
                          <w:sz w:val="20"/>
                          <w:szCs w:val="20"/>
                          <w:lang w:val="en-GB" w:eastAsia="en-GB"/>
                        </w:rPr>
                        <w:t>else</w:t>
                      </w:r>
                      <w:r w:rsidRPr="001D29A1">
                        <w:rPr>
                          <w:rFonts w:ascii="Consolas" w:hAnsi="Consolas" w:cs="Courier New"/>
                          <w:color w:val="24292E"/>
                          <w:sz w:val="20"/>
                          <w:szCs w:val="20"/>
                          <w:lang w:val="en-GB" w:eastAsia="en-GB"/>
                        </w:rPr>
                        <w:t xml:space="preserve"> </w:t>
                      </w:r>
                      <w:r w:rsidRPr="001D29A1">
                        <w:rPr>
                          <w:rFonts w:ascii="Consolas" w:hAnsi="Consolas" w:cs="Courier New"/>
                          <w:color w:val="D73A49"/>
                          <w:sz w:val="20"/>
                          <w:szCs w:val="20"/>
                          <w:lang w:val="en-GB" w:eastAsia="en-GB"/>
                        </w:rPr>
                        <w:t>if</w:t>
                      </w:r>
                      <w:r w:rsidRPr="001D29A1">
                        <w:rPr>
                          <w:rFonts w:ascii="Consolas" w:hAnsi="Consolas" w:cs="Courier New"/>
                          <w:color w:val="24292E"/>
                          <w:sz w:val="20"/>
                          <w:szCs w:val="20"/>
                          <w:lang w:val="en-GB" w:eastAsia="en-GB"/>
                        </w:rPr>
                        <w:t xml:space="preserve"> (err) {</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An unknown error occurred when uploading.</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r w:rsidRPr="001D29A1">
                        <w:rPr>
                          <w:rFonts w:ascii="Consolas" w:hAnsi="Consolas" w:cs="Courier New"/>
                          <w:color w:val="6A737D"/>
                          <w:sz w:val="20"/>
                          <w:szCs w:val="20"/>
                          <w:lang w:val="en-GB" w:eastAsia="en-GB"/>
                        </w:rPr>
                        <w:t>// Everything went fine.</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 xml:space="preserve">  })</w:t>
                      </w:r>
                    </w:p>
                    <w:p w:rsidR="00EA6370" w:rsidRPr="001D29A1" w:rsidRDefault="00EA6370" w:rsidP="001D29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Consolas" w:hAnsi="Consolas" w:cs="Courier New"/>
                          <w:color w:val="24292E"/>
                          <w:sz w:val="20"/>
                          <w:szCs w:val="20"/>
                          <w:lang w:val="en-GB" w:eastAsia="en-GB"/>
                        </w:rPr>
                      </w:pPr>
                      <w:r w:rsidRPr="001D29A1">
                        <w:rPr>
                          <w:rFonts w:ascii="Consolas" w:hAnsi="Consolas" w:cs="Courier New"/>
                          <w:color w:val="24292E"/>
                          <w:sz w:val="20"/>
                          <w:szCs w:val="20"/>
                          <w:lang w:val="en-GB" w:eastAsia="en-GB"/>
                        </w:rPr>
                        <w:t>})</w:t>
                      </w:r>
                    </w:p>
                    <w:p w:rsidR="00EA6370" w:rsidRDefault="00EA6370" w:rsidP="001D29A1">
                      <w:pPr>
                        <w:jc w:val="center"/>
                      </w:pPr>
                    </w:p>
                  </w:txbxContent>
                </v:textbox>
              </v:rect>
            </w:pict>
          </mc:Fallback>
        </mc:AlternateContent>
      </w: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503B3E" w:rsidRDefault="00503B3E" w:rsidP="001F2DB1">
      <w:pPr>
        <w:ind w:firstLine="0"/>
      </w:pPr>
    </w:p>
    <w:p w:rsidR="00683FAA" w:rsidRDefault="00683FAA" w:rsidP="001F2DB1">
      <w:pPr>
        <w:ind w:firstLine="0"/>
      </w:pPr>
    </w:p>
    <w:p w:rsidR="0073513A" w:rsidRDefault="0073513A" w:rsidP="0073513A">
      <w:pPr>
        <w:pStyle w:val="Heading2"/>
      </w:pPr>
      <w:r>
        <w:t>Gói Body-parser của Express</w:t>
      </w:r>
    </w:p>
    <w:p w:rsidR="0073513A" w:rsidRDefault="0073513A" w:rsidP="0073513A">
      <w:r>
        <w:t>Để hiểu rõ hơn về “quyền năng” của gói này,</w:t>
      </w:r>
      <w:r w:rsidR="00E80221">
        <w:t xml:space="preserve"> chúng ta nên đi qua những vấn đề mà team đã gặp phải ..... </w:t>
      </w:r>
    </w:p>
    <w:p w:rsidR="00E80221" w:rsidRDefault="00E80221" w:rsidP="0073513A">
      <w:pPr>
        <w:rPr>
          <w:i/>
        </w:rPr>
      </w:pPr>
      <w:r>
        <w:t xml:space="preserve">Trong những ngày đầu viết web server cho đồ án, đã có trường hợp gặp phải như là không tài nào bắt được dữ liệu từ bên form gửi sang. Do vẫn ảnh hưởng tư tưởng từ bên Nodejs thuần, tức là bạn chỉ cần dùng parameter </w:t>
      </w:r>
      <w:r>
        <w:rPr>
          <w:i/>
        </w:rPr>
        <w:t>request</w:t>
      </w:r>
      <w:r w:rsidR="00433023">
        <w:rPr>
          <w:i/>
        </w:rPr>
        <w:t xml:space="preserve"> </w:t>
      </w:r>
      <w:r w:rsidR="00433023">
        <w:t xml:space="preserve">và gọi một field nào đó từ form bên client từ url nhận được. Thế nhưng nếu bạn dùng kĩ thuật đó tại Express thì những gì bạn đạt được chỉ là </w:t>
      </w:r>
      <w:r w:rsidR="00710E7D">
        <w:rPr>
          <w:i/>
        </w:rPr>
        <w:t>unde</w:t>
      </w:r>
      <w:r w:rsidR="00433023" w:rsidRPr="00433023">
        <w:rPr>
          <w:i/>
        </w:rPr>
        <w:t>fined</w:t>
      </w:r>
      <w:r w:rsidR="00433023">
        <w:rPr>
          <w:i/>
        </w:rPr>
        <w:t>.</w:t>
      </w:r>
    </w:p>
    <w:p w:rsidR="00433023" w:rsidRDefault="00433023" w:rsidP="0073513A">
      <w:r>
        <w:t>Đoạn code ví dụ:</w:t>
      </w:r>
    </w:p>
    <w:p w:rsidR="00A36C3B" w:rsidRPr="00433023" w:rsidRDefault="00A36C3B" w:rsidP="0073513A">
      <w:r>
        <w:t>-Phía server:</w:t>
      </w:r>
    </w:p>
    <w:p w:rsidR="00C913CC" w:rsidRDefault="00433023" w:rsidP="00433023">
      <w:pPr>
        <w:ind w:firstLine="0"/>
      </w:pPr>
      <w:r>
        <w:rPr>
          <w:noProof/>
          <w:lang w:val="en-GB" w:eastAsia="en-GB"/>
        </w:rPr>
        <mc:AlternateContent>
          <mc:Choice Requires="wps">
            <w:drawing>
              <wp:anchor distT="0" distB="0" distL="114300" distR="114300" simplePos="0" relativeHeight="251677696" behindDoc="0" locked="0" layoutInCell="1" allowOverlap="1" wp14:anchorId="524ED09F" wp14:editId="34A6440C">
                <wp:simplePos x="0" y="0"/>
                <wp:positionH relativeFrom="column">
                  <wp:posOffset>377825</wp:posOffset>
                </wp:positionH>
                <wp:positionV relativeFrom="paragraph">
                  <wp:posOffset>123190</wp:posOffset>
                </wp:positionV>
                <wp:extent cx="4791075" cy="7239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4791075" cy="723900"/>
                        </a:xfrm>
                        <a:prstGeom prst="rect">
                          <a:avLst/>
                        </a:prstGeom>
                        <a:solidFill>
                          <a:srgbClr val="23241F"/>
                        </a:solidFill>
                      </wps:spPr>
                      <wps:style>
                        <a:lnRef idx="2">
                          <a:schemeClr val="accent1">
                            <a:shade val="50000"/>
                          </a:schemeClr>
                        </a:lnRef>
                        <a:fillRef idx="1">
                          <a:schemeClr val="accent1"/>
                        </a:fillRef>
                        <a:effectRef idx="0">
                          <a:schemeClr val="accent1"/>
                        </a:effectRef>
                        <a:fontRef idx="minor">
                          <a:schemeClr val="lt1"/>
                        </a:fontRef>
                      </wps:style>
                      <wps:txbx>
                        <w:txbxContent>
                          <w:p w:rsidR="00EA6370" w:rsidRPr="00433023" w:rsidRDefault="00EA6370" w:rsidP="00433023">
                            <w:pPr>
                              <w:spacing w:before="0" w:line="240" w:lineRule="auto"/>
                              <w:ind w:firstLine="0"/>
                              <w:jc w:val="left"/>
                              <w:rPr>
                                <w:rFonts w:ascii="Arial" w:hAnsi="Arial" w:cs="Arial"/>
                                <w:color w:val="E6DB74"/>
                                <w:sz w:val="24"/>
                                <w:bdr w:val="none" w:sz="0" w:space="0" w:color="auto" w:frame="1"/>
                                <w:lang w:val="en-GB" w:eastAsia="en-GB"/>
                              </w:rPr>
                            </w:pPr>
                            <w:r w:rsidRPr="00433023">
                              <w:rPr>
                                <w:rFonts w:ascii="Arial" w:hAnsi="Arial" w:cs="Arial"/>
                                <w:color w:val="F8F8F2"/>
                                <w:sz w:val="24"/>
                                <w:shd w:val="clear" w:color="auto" w:fill="23241F"/>
                                <w:lang w:val="en-GB" w:eastAsia="en-GB"/>
                              </w:rPr>
                              <w:t>app.post(</w:t>
                            </w:r>
                            <w:r w:rsidRPr="00433023">
                              <w:rPr>
                                <w:rFonts w:ascii="Arial" w:hAnsi="Arial" w:cs="Arial"/>
                                <w:color w:val="E6DB74"/>
                                <w:sz w:val="24"/>
                                <w:bdr w:val="none" w:sz="0" w:space="0" w:color="auto" w:frame="1"/>
                                <w:lang w:val="en-GB" w:eastAsia="en-GB"/>
                              </w:rPr>
                              <w:t>\'/\', function(req, res) {</w:t>
                            </w:r>
                          </w:p>
                          <w:p w:rsidR="00EA6370" w:rsidRDefault="00EA6370" w:rsidP="00433023">
                            <w:pPr>
                              <w:spacing w:before="0" w:line="240" w:lineRule="auto"/>
                              <w:ind w:firstLine="0"/>
                              <w:jc w:val="left"/>
                              <w:rPr>
                                <w:rFonts w:ascii="Arial" w:hAnsi="Arial" w:cs="Arial"/>
                                <w:color w:val="E6DB74"/>
                                <w:sz w:val="24"/>
                                <w:bdr w:val="none" w:sz="0" w:space="0" w:color="auto" w:frame="1"/>
                                <w:lang w:val="en-GB" w:eastAsia="en-GB"/>
                              </w:rPr>
                            </w:pPr>
                            <w:r>
                              <w:rPr>
                                <w:rFonts w:ascii="Arial" w:hAnsi="Arial" w:cs="Arial"/>
                                <w:color w:val="E6DB74"/>
                                <w:sz w:val="24"/>
                                <w:bdr w:val="none" w:sz="0" w:space="0" w:color="auto" w:frame="1"/>
                                <w:lang w:val="en-GB" w:eastAsia="en-GB"/>
                              </w:rPr>
                              <w:t xml:space="preserve">  </w:t>
                            </w:r>
                            <w:r>
                              <w:rPr>
                                <w:rFonts w:ascii="Arial" w:hAnsi="Arial" w:cs="Arial"/>
                                <w:color w:val="E6DB74"/>
                                <w:sz w:val="24"/>
                                <w:bdr w:val="none" w:sz="0" w:space="0" w:color="auto" w:frame="1"/>
                                <w:lang w:val="en-GB" w:eastAsia="en-GB"/>
                              </w:rPr>
                              <w:tab/>
                              <w:t>console.log</w:t>
                            </w:r>
                            <w:r w:rsidRPr="00433023">
                              <w:rPr>
                                <w:rFonts w:ascii="Arial" w:hAnsi="Arial" w:cs="Arial"/>
                                <w:color w:val="E6DB74"/>
                                <w:sz w:val="24"/>
                                <w:bdr w:val="none" w:sz="0" w:space="0" w:color="auto" w:frame="1"/>
                                <w:lang w:val="en-GB" w:eastAsia="en-GB"/>
                              </w:rPr>
                              <w:t>(req.body</w:t>
                            </w:r>
                            <w:r>
                              <w:rPr>
                                <w:rFonts w:ascii="Arial" w:hAnsi="Arial" w:cs="Arial"/>
                                <w:color w:val="E6DB74"/>
                                <w:sz w:val="24"/>
                                <w:bdr w:val="none" w:sz="0" w:space="0" w:color="auto" w:frame="1"/>
                                <w:lang w:val="en-GB" w:eastAsia="en-GB"/>
                              </w:rPr>
                              <w:t>.email</w:t>
                            </w:r>
                            <w:r w:rsidRPr="00433023">
                              <w:rPr>
                                <w:rFonts w:ascii="Arial" w:hAnsi="Arial" w:cs="Arial"/>
                                <w:color w:val="E6DB74"/>
                                <w:sz w:val="24"/>
                                <w:bdr w:val="none" w:sz="0" w:space="0" w:color="auto" w:frame="1"/>
                                <w:lang w:val="en-GB" w:eastAsia="en-GB"/>
                              </w:rPr>
                              <w:t>)</w:t>
                            </w:r>
                            <w:r>
                              <w:rPr>
                                <w:rFonts w:ascii="Arial" w:hAnsi="Arial" w:cs="Arial"/>
                                <w:color w:val="E6DB74"/>
                                <w:sz w:val="24"/>
                                <w:bdr w:val="none" w:sz="0" w:space="0" w:color="auto" w:frame="1"/>
                                <w:lang w:val="en-GB" w:eastAsia="en-GB"/>
                              </w:rPr>
                              <w:t>;</w:t>
                            </w:r>
                          </w:p>
                          <w:p w:rsidR="00EA6370" w:rsidRDefault="00EA6370" w:rsidP="00433023">
                            <w:pPr>
                              <w:spacing w:before="0" w:line="240" w:lineRule="auto"/>
                              <w:ind w:firstLine="0"/>
                              <w:jc w:val="left"/>
                            </w:pPr>
                            <w:r w:rsidRPr="00433023">
                              <w:rPr>
                                <w:rFonts w:ascii="Arial" w:hAnsi="Arial" w:cs="Arial"/>
                                <w:color w:val="E6DB74"/>
                                <w:sz w:val="24"/>
                                <w:bdr w:val="none" w:sz="0" w:space="0" w:color="auto" w:frame="1"/>
                                <w:lang w:val="en-GB" w:eastAsia="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24ED09F" id="Rectangle 35" o:spid="_x0000_s1050" style="position:absolute;left:0;text-align:left;margin-left:29.75pt;margin-top:9.7pt;width:377.25pt;height:5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OR1mQIAAIAFAAAOAAAAZHJzL2Uyb0RvYy54bWysVEtv2zAMvg/YfxB0X/1ourRBnSJokWFA&#10;0QZth54VWYoNyKImKbGzXz9KfjToih2G5aBQIvnx4Y+8vukaRQ7Cuhp0QbOzlBKhOZS13hX0x8v6&#10;yyUlzjNdMgVaFPQoHL1Zfv503ZqFyKECVQpLEES7RWsKWnlvFknieCUa5s7ACI1KCbZhHq92l5SW&#10;tYjeqCRP069JC7Y0FrhwDl/veiVdRnwpBfePUjrhiSoo5ubjaeO5DWeyvGaLnWWmqvmQBvuHLBpW&#10;aww6Qd0xz8je1n9ANTW34ED6Mw5NAlLWXMQasJosfVfNc8WMiLVgc5yZ2uT+Hyx/OGwsqcuCnl9Q&#10;olmD3+gJu8b0TgmCb9ig1rgF2j2bjR1uDsVQbSdtE/6xDtLFph6nporOE46Ps/lVls4RnKNunp9f&#10;pbHryZu3sc5/E9CQIBTUYvjYS3a4dx4jouloEoI5UHW5rpWKF7vb3ipLDgw/cH6ez7J1SBldTsyS&#10;UEGfc5T8UYngrPSTkFg8ZpnHiJF2YsJjnAvts15VsVL0YS5S/I1RAlGDR4wZAQOyxPQm7AFgtOxB&#10;Ruw+2cE+uIrI2sk5/VtivfPkESOD9pNzU2uwHwEorGqI3Ntj+ietCaLvtl0kRj4LpuFpC+UR2WKh&#10;HyNn+LrGT3bPnN8wi3ODE4a7wD/iIRW0BYVBoqQC++uj92CPdEYtJS3OYUHdzz2zghL1XSPRr7LZ&#10;LAxuvMwu5jle7Klme6rR++YWkAkZbh3DoxjsvRpFaaF5xZWxClFRxTTH2AX1o3jr++2AK4eL1Soa&#10;4aga5u/1s+EBOrQ5EPKle2XWDKz1yPcHGCeWLd6Rt7cNnhpWew+yjsx+6+rwAXDMI5OGlRT2yOk9&#10;Wr0tzuVvAAAA//8DAFBLAwQUAAYACAAAACEAPgBrst8AAAAJAQAADwAAAGRycy9kb3ducmV2Lnht&#10;bEyPQUvDQBCF74L/YRnBi9hNbSppzKYUwYOIh9YKHqfZMQlmZ2N226T/3vGkx3nv8eZ7xXpynTrR&#10;EFrPBuazBBRx5W3LtYH929NtBipEZIudZzJwpgDr8vKiwNz6kbd02sVaSQmHHA00Mfa51qFqyGGY&#10;+Z5YvE8/OIxyDrW2A45S7jp9lyT32mHL8qHBnh4bqr52R2dg812d0/FdpGfub9p98vH6knljrq+m&#10;zQOoSFP8C8MvvqBDKUwHf2QbVGdguVpKUvRVCkr8bJ7KtoMIi0UKuiz0/wXlDwAAAP//AwBQSwEC&#10;LQAUAAYACAAAACEAtoM4kv4AAADhAQAAEwAAAAAAAAAAAAAAAAAAAAAAW0NvbnRlbnRfVHlwZXNd&#10;LnhtbFBLAQItABQABgAIAAAAIQA4/SH/1gAAAJQBAAALAAAAAAAAAAAAAAAAAC8BAABfcmVscy8u&#10;cmVsc1BLAQItABQABgAIAAAAIQD3MOR1mQIAAIAFAAAOAAAAAAAAAAAAAAAAAC4CAABkcnMvZTJv&#10;RG9jLnhtbFBLAQItABQABgAIAAAAIQA+AGuy3wAAAAkBAAAPAAAAAAAAAAAAAAAAAPMEAABkcnMv&#10;ZG93bnJldi54bWxQSwUGAAAAAAQABADzAAAA/wUAAAAA&#10;" fillcolor="#23241f" strokecolor="#243f60 [1604]" strokeweight="2pt">
                <v:textbox>
                  <w:txbxContent>
                    <w:p w:rsidR="00EA6370" w:rsidRPr="00433023" w:rsidRDefault="00EA6370" w:rsidP="00433023">
                      <w:pPr>
                        <w:spacing w:before="0" w:line="240" w:lineRule="auto"/>
                        <w:ind w:firstLine="0"/>
                        <w:jc w:val="left"/>
                        <w:rPr>
                          <w:rFonts w:ascii="Arial" w:hAnsi="Arial" w:cs="Arial"/>
                          <w:color w:val="E6DB74"/>
                          <w:sz w:val="24"/>
                          <w:bdr w:val="none" w:sz="0" w:space="0" w:color="auto" w:frame="1"/>
                          <w:lang w:val="en-GB" w:eastAsia="en-GB"/>
                        </w:rPr>
                      </w:pPr>
                      <w:r w:rsidRPr="00433023">
                        <w:rPr>
                          <w:rFonts w:ascii="Arial" w:hAnsi="Arial" w:cs="Arial"/>
                          <w:color w:val="F8F8F2"/>
                          <w:sz w:val="24"/>
                          <w:shd w:val="clear" w:color="auto" w:fill="23241F"/>
                          <w:lang w:val="en-GB" w:eastAsia="en-GB"/>
                        </w:rPr>
                        <w:t>app.post(</w:t>
                      </w:r>
                      <w:r w:rsidRPr="00433023">
                        <w:rPr>
                          <w:rFonts w:ascii="Arial" w:hAnsi="Arial" w:cs="Arial"/>
                          <w:color w:val="E6DB74"/>
                          <w:sz w:val="24"/>
                          <w:bdr w:val="none" w:sz="0" w:space="0" w:color="auto" w:frame="1"/>
                          <w:lang w:val="en-GB" w:eastAsia="en-GB"/>
                        </w:rPr>
                        <w:t>\'/\', function(req, res) {</w:t>
                      </w:r>
                    </w:p>
                    <w:p w:rsidR="00EA6370" w:rsidRDefault="00EA6370" w:rsidP="00433023">
                      <w:pPr>
                        <w:spacing w:before="0" w:line="240" w:lineRule="auto"/>
                        <w:ind w:firstLine="0"/>
                        <w:jc w:val="left"/>
                        <w:rPr>
                          <w:rFonts w:ascii="Arial" w:hAnsi="Arial" w:cs="Arial"/>
                          <w:color w:val="E6DB74"/>
                          <w:sz w:val="24"/>
                          <w:bdr w:val="none" w:sz="0" w:space="0" w:color="auto" w:frame="1"/>
                          <w:lang w:val="en-GB" w:eastAsia="en-GB"/>
                        </w:rPr>
                      </w:pPr>
                      <w:r>
                        <w:rPr>
                          <w:rFonts w:ascii="Arial" w:hAnsi="Arial" w:cs="Arial"/>
                          <w:color w:val="E6DB74"/>
                          <w:sz w:val="24"/>
                          <w:bdr w:val="none" w:sz="0" w:space="0" w:color="auto" w:frame="1"/>
                          <w:lang w:val="en-GB" w:eastAsia="en-GB"/>
                        </w:rPr>
                        <w:t xml:space="preserve">  </w:t>
                      </w:r>
                      <w:r>
                        <w:rPr>
                          <w:rFonts w:ascii="Arial" w:hAnsi="Arial" w:cs="Arial"/>
                          <w:color w:val="E6DB74"/>
                          <w:sz w:val="24"/>
                          <w:bdr w:val="none" w:sz="0" w:space="0" w:color="auto" w:frame="1"/>
                          <w:lang w:val="en-GB" w:eastAsia="en-GB"/>
                        </w:rPr>
                        <w:tab/>
                        <w:t>console.log</w:t>
                      </w:r>
                      <w:r w:rsidRPr="00433023">
                        <w:rPr>
                          <w:rFonts w:ascii="Arial" w:hAnsi="Arial" w:cs="Arial"/>
                          <w:color w:val="E6DB74"/>
                          <w:sz w:val="24"/>
                          <w:bdr w:val="none" w:sz="0" w:space="0" w:color="auto" w:frame="1"/>
                          <w:lang w:val="en-GB" w:eastAsia="en-GB"/>
                        </w:rPr>
                        <w:t>(req.body</w:t>
                      </w:r>
                      <w:r>
                        <w:rPr>
                          <w:rFonts w:ascii="Arial" w:hAnsi="Arial" w:cs="Arial"/>
                          <w:color w:val="E6DB74"/>
                          <w:sz w:val="24"/>
                          <w:bdr w:val="none" w:sz="0" w:space="0" w:color="auto" w:frame="1"/>
                          <w:lang w:val="en-GB" w:eastAsia="en-GB"/>
                        </w:rPr>
                        <w:t>.email</w:t>
                      </w:r>
                      <w:r w:rsidRPr="00433023">
                        <w:rPr>
                          <w:rFonts w:ascii="Arial" w:hAnsi="Arial" w:cs="Arial"/>
                          <w:color w:val="E6DB74"/>
                          <w:sz w:val="24"/>
                          <w:bdr w:val="none" w:sz="0" w:space="0" w:color="auto" w:frame="1"/>
                          <w:lang w:val="en-GB" w:eastAsia="en-GB"/>
                        </w:rPr>
                        <w:t>)</w:t>
                      </w:r>
                      <w:r>
                        <w:rPr>
                          <w:rFonts w:ascii="Arial" w:hAnsi="Arial" w:cs="Arial"/>
                          <w:color w:val="E6DB74"/>
                          <w:sz w:val="24"/>
                          <w:bdr w:val="none" w:sz="0" w:space="0" w:color="auto" w:frame="1"/>
                          <w:lang w:val="en-GB" w:eastAsia="en-GB"/>
                        </w:rPr>
                        <w:t>;</w:t>
                      </w:r>
                    </w:p>
                    <w:p w:rsidR="00EA6370" w:rsidRDefault="00EA6370" w:rsidP="00433023">
                      <w:pPr>
                        <w:spacing w:before="0" w:line="240" w:lineRule="auto"/>
                        <w:ind w:firstLine="0"/>
                        <w:jc w:val="left"/>
                      </w:pPr>
                      <w:r w:rsidRPr="00433023">
                        <w:rPr>
                          <w:rFonts w:ascii="Arial" w:hAnsi="Arial" w:cs="Arial"/>
                          <w:color w:val="E6DB74"/>
                          <w:sz w:val="24"/>
                          <w:bdr w:val="none" w:sz="0" w:space="0" w:color="auto" w:frame="1"/>
                          <w:lang w:val="en-GB" w:eastAsia="en-GB"/>
                        </w:rPr>
                        <w:t xml:space="preserve"> });</w:t>
                      </w:r>
                    </w:p>
                  </w:txbxContent>
                </v:textbox>
              </v:rect>
            </w:pict>
          </mc:Fallback>
        </mc:AlternateContent>
      </w:r>
    </w:p>
    <w:p w:rsidR="00A22D72" w:rsidRDefault="00A22D72" w:rsidP="00433023">
      <w:pPr>
        <w:ind w:firstLine="0"/>
      </w:pPr>
    </w:p>
    <w:p w:rsidR="00A22D72" w:rsidRDefault="00A22D72" w:rsidP="00433023">
      <w:pPr>
        <w:ind w:firstLine="0"/>
      </w:pPr>
    </w:p>
    <w:p w:rsidR="00A36C3B" w:rsidRDefault="00A36C3B" w:rsidP="00433023">
      <w:pPr>
        <w:ind w:firstLine="0"/>
      </w:pPr>
      <w:r>
        <w:t xml:space="preserve">         -Phía client:</w:t>
      </w: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E96D08" w:rsidP="00433023">
      <w:pPr>
        <w:ind w:firstLine="0"/>
      </w:pPr>
      <w:r>
        <w:rPr>
          <w:noProof/>
          <w:lang w:val="en-GB" w:eastAsia="en-GB"/>
        </w:rPr>
        <w:lastRenderedPageBreak/>
        <mc:AlternateContent>
          <mc:Choice Requires="wps">
            <w:drawing>
              <wp:anchor distT="0" distB="0" distL="114300" distR="114300" simplePos="0" relativeHeight="251678720" behindDoc="0" locked="0" layoutInCell="1" allowOverlap="1" wp14:anchorId="09F32F64" wp14:editId="516DBE02">
                <wp:simplePos x="0" y="0"/>
                <wp:positionH relativeFrom="column">
                  <wp:posOffset>444500</wp:posOffset>
                </wp:positionH>
                <wp:positionV relativeFrom="paragraph">
                  <wp:posOffset>12700</wp:posOffset>
                </wp:positionV>
                <wp:extent cx="4714875" cy="83343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4714875" cy="8334375"/>
                        </a:xfrm>
                        <a:prstGeom prst="rect">
                          <a:avLst/>
                        </a:prstGeom>
                        <a:solidFill>
                          <a:srgbClr val="23241F"/>
                        </a:solidFill>
                      </wps:spPr>
                      <wps:style>
                        <a:lnRef idx="2">
                          <a:schemeClr val="accent1">
                            <a:shade val="50000"/>
                          </a:schemeClr>
                        </a:lnRef>
                        <a:fillRef idx="1">
                          <a:schemeClr val="accent1"/>
                        </a:fillRef>
                        <a:effectRef idx="0">
                          <a:schemeClr val="accent1"/>
                        </a:effectRef>
                        <a:fontRef idx="minor">
                          <a:schemeClr val="lt1"/>
                        </a:fontRef>
                      </wps:style>
                      <wps:txbx>
                        <w:txbxContent>
                          <w:p w:rsidR="00EA6370" w:rsidRPr="00A36C3B" w:rsidRDefault="00EA6370" w:rsidP="00A36C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EEFFFF"/>
                                <w:szCs w:val="26"/>
                                <w:lang w:val="en-GB" w:eastAsia="en-GB"/>
                              </w:rPr>
                            </w:pPr>
                            <w:r w:rsidRPr="00A36C3B">
                              <w:rPr>
                                <w:color w:val="89DDFF"/>
                                <w:szCs w:val="26"/>
                                <w:lang w:val="en-GB" w:eastAsia="en-GB"/>
                              </w:rPr>
                              <w:t>&lt;</w:t>
                            </w:r>
                            <w:r w:rsidRPr="00A36C3B">
                              <w:rPr>
                                <w:color w:val="F07178"/>
                                <w:szCs w:val="26"/>
                                <w:lang w:val="en-GB" w:eastAsia="en-GB"/>
                              </w:rPr>
                              <w:t xml:space="preserve">form </w:t>
                            </w:r>
                            <w:r w:rsidRPr="00A36C3B">
                              <w:rPr>
                                <w:i/>
                                <w:iCs/>
                                <w:color w:val="FFCB6B"/>
                                <w:szCs w:val="26"/>
                                <w:lang w:val="en-GB" w:eastAsia="en-GB"/>
                              </w:rPr>
                              <w:t>class=</w:t>
                            </w:r>
                            <w:r w:rsidRPr="00A36C3B">
                              <w:rPr>
                                <w:color w:val="C3E88D"/>
                                <w:szCs w:val="26"/>
                                <w:lang w:val="en-GB" w:eastAsia="en-GB"/>
                              </w:rPr>
                              <w:t xml:space="preserve">"login-form" </w:t>
                            </w:r>
                            <w:r w:rsidRPr="00A36C3B">
                              <w:rPr>
                                <w:i/>
                                <w:iCs/>
                                <w:color w:val="FFCB6B"/>
                                <w:szCs w:val="26"/>
                                <w:lang w:val="en-GB" w:eastAsia="en-GB"/>
                              </w:rPr>
                              <w:t>action=</w:t>
                            </w:r>
                            <w:r w:rsidRPr="00A36C3B">
                              <w:rPr>
                                <w:color w:val="C3E88D"/>
                                <w:szCs w:val="26"/>
                                <w:lang w:val="en-GB" w:eastAsia="en-GB"/>
                              </w:rPr>
                              <w:t xml:space="preserve">"signup" </w:t>
                            </w:r>
                            <w:r w:rsidRPr="00A36C3B">
                              <w:rPr>
                                <w:i/>
                                <w:iCs/>
                                <w:color w:val="FFCB6B"/>
                                <w:szCs w:val="26"/>
                                <w:lang w:val="en-GB" w:eastAsia="en-GB"/>
                              </w:rPr>
                              <w:t>method=</w:t>
                            </w:r>
                            <w:r w:rsidRPr="00A36C3B">
                              <w:rPr>
                                <w:color w:val="C3E88D"/>
                                <w:szCs w:val="26"/>
                                <w:lang w:val="en-GB" w:eastAsia="en-GB"/>
                              </w:rPr>
                              <w:t xml:space="preserve">"post" </w:t>
                            </w:r>
                            <w:r w:rsidRPr="00A36C3B">
                              <w:rPr>
                                <w:i/>
                                <w:iCs/>
                                <w:color w:val="FFCB6B"/>
                                <w:szCs w:val="26"/>
                                <w:lang w:val="en-GB" w:eastAsia="en-GB"/>
                              </w:rPr>
                              <w:t>name=</w:t>
                            </w:r>
                            <w:r w:rsidRPr="00A36C3B">
                              <w:rPr>
                                <w:color w:val="C3E88D"/>
                                <w:szCs w:val="26"/>
                                <w:lang w:val="en-GB" w:eastAsia="en-GB"/>
                              </w:rPr>
                              <w:t>"form-login"</w:t>
                            </w:r>
                            <w:r w:rsidRPr="00A36C3B">
                              <w:rPr>
                                <w:color w:val="89DDFF"/>
                                <w:szCs w:val="26"/>
                                <w:lang w:val="en-GB" w:eastAsia="en-GB"/>
                              </w:rPr>
                              <w:t>&gt;</w:t>
                            </w:r>
                            <w:r w:rsidRPr="00A36C3B">
                              <w:rPr>
                                <w:color w:val="89DDFF"/>
                                <w:szCs w:val="26"/>
                                <w:lang w:val="en-GB" w:eastAsia="en-GB"/>
                              </w:rPr>
                              <w:br/>
                              <w:t xml:space="preserve">    </w:t>
                            </w:r>
                            <w:r w:rsidRPr="00A36C3B">
                              <w:rPr>
                                <w:i/>
                                <w:iCs/>
                                <w:color w:val="616161"/>
                                <w:szCs w:val="26"/>
                                <w:lang w:val="en-GB" w:eastAsia="en-GB"/>
                              </w:rPr>
                              <w:t>&lt;!-- username --&gt;</w:t>
                            </w:r>
                            <w:r w:rsidRPr="00A36C3B">
                              <w:rPr>
                                <w:i/>
                                <w:iCs/>
                                <w:color w:val="616161"/>
                                <w:szCs w:val="26"/>
                                <w:lang w:val="en-GB" w:eastAsia="en-GB"/>
                              </w:rPr>
                              <w:br/>
                              <w:t xml:space="preserve">    </w:t>
                            </w:r>
                            <w:r w:rsidRPr="00A36C3B">
                              <w:rPr>
                                <w:color w:val="89DDFF"/>
                                <w:szCs w:val="26"/>
                                <w:lang w:val="en-GB" w:eastAsia="en-GB"/>
                              </w:rPr>
                              <w:t>&lt;</w:t>
                            </w:r>
                            <w:r w:rsidRPr="00A36C3B">
                              <w:rPr>
                                <w:color w:val="F07178"/>
                                <w:szCs w:val="26"/>
                                <w:lang w:val="en-GB" w:eastAsia="en-GB"/>
                              </w:rPr>
                              <w:t xml:space="preserve">div </w:t>
                            </w:r>
                            <w:r w:rsidRPr="00A36C3B">
                              <w:rPr>
                                <w:i/>
                                <w:iCs/>
                                <w:color w:val="FFCB6B"/>
                                <w:szCs w:val="26"/>
                                <w:lang w:val="en-GB" w:eastAsia="en-GB"/>
                              </w:rPr>
                              <w:t>class=</w:t>
                            </w:r>
                            <w:r w:rsidRPr="00A36C3B">
                              <w:rPr>
                                <w:color w:val="C3E88D"/>
                                <w:szCs w:val="26"/>
                                <w:lang w:val="en-GB" w:eastAsia="en-GB"/>
                              </w:rPr>
                              <w:t>"username"</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label</w:t>
                            </w:r>
                            <w:r w:rsidRPr="00A36C3B">
                              <w:rPr>
                                <w:color w:val="89DDFF"/>
                                <w:szCs w:val="26"/>
                                <w:lang w:val="en-GB" w:eastAsia="en-GB"/>
                              </w:rPr>
                              <w:t>&gt;&lt;</w:t>
                            </w:r>
                            <w:r w:rsidRPr="00A36C3B">
                              <w:rPr>
                                <w:color w:val="F07178"/>
                                <w:szCs w:val="26"/>
                                <w:lang w:val="en-GB" w:eastAsia="en-GB"/>
                              </w:rPr>
                              <w:t xml:space="preserve">span </w:t>
                            </w:r>
                            <w:r w:rsidRPr="00A36C3B">
                              <w:rPr>
                                <w:i/>
                                <w:iCs/>
                                <w:color w:val="FFCB6B"/>
                                <w:szCs w:val="26"/>
                                <w:lang w:val="en-GB" w:eastAsia="en-GB"/>
                              </w:rPr>
                              <w:t>class=</w:t>
                            </w:r>
                            <w:r w:rsidRPr="00A36C3B">
                              <w:rPr>
                                <w:color w:val="C3E88D"/>
                                <w:szCs w:val="26"/>
                                <w:lang w:val="en-GB" w:eastAsia="en-GB"/>
                              </w:rPr>
                              <w:t xml:space="preserve">"entypo-user" </w:t>
                            </w:r>
                            <w:r w:rsidRPr="00A36C3B">
                              <w:rPr>
                                <w:color w:val="89DDFF"/>
                                <w:szCs w:val="26"/>
                                <w:lang w:val="en-GB" w:eastAsia="en-GB"/>
                              </w:rPr>
                              <w:t>/&gt;&lt;/</w:t>
                            </w:r>
                            <w:r w:rsidRPr="00A36C3B">
                              <w:rPr>
                                <w:color w:val="F07178"/>
                                <w:szCs w:val="26"/>
                                <w:lang w:val="en-GB" w:eastAsia="en-GB"/>
                              </w:rPr>
                              <w:t>label</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 xml:space="preserve">input </w:t>
                            </w:r>
                            <w:r w:rsidRPr="00A36C3B">
                              <w:rPr>
                                <w:i/>
                                <w:iCs/>
                                <w:color w:val="FFCB6B"/>
                                <w:szCs w:val="26"/>
                                <w:lang w:val="en-GB" w:eastAsia="en-GB"/>
                              </w:rPr>
                              <w:t>type=</w:t>
                            </w:r>
                            <w:r w:rsidRPr="00A36C3B">
                              <w:rPr>
                                <w:color w:val="C3E88D"/>
                                <w:szCs w:val="26"/>
                                <w:lang w:val="en-GB" w:eastAsia="en-GB"/>
                              </w:rPr>
                              <w:t xml:space="preserve">"email" </w:t>
                            </w:r>
                            <w:r w:rsidRPr="00A36C3B">
                              <w:rPr>
                                <w:i/>
                                <w:iCs/>
                                <w:color w:val="FFCB6B"/>
                                <w:szCs w:val="26"/>
                                <w:lang w:val="en-GB" w:eastAsia="en-GB"/>
                              </w:rPr>
                              <w:t>placeholder=</w:t>
                            </w:r>
                            <w:r w:rsidRPr="00A36C3B">
                              <w:rPr>
                                <w:color w:val="C3E88D"/>
                                <w:szCs w:val="26"/>
                                <w:lang w:val="en-GB" w:eastAsia="en-GB"/>
                              </w:rPr>
                              <w:t xml:space="preserve">"Email" </w:t>
                            </w:r>
                            <w:r w:rsidRPr="00A36C3B">
                              <w:rPr>
                                <w:i/>
                                <w:iCs/>
                                <w:color w:val="FFCB6B"/>
                                <w:szCs w:val="26"/>
                                <w:lang w:val="en-GB" w:eastAsia="en-GB"/>
                              </w:rPr>
                              <w:t>name=</w:t>
                            </w:r>
                            <w:r w:rsidRPr="00A36C3B">
                              <w:rPr>
                                <w:color w:val="C3E88D"/>
                                <w:szCs w:val="26"/>
                                <w:lang w:val="en-GB" w:eastAsia="en-GB"/>
                              </w:rPr>
                              <w:t xml:space="preserve">"email" </w:t>
                            </w:r>
                            <w:r w:rsidRPr="00A36C3B">
                              <w:rPr>
                                <w:i/>
                                <w:iCs/>
                                <w:color w:val="FFCB6B"/>
                                <w:szCs w:val="26"/>
                                <w:lang w:val="en-GB" w:eastAsia="en-GB"/>
                              </w:rPr>
                              <w:t>id=</w:t>
                            </w:r>
                            <w:r w:rsidRPr="00A36C3B">
                              <w:rPr>
                                <w:color w:val="C3E88D"/>
                                <w:szCs w:val="26"/>
                                <w:lang w:val="en-GB" w:eastAsia="en-GB"/>
                              </w:rPr>
                              <w:t>"email"</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div</w:t>
                            </w:r>
                            <w:r w:rsidRPr="00A36C3B">
                              <w:rPr>
                                <w:color w:val="89DDFF"/>
                                <w:szCs w:val="26"/>
                                <w:lang w:val="en-GB" w:eastAsia="en-GB"/>
                              </w:rPr>
                              <w:t>&gt;</w:t>
                            </w:r>
                            <w:r w:rsidRPr="00A36C3B">
                              <w:rPr>
                                <w:color w:val="89DDFF"/>
                                <w:szCs w:val="26"/>
                                <w:lang w:val="en-GB" w:eastAsia="en-GB"/>
                              </w:rPr>
                              <w:br/>
                              <w:t xml:space="preserve">    </w:t>
                            </w:r>
                            <w:r w:rsidRPr="00A36C3B">
                              <w:rPr>
                                <w:i/>
                                <w:iCs/>
                                <w:color w:val="616161"/>
                                <w:szCs w:val="26"/>
                                <w:lang w:val="en-GB" w:eastAsia="en-GB"/>
                              </w:rPr>
                              <w:t>&lt;!-- password --&gt;</w:t>
                            </w:r>
                            <w:r w:rsidRPr="00A36C3B">
                              <w:rPr>
                                <w:i/>
                                <w:iCs/>
                                <w:color w:val="616161"/>
                                <w:szCs w:val="26"/>
                                <w:lang w:val="en-GB" w:eastAsia="en-GB"/>
                              </w:rPr>
                              <w:br/>
                              <w:t xml:space="preserve">    </w:t>
                            </w:r>
                            <w:r w:rsidRPr="00A36C3B">
                              <w:rPr>
                                <w:color w:val="89DDFF"/>
                                <w:szCs w:val="26"/>
                                <w:lang w:val="en-GB" w:eastAsia="en-GB"/>
                              </w:rPr>
                              <w:t>&lt;</w:t>
                            </w:r>
                            <w:r w:rsidRPr="00A36C3B">
                              <w:rPr>
                                <w:color w:val="F07178"/>
                                <w:szCs w:val="26"/>
                                <w:lang w:val="en-GB" w:eastAsia="en-GB"/>
                              </w:rPr>
                              <w:t xml:space="preserve">div </w:t>
                            </w:r>
                            <w:r w:rsidRPr="00A36C3B">
                              <w:rPr>
                                <w:i/>
                                <w:iCs/>
                                <w:color w:val="FFCB6B"/>
                                <w:szCs w:val="26"/>
                                <w:lang w:val="en-GB" w:eastAsia="en-GB"/>
                              </w:rPr>
                              <w:t>class=</w:t>
                            </w:r>
                            <w:r w:rsidRPr="00A36C3B">
                              <w:rPr>
                                <w:color w:val="C3E88D"/>
                                <w:szCs w:val="26"/>
                                <w:lang w:val="en-GB" w:eastAsia="en-GB"/>
                              </w:rPr>
                              <w:t>"password"</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label</w:t>
                            </w:r>
                            <w:r w:rsidRPr="00A36C3B">
                              <w:rPr>
                                <w:color w:val="89DDFF"/>
                                <w:szCs w:val="26"/>
                                <w:lang w:val="en-GB" w:eastAsia="en-GB"/>
                              </w:rPr>
                              <w:t>&gt;&lt;</w:t>
                            </w:r>
                            <w:r w:rsidRPr="00A36C3B">
                              <w:rPr>
                                <w:color w:val="F07178"/>
                                <w:szCs w:val="26"/>
                                <w:lang w:val="en-GB" w:eastAsia="en-GB"/>
                              </w:rPr>
                              <w:t xml:space="preserve">span </w:t>
                            </w:r>
                            <w:r w:rsidRPr="00A36C3B">
                              <w:rPr>
                                <w:i/>
                                <w:iCs/>
                                <w:color w:val="FFCB6B"/>
                                <w:szCs w:val="26"/>
                                <w:lang w:val="en-GB" w:eastAsia="en-GB"/>
                              </w:rPr>
                              <w:t>class=</w:t>
                            </w:r>
                            <w:r w:rsidRPr="00A36C3B">
                              <w:rPr>
                                <w:color w:val="C3E88D"/>
                                <w:szCs w:val="26"/>
                                <w:lang w:val="en-GB" w:eastAsia="en-GB"/>
                              </w:rPr>
                              <w:t xml:space="preserve">"entypo-lock" </w:t>
                            </w:r>
                            <w:r w:rsidRPr="00A36C3B">
                              <w:rPr>
                                <w:color w:val="89DDFF"/>
                                <w:szCs w:val="26"/>
                                <w:lang w:val="en-GB" w:eastAsia="en-GB"/>
                              </w:rPr>
                              <w:t>/&gt;&lt;/</w:t>
                            </w:r>
                            <w:r w:rsidRPr="00A36C3B">
                              <w:rPr>
                                <w:color w:val="F07178"/>
                                <w:szCs w:val="26"/>
                                <w:lang w:val="en-GB" w:eastAsia="en-GB"/>
                              </w:rPr>
                              <w:t>label</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 xml:space="preserve">input </w:t>
                            </w:r>
                            <w:r w:rsidRPr="00A36C3B">
                              <w:rPr>
                                <w:i/>
                                <w:iCs/>
                                <w:color w:val="FFCB6B"/>
                                <w:szCs w:val="26"/>
                                <w:lang w:val="en-GB" w:eastAsia="en-GB"/>
                              </w:rPr>
                              <w:t>type=</w:t>
                            </w:r>
                            <w:r w:rsidRPr="00A36C3B">
                              <w:rPr>
                                <w:color w:val="C3E88D"/>
                                <w:szCs w:val="26"/>
                                <w:lang w:val="en-GB" w:eastAsia="en-GB"/>
                              </w:rPr>
                              <w:t xml:space="preserve">"password" </w:t>
                            </w:r>
                            <w:r w:rsidRPr="00A36C3B">
                              <w:rPr>
                                <w:i/>
                                <w:iCs/>
                                <w:color w:val="FFCB6B"/>
                                <w:szCs w:val="26"/>
                                <w:lang w:val="en-GB" w:eastAsia="en-GB"/>
                              </w:rPr>
                              <w:t>placeholder=</w:t>
                            </w:r>
                            <w:r w:rsidRPr="00A36C3B">
                              <w:rPr>
                                <w:color w:val="C3E88D"/>
                                <w:szCs w:val="26"/>
                                <w:lang w:val="en-GB" w:eastAsia="en-GB"/>
                              </w:rPr>
                              <w:t xml:space="preserve">"Password" </w:t>
                            </w:r>
                            <w:r w:rsidRPr="00A36C3B">
                              <w:rPr>
                                <w:i/>
                                <w:iCs/>
                                <w:color w:val="FFCB6B"/>
                                <w:szCs w:val="26"/>
                                <w:lang w:val="en-GB" w:eastAsia="en-GB"/>
                              </w:rPr>
                              <w:t>name=</w:t>
                            </w:r>
                            <w:r w:rsidRPr="00A36C3B">
                              <w:rPr>
                                <w:color w:val="C3E88D"/>
                                <w:szCs w:val="26"/>
                                <w:lang w:val="en-GB" w:eastAsia="en-GB"/>
                              </w:rPr>
                              <w:t xml:space="preserve">"password" </w:t>
                            </w:r>
                            <w:r w:rsidRPr="00A36C3B">
                              <w:rPr>
                                <w:i/>
                                <w:iCs/>
                                <w:color w:val="FFCB6B"/>
                                <w:szCs w:val="26"/>
                                <w:lang w:val="en-GB" w:eastAsia="en-GB"/>
                              </w:rPr>
                              <w:t>id=</w:t>
                            </w:r>
                            <w:r w:rsidRPr="00A36C3B">
                              <w:rPr>
                                <w:color w:val="C3E88D"/>
                                <w:szCs w:val="26"/>
                                <w:lang w:val="en-GB" w:eastAsia="en-GB"/>
                              </w:rPr>
                              <w:t>"password"</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div</w:t>
                            </w:r>
                            <w:r w:rsidRPr="00A36C3B">
                              <w:rPr>
                                <w:color w:val="89DDFF"/>
                                <w:szCs w:val="26"/>
                                <w:lang w:val="en-GB" w:eastAsia="en-GB"/>
                              </w:rPr>
                              <w:t>&gt;</w:t>
                            </w:r>
                            <w:r w:rsidRPr="00A36C3B">
                              <w:rPr>
                                <w:color w:val="89DDFF"/>
                                <w:szCs w:val="26"/>
                                <w:lang w:val="en-GB" w:eastAsia="en-GB"/>
                              </w:rPr>
                              <w:br/>
                              <w:t xml:space="preserve">    </w:t>
                            </w:r>
                            <w:r w:rsidRPr="00A36C3B">
                              <w:rPr>
                                <w:i/>
                                <w:iCs/>
                                <w:color w:val="616161"/>
                                <w:szCs w:val="26"/>
                                <w:lang w:val="en-GB" w:eastAsia="en-GB"/>
                              </w:rPr>
                              <w:t>&lt;!-- confirm password --&gt;</w:t>
                            </w:r>
                            <w:r w:rsidRPr="00A36C3B">
                              <w:rPr>
                                <w:i/>
                                <w:iCs/>
                                <w:color w:val="616161"/>
                                <w:szCs w:val="26"/>
                                <w:lang w:val="en-GB" w:eastAsia="en-GB"/>
                              </w:rPr>
                              <w:br/>
                              <w:t xml:space="preserve">    </w:t>
                            </w:r>
                            <w:r w:rsidRPr="00A36C3B">
                              <w:rPr>
                                <w:color w:val="89DDFF"/>
                                <w:szCs w:val="26"/>
                                <w:lang w:val="en-GB" w:eastAsia="en-GB"/>
                              </w:rPr>
                              <w:t>&lt;</w:t>
                            </w:r>
                            <w:r w:rsidRPr="00A36C3B">
                              <w:rPr>
                                <w:color w:val="F07178"/>
                                <w:szCs w:val="26"/>
                                <w:lang w:val="en-GB" w:eastAsia="en-GB"/>
                              </w:rPr>
                              <w:t xml:space="preserve">div </w:t>
                            </w:r>
                            <w:r w:rsidRPr="00A36C3B">
                              <w:rPr>
                                <w:i/>
                                <w:iCs/>
                                <w:color w:val="FFCB6B"/>
                                <w:szCs w:val="26"/>
                                <w:lang w:val="en-GB" w:eastAsia="en-GB"/>
                              </w:rPr>
                              <w:t>class=</w:t>
                            </w:r>
                            <w:r w:rsidRPr="00A36C3B">
                              <w:rPr>
                                <w:color w:val="C3E88D"/>
                                <w:szCs w:val="26"/>
                                <w:lang w:val="en-GB" w:eastAsia="en-GB"/>
                              </w:rPr>
                              <w:t>"password"</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label</w:t>
                            </w:r>
                            <w:r w:rsidRPr="00A36C3B">
                              <w:rPr>
                                <w:color w:val="89DDFF"/>
                                <w:szCs w:val="26"/>
                                <w:lang w:val="en-GB" w:eastAsia="en-GB"/>
                              </w:rPr>
                              <w:t>&gt;&lt;</w:t>
                            </w:r>
                            <w:r w:rsidRPr="00A36C3B">
                              <w:rPr>
                                <w:color w:val="F07178"/>
                                <w:szCs w:val="26"/>
                                <w:lang w:val="en-GB" w:eastAsia="en-GB"/>
                              </w:rPr>
                              <w:t xml:space="preserve">span </w:t>
                            </w:r>
                            <w:r w:rsidRPr="00A36C3B">
                              <w:rPr>
                                <w:i/>
                                <w:iCs/>
                                <w:color w:val="FFCB6B"/>
                                <w:szCs w:val="26"/>
                                <w:lang w:val="en-GB" w:eastAsia="en-GB"/>
                              </w:rPr>
                              <w:t>class=</w:t>
                            </w:r>
                            <w:r w:rsidRPr="00A36C3B">
                              <w:rPr>
                                <w:color w:val="C3E88D"/>
                                <w:szCs w:val="26"/>
                                <w:lang w:val="en-GB" w:eastAsia="en-GB"/>
                              </w:rPr>
                              <w:t xml:space="preserve">"entypo-lock" </w:t>
                            </w:r>
                            <w:r w:rsidRPr="00A36C3B">
                              <w:rPr>
                                <w:color w:val="89DDFF"/>
                                <w:szCs w:val="26"/>
                                <w:lang w:val="en-GB" w:eastAsia="en-GB"/>
                              </w:rPr>
                              <w:t>/&gt;&lt;/</w:t>
                            </w:r>
                            <w:r w:rsidRPr="00A36C3B">
                              <w:rPr>
                                <w:color w:val="F07178"/>
                                <w:szCs w:val="26"/>
                                <w:lang w:val="en-GB" w:eastAsia="en-GB"/>
                              </w:rPr>
                              <w:t>label</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 xml:space="preserve">input </w:t>
                            </w:r>
                            <w:r w:rsidRPr="00A36C3B">
                              <w:rPr>
                                <w:i/>
                                <w:iCs/>
                                <w:color w:val="FFCB6B"/>
                                <w:szCs w:val="26"/>
                                <w:lang w:val="en-GB" w:eastAsia="en-GB"/>
                              </w:rPr>
                              <w:t>type=</w:t>
                            </w:r>
                            <w:r w:rsidRPr="00A36C3B">
                              <w:rPr>
                                <w:color w:val="C3E88D"/>
                                <w:szCs w:val="26"/>
                                <w:lang w:val="en-GB" w:eastAsia="en-GB"/>
                              </w:rPr>
                              <w:t xml:space="preserve">"password" </w:t>
                            </w:r>
                            <w:r w:rsidRPr="00A36C3B">
                              <w:rPr>
                                <w:i/>
                                <w:iCs/>
                                <w:color w:val="FFCB6B"/>
                                <w:szCs w:val="26"/>
                                <w:lang w:val="en-GB" w:eastAsia="en-GB"/>
                              </w:rPr>
                              <w:t>placeholder=</w:t>
                            </w:r>
                            <w:r w:rsidRPr="00A36C3B">
                              <w:rPr>
                                <w:color w:val="C3E88D"/>
                                <w:szCs w:val="26"/>
                                <w:lang w:val="en-GB" w:eastAsia="en-GB"/>
                              </w:rPr>
                              <w:t xml:space="preserve">"Confirm password" </w:t>
                            </w:r>
                            <w:r w:rsidRPr="00A36C3B">
                              <w:rPr>
                                <w:i/>
                                <w:iCs/>
                                <w:color w:val="FFCB6B"/>
                                <w:szCs w:val="26"/>
                                <w:lang w:val="en-GB" w:eastAsia="en-GB"/>
                              </w:rPr>
                              <w:t>name=</w:t>
                            </w:r>
                            <w:r w:rsidRPr="00A36C3B">
                              <w:rPr>
                                <w:color w:val="C3E88D"/>
                                <w:szCs w:val="26"/>
                                <w:lang w:val="en-GB" w:eastAsia="en-GB"/>
                              </w:rPr>
                              <w:t xml:space="preserve">"password1" </w:t>
                            </w:r>
                            <w:r w:rsidRPr="00A36C3B">
                              <w:rPr>
                                <w:i/>
                                <w:iCs/>
                                <w:color w:val="FFCB6B"/>
                                <w:szCs w:val="26"/>
                                <w:lang w:val="en-GB" w:eastAsia="en-GB"/>
                              </w:rPr>
                              <w:t>id=</w:t>
                            </w:r>
                            <w:r w:rsidRPr="00A36C3B">
                              <w:rPr>
                                <w:color w:val="C3E88D"/>
                                <w:szCs w:val="26"/>
                                <w:lang w:val="en-GB" w:eastAsia="en-GB"/>
                              </w:rPr>
                              <w:t xml:space="preserve">"password1" </w:t>
                            </w:r>
                            <w:r w:rsidRPr="00A36C3B">
                              <w:rPr>
                                <w:i/>
                                <w:iCs/>
                                <w:color w:val="FFCB6B"/>
                                <w:szCs w:val="26"/>
                                <w:lang w:val="en-GB" w:eastAsia="en-GB"/>
                              </w:rPr>
                              <w:t>onkeyup=</w:t>
                            </w:r>
                            <w:r w:rsidRPr="00A36C3B">
                              <w:rPr>
                                <w:color w:val="C3E88D"/>
                                <w:szCs w:val="26"/>
                                <w:lang w:val="en-GB" w:eastAsia="en-GB"/>
                              </w:rPr>
                              <w:t>"</w:t>
                            </w:r>
                            <w:r w:rsidRPr="00A36C3B">
                              <w:rPr>
                                <w:color w:val="82AAFF"/>
                                <w:szCs w:val="26"/>
                                <w:lang w:val="en-GB" w:eastAsia="en-GB"/>
                              </w:rPr>
                              <w:t>CheckConfirmPass</w:t>
                            </w:r>
                            <w:r w:rsidRPr="00A36C3B">
                              <w:rPr>
                                <w:color w:val="89DDFF"/>
                                <w:szCs w:val="26"/>
                                <w:lang w:val="en-GB" w:eastAsia="en-GB"/>
                              </w:rPr>
                              <w:t>()</w:t>
                            </w:r>
                            <w:r w:rsidRPr="00A36C3B">
                              <w:rPr>
                                <w:color w:val="C3E88D"/>
                                <w:szCs w:val="26"/>
                                <w:lang w:val="en-GB" w:eastAsia="en-GB"/>
                              </w:rPr>
                              <w:t>"</w:t>
                            </w:r>
                            <w:r>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script</w:t>
                            </w:r>
                            <w:r w:rsidRPr="00A36C3B">
                              <w:rPr>
                                <w:color w:val="89DDFF"/>
                                <w:szCs w:val="26"/>
                                <w:lang w:val="en-GB" w:eastAsia="en-GB"/>
                              </w:rPr>
                              <w:t>&gt;</w:t>
                            </w:r>
                            <w:r w:rsidRPr="00A36C3B">
                              <w:rPr>
                                <w:color w:val="89DDFF"/>
                                <w:szCs w:val="26"/>
                                <w:lang w:val="en-GB" w:eastAsia="en-GB"/>
                              </w:rPr>
                              <w:br/>
                              <w:t xml:space="preserve">            </w:t>
                            </w:r>
                            <w:r w:rsidRPr="00A36C3B">
                              <w:rPr>
                                <w:i/>
                                <w:iCs/>
                                <w:color w:val="C792EA"/>
                                <w:szCs w:val="26"/>
                                <w:lang w:val="en-GB" w:eastAsia="en-GB"/>
                              </w:rPr>
                              <w:t xml:space="preserve">function </w:t>
                            </w:r>
                            <w:r w:rsidRPr="00A36C3B">
                              <w:rPr>
                                <w:color w:val="82AAFF"/>
                                <w:szCs w:val="26"/>
                                <w:lang w:val="en-GB" w:eastAsia="en-GB"/>
                              </w:rPr>
                              <w:t>CheckConfirmPass</w:t>
                            </w:r>
                            <w:r w:rsidRPr="00A36C3B">
                              <w:rPr>
                                <w:color w:val="89DDFF"/>
                                <w:szCs w:val="26"/>
                                <w:lang w:val="en-GB" w:eastAsia="en-GB"/>
                              </w:rPr>
                              <w:t>() {</w:t>
                            </w:r>
                            <w:r w:rsidRPr="00A36C3B">
                              <w:rPr>
                                <w:color w:val="89DDFF"/>
                                <w:szCs w:val="26"/>
                                <w:lang w:val="en-GB" w:eastAsia="en-GB"/>
                              </w:rPr>
                              <w:br/>
                              <w:t xml:space="preserve">                </w:t>
                            </w:r>
                            <w:r w:rsidRPr="00A36C3B">
                              <w:rPr>
                                <w:i/>
                                <w:iCs/>
                                <w:color w:val="C792EA"/>
                                <w:szCs w:val="26"/>
                                <w:lang w:val="en-GB" w:eastAsia="en-GB"/>
                              </w:rPr>
                              <w:t xml:space="preserve">let </w:t>
                            </w:r>
                            <w:r w:rsidRPr="00A36C3B">
                              <w:rPr>
                                <w:color w:val="EEFFFF"/>
                                <w:szCs w:val="26"/>
                                <w:lang w:val="en-GB" w:eastAsia="en-GB"/>
                              </w:rPr>
                              <w:t xml:space="preserve">first_pass </w:t>
                            </w:r>
                            <w:r w:rsidRPr="00A36C3B">
                              <w:rPr>
                                <w:color w:val="89DDFF"/>
                                <w:szCs w:val="26"/>
                                <w:lang w:val="en-GB" w:eastAsia="en-GB"/>
                              </w:rPr>
                              <w:t xml:space="preserve">= </w:t>
                            </w:r>
                            <w:r w:rsidRPr="00A36C3B">
                              <w:rPr>
                                <w:color w:val="EEFFFF"/>
                                <w:szCs w:val="26"/>
                                <w:lang w:val="en-GB" w:eastAsia="en-GB"/>
                              </w:rPr>
                              <w:t>document</w:t>
                            </w:r>
                            <w:r w:rsidRPr="00A36C3B">
                              <w:rPr>
                                <w:color w:val="89DDFF"/>
                                <w:szCs w:val="26"/>
                                <w:lang w:val="en-GB" w:eastAsia="en-GB"/>
                              </w:rPr>
                              <w:t>.</w:t>
                            </w:r>
                            <w:r w:rsidRPr="00A36C3B">
                              <w:rPr>
                                <w:color w:val="82AAFF"/>
                                <w:szCs w:val="26"/>
                                <w:lang w:val="en-GB" w:eastAsia="en-GB"/>
                              </w:rPr>
                              <w:t>getElementById</w:t>
                            </w:r>
                            <w:r w:rsidRPr="00A36C3B">
                              <w:rPr>
                                <w:color w:val="89DDFF"/>
                                <w:szCs w:val="26"/>
                                <w:lang w:val="en-GB" w:eastAsia="en-GB"/>
                              </w:rPr>
                              <w:t>(</w:t>
                            </w:r>
                            <w:r w:rsidRPr="00A36C3B">
                              <w:rPr>
                                <w:color w:val="C3E88D"/>
                                <w:szCs w:val="26"/>
                                <w:lang w:val="en-GB" w:eastAsia="en-GB"/>
                              </w:rPr>
                              <w:t>"password"</w:t>
                            </w:r>
                            <w:r w:rsidRPr="00A36C3B">
                              <w:rPr>
                                <w:color w:val="89DDFF"/>
                                <w:szCs w:val="26"/>
                                <w:lang w:val="en-GB" w:eastAsia="en-GB"/>
                              </w:rPr>
                              <w:t>).</w:t>
                            </w:r>
                            <w:r w:rsidRPr="00A36C3B">
                              <w:rPr>
                                <w:color w:val="F1FDFF"/>
                                <w:szCs w:val="26"/>
                                <w:lang w:val="en-GB" w:eastAsia="en-GB"/>
                              </w:rPr>
                              <w:t>value</w:t>
                            </w:r>
                            <w:r w:rsidRPr="00A36C3B">
                              <w:rPr>
                                <w:color w:val="89DDFF"/>
                                <w:szCs w:val="26"/>
                                <w:lang w:val="en-GB" w:eastAsia="en-GB"/>
                              </w:rPr>
                              <w:t>;</w:t>
                            </w:r>
                            <w:r w:rsidRPr="00A36C3B">
                              <w:rPr>
                                <w:color w:val="89DDFF"/>
                                <w:szCs w:val="26"/>
                                <w:lang w:val="en-GB" w:eastAsia="en-GB"/>
                              </w:rPr>
                              <w:br/>
                              <w:t xml:space="preserve">                </w:t>
                            </w:r>
                            <w:r w:rsidRPr="00A36C3B">
                              <w:rPr>
                                <w:i/>
                                <w:iCs/>
                                <w:color w:val="C792EA"/>
                                <w:szCs w:val="26"/>
                                <w:lang w:val="en-GB" w:eastAsia="en-GB"/>
                              </w:rPr>
                              <w:t xml:space="preserve">let </w:t>
                            </w:r>
                            <w:r w:rsidRPr="00A36C3B">
                              <w:rPr>
                                <w:color w:val="EEFFFF"/>
                                <w:szCs w:val="26"/>
                                <w:lang w:val="en-GB" w:eastAsia="en-GB"/>
                              </w:rPr>
                              <w:t xml:space="preserve">second_pass </w:t>
                            </w:r>
                            <w:r w:rsidRPr="00A36C3B">
                              <w:rPr>
                                <w:color w:val="89DDFF"/>
                                <w:szCs w:val="26"/>
                                <w:lang w:val="en-GB" w:eastAsia="en-GB"/>
                              </w:rPr>
                              <w:t xml:space="preserve">= </w:t>
                            </w:r>
                            <w:r w:rsidRPr="00A36C3B">
                              <w:rPr>
                                <w:color w:val="EEFFFF"/>
                                <w:szCs w:val="26"/>
                                <w:lang w:val="en-GB" w:eastAsia="en-GB"/>
                              </w:rPr>
                              <w:t>document</w:t>
                            </w:r>
                            <w:r w:rsidRPr="00A36C3B">
                              <w:rPr>
                                <w:color w:val="89DDFF"/>
                                <w:szCs w:val="26"/>
                                <w:lang w:val="en-GB" w:eastAsia="en-GB"/>
                              </w:rPr>
                              <w:t>.</w:t>
                            </w:r>
                            <w:r w:rsidRPr="00A36C3B">
                              <w:rPr>
                                <w:color w:val="82AAFF"/>
                                <w:szCs w:val="26"/>
                                <w:lang w:val="en-GB" w:eastAsia="en-GB"/>
                              </w:rPr>
                              <w:t>getElementById</w:t>
                            </w:r>
                            <w:r w:rsidRPr="00A36C3B">
                              <w:rPr>
                                <w:color w:val="89DDFF"/>
                                <w:szCs w:val="26"/>
                                <w:lang w:val="en-GB" w:eastAsia="en-GB"/>
                              </w:rPr>
                              <w:t>(</w:t>
                            </w:r>
                            <w:r w:rsidRPr="00A36C3B">
                              <w:rPr>
                                <w:color w:val="C3E88D"/>
                                <w:szCs w:val="26"/>
                                <w:lang w:val="en-GB" w:eastAsia="en-GB"/>
                              </w:rPr>
                              <w:t>"password1"</w:t>
                            </w:r>
                            <w:r w:rsidRPr="00A36C3B">
                              <w:rPr>
                                <w:color w:val="89DDFF"/>
                                <w:szCs w:val="26"/>
                                <w:lang w:val="en-GB" w:eastAsia="en-GB"/>
                              </w:rPr>
                              <w:t>).</w:t>
                            </w:r>
                            <w:r w:rsidRPr="00A36C3B">
                              <w:rPr>
                                <w:color w:val="F1FDFF"/>
                                <w:szCs w:val="26"/>
                                <w:lang w:val="en-GB" w:eastAsia="en-GB"/>
                              </w:rPr>
                              <w:t>value</w:t>
                            </w:r>
                            <w:r w:rsidRPr="00A36C3B">
                              <w:rPr>
                                <w:color w:val="89DDFF"/>
                                <w:szCs w:val="26"/>
                                <w:lang w:val="en-GB" w:eastAsia="en-GB"/>
                              </w:rPr>
                              <w:t>;</w:t>
                            </w:r>
                            <w:r w:rsidRPr="00A36C3B">
                              <w:rPr>
                                <w:color w:val="89DDFF"/>
                                <w:szCs w:val="26"/>
                                <w:lang w:val="en-GB" w:eastAsia="en-GB"/>
                              </w:rPr>
                              <w:br/>
                              <w:t xml:space="preserve">                </w:t>
                            </w:r>
                            <w:r w:rsidRPr="00A36C3B">
                              <w:rPr>
                                <w:i/>
                                <w:iCs/>
                                <w:color w:val="C792EA"/>
                                <w:szCs w:val="26"/>
                                <w:lang w:val="en-GB" w:eastAsia="en-GB"/>
                              </w:rPr>
                              <w:t xml:space="preserve">let </w:t>
                            </w:r>
                            <w:r w:rsidRPr="00A36C3B">
                              <w:rPr>
                                <w:color w:val="EEFFFF"/>
                                <w:szCs w:val="26"/>
                                <w:lang w:val="en-GB" w:eastAsia="en-GB"/>
                              </w:rPr>
                              <w:t xml:space="preserve">email </w:t>
                            </w:r>
                            <w:r w:rsidRPr="00A36C3B">
                              <w:rPr>
                                <w:color w:val="89DDFF"/>
                                <w:szCs w:val="26"/>
                                <w:lang w:val="en-GB" w:eastAsia="en-GB"/>
                              </w:rPr>
                              <w:t xml:space="preserve">= </w:t>
                            </w:r>
                            <w:r w:rsidRPr="00A36C3B">
                              <w:rPr>
                                <w:color w:val="EEFFFF"/>
                                <w:szCs w:val="26"/>
                                <w:lang w:val="en-GB" w:eastAsia="en-GB"/>
                              </w:rPr>
                              <w:t>document</w:t>
                            </w:r>
                            <w:r w:rsidRPr="00A36C3B">
                              <w:rPr>
                                <w:color w:val="89DDFF"/>
                                <w:szCs w:val="26"/>
                                <w:lang w:val="en-GB" w:eastAsia="en-GB"/>
                              </w:rPr>
                              <w:t>.</w:t>
                            </w:r>
                            <w:r w:rsidRPr="00A36C3B">
                              <w:rPr>
                                <w:color w:val="82AAFF"/>
                                <w:szCs w:val="26"/>
                                <w:lang w:val="en-GB" w:eastAsia="en-GB"/>
                              </w:rPr>
                              <w:t>getElementById</w:t>
                            </w:r>
                            <w:r w:rsidRPr="00A36C3B">
                              <w:rPr>
                                <w:color w:val="89DDFF"/>
                                <w:szCs w:val="26"/>
                                <w:lang w:val="en-GB" w:eastAsia="en-GB"/>
                              </w:rPr>
                              <w:t>(</w:t>
                            </w:r>
                            <w:r w:rsidRPr="00A36C3B">
                              <w:rPr>
                                <w:color w:val="C3E88D"/>
                                <w:szCs w:val="26"/>
                                <w:lang w:val="en-GB" w:eastAsia="en-GB"/>
                              </w:rPr>
                              <w:t>"email"</w:t>
                            </w:r>
                            <w:r w:rsidRPr="00A36C3B">
                              <w:rPr>
                                <w:color w:val="89DDFF"/>
                                <w:szCs w:val="26"/>
                                <w:lang w:val="en-GB" w:eastAsia="en-GB"/>
                              </w:rPr>
                              <w:t>).</w:t>
                            </w:r>
                            <w:r w:rsidRPr="00A36C3B">
                              <w:rPr>
                                <w:color w:val="F1FDFF"/>
                                <w:szCs w:val="26"/>
                                <w:lang w:val="en-GB" w:eastAsia="en-GB"/>
                              </w:rPr>
                              <w:t>value</w:t>
                            </w:r>
                            <w:r w:rsidRPr="00A36C3B">
                              <w:rPr>
                                <w:color w:val="89DDFF"/>
                                <w:szCs w:val="26"/>
                                <w:lang w:val="en-GB" w:eastAsia="en-GB"/>
                              </w:rPr>
                              <w:t>;</w:t>
                            </w:r>
                            <w:r w:rsidRPr="00A36C3B">
                              <w:rPr>
                                <w:color w:val="89DDFF"/>
                                <w:szCs w:val="26"/>
                                <w:lang w:val="en-GB" w:eastAsia="en-GB"/>
                              </w:rPr>
                              <w:br/>
                            </w:r>
                            <w:r w:rsidRPr="00A36C3B">
                              <w:rPr>
                                <w:color w:val="89DDFF"/>
                                <w:szCs w:val="26"/>
                                <w:lang w:val="en-GB" w:eastAsia="en-GB"/>
                              </w:rPr>
                              <w:br/>
                              <w:t xml:space="preserve">                </w:t>
                            </w:r>
                            <w:r w:rsidRPr="00A36C3B">
                              <w:rPr>
                                <w:color w:val="EEFFFF"/>
                                <w:szCs w:val="26"/>
                                <w:lang w:val="en-GB" w:eastAsia="en-GB"/>
                              </w:rPr>
                              <w:t>document</w:t>
                            </w:r>
                            <w:r w:rsidRPr="00A36C3B">
                              <w:rPr>
                                <w:color w:val="89DDFF"/>
                                <w:szCs w:val="26"/>
                                <w:lang w:val="en-GB" w:eastAsia="en-GB"/>
                              </w:rPr>
                              <w:t>.</w:t>
                            </w:r>
                            <w:r w:rsidRPr="00A36C3B">
                              <w:rPr>
                                <w:color w:val="82AAFF"/>
                                <w:szCs w:val="26"/>
                                <w:lang w:val="en-GB" w:eastAsia="en-GB"/>
                              </w:rPr>
                              <w:t>getElementById</w:t>
                            </w:r>
                            <w:r w:rsidRPr="00A36C3B">
                              <w:rPr>
                                <w:color w:val="89DDFF"/>
                                <w:szCs w:val="26"/>
                                <w:lang w:val="en-GB" w:eastAsia="en-GB"/>
                              </w:rPr>
                              <w:t>(</w:t>
                            </w:r>
                            <w:r w:rsidRPr="00A36C3B">
                              <w:rPr>
                                <w:color w:val="C3E88D"/>
                                <w:szCs w:val="26"/>
                                <w:lang w:val="en-GB" w:eastAsia="en-GB"/>
                              </w:rPr>
                              <w:t>"submit"</w:t>
                            </w:r>
                            <w:r w:rsidRPr="00A36C3B">
                              <w:rPr>
                                <w:color w:val="89DDFF"/>
                                <w:szCs w:val="26"/>
                                <w:lang w:val="en-GB" w:eastAsia="en-GB"/>
                              </w:rPr>
                              <w:t>).</w:t>
                            </w:r>
                            <w:r w:rsidRPr="00A36C3B">
                              <w:rPr>
                                <w:color w:val="F1FDFF"/>
                                <w:szCs w:val="26"/>
                                <w:lang w:val="en-GB" w:eastAsia="en-GB"/>
                              </w:rPr>
                              <w:t xml:space="preserve">disabled </w:t>
                            </w:r>
                            <w:r w:rsidRPr="00A36C3B">
                              <w:rPr>
                                <w:color w:val="89DDFF"/>
                                <w:szCs w:val="26"/>
                                <w:lang w:val="en-GB" w:eastAsia="en-GB"/>
                              </w:rPr>
                              <w:t xml:space="preserve">= </w:t>
                            </w:r>
                            <w:r w:rsidRPr="00A36C3B">
                              <w:rPr>
                                <w:color w:val="EEFFFF"/>
                                <w:szCs w:val="26"/>
                                <w:lang w:val="en-GB" w:eastAsia="en-GB"/>
                              </w:rPr>
                              <w:t xml:space="preserve">email </w:t>
                            </w:r>
                            <w:r w:rsidRPr="00A36C3B">
                              <w:rPr>
                                <w:color w:val="89DDFF"/>
                                <w:szCs w:val="26"/>
                                <w:lang w:val="en-GB" w:eastAsia="en-GB"/>
                              </w:rPr>
                              <w:t xml:space="preserve">=== </w:t>
                            </w:r>
                            <w:r w:rsidRPr="00A36C3B">
                              <w:rPr>
                                <w:color w:val="C3E88D"/>
                                <w:szCs w:val="26"/>
                                <w:lang w:val="en-GB" w:eastAsia="en-GB"/>
                              </w:rPr>
                              <w:t xml:space="preserve">"" </w:t>
                            </w:r>
                            <w:r w:rsidRPr="00A36C3B">
                              <w:rPr>
                                <w:color w:val="89DDFF"/>
                                <w:szCs w:val="26"/>
                                <w:lang w:val="en-GB" w:eastAsia="en-GB"/>
                              </w:rPr>
                              <w:t xml:space="preserve">&amp;&amp; </w:t>
                            </w:r>
                            <w:r w:rsidRPr="00A36C3B">
                              <w:rPr>
                                <w:color w:val="EEFFFF"/>
                                <w:szCs w:val="26"/>
                                <w:lang w:val="en-GB" w:eastAsia="en-GB"/>
                              </w:rPr>
                              <w:t xml:space="preserve">first_pass </w:t>
                            </w:r>
                            <w:r w:rsidRPr="00A36C3B">
                              <w:rPr>
                                <w:color w:val="89DDFF"/>
                                <w:szCs w:val="26"/>
                                <w:lang w:val="en-GB" w:eastAsia="en-GB"/>
                              </w:rPr>
                              <w:t xml:space="preserve">=== </w:t>
                            </w:r>
                            <w:r w:rsidRPr="00A36C3B">
                              <w:rPr>
                                <w:color w:val="C3E88D"/>
                                <w:szCs w:val="26"/>
                                <w:lang w:val="en-GB" w:eastAsia="en-GB"/>
                              </w:rPr>
                              <w:t xml:space="preserve">"" </w:t>
                            </w:r>
                            <w:r w:rsidRPr="00A36C3B">
                              <w:rPr>
                                <w:color w:val="89DDFF"/>
                                <w:szCs w:val="26"/>
                                <w:lang w:val="en-GB" w:eastAsia="en-GB"/>
                              </w:rPr>
                              <w:t xml:space="preserve">&amp;&amp; </w:t>
                            </w:r>
                            <w:r w:rsidRPr="00A36C3B">
                              <w:rPr>
                                <w:color w:val="EEFFFF"/>
                                <w:szCs w:val="26"/>
                                <w:lang w:val="en-GB" w:eastAsia="en-GB"/>
                              </w:rPr>
                              <w:t xml:space="preserve">second_pass </w:t>
                            </w:r>
                            <w:r w:rsidRPr="00A36C3B">
                              <w:rPr>
                                <w:color w:val="89DDFF"/>
                                <w:szCs w:val="26"/>
                                <w:lang w:val="en-GB" w:eastAsia="en-GB"/>
                              </w:rPr>
                              <w:t xml:space="preserve">=== </w:t>
                            </w:r>
                            <w:r w:rsidRPr="00A36C3B">
                              <w:rPr>
                                <w:color w:val="C3E88D"/>
                                <w:szCs w:val="26"/>
                                <w:lang w:val="en-GB" w:eastAsia="en-GB"/>
                              </w:rPr>
                              <w:t>""</w:t>
                            </w:r>
                            <w:r w:rsidRPr="00A36C3B">
                              <w:rPr>
                                <w:color w:val="89DDFF"/>
                                <w:szCs w:val="26"/>
                                <w:lang w:val="en-GB" w:eastAsia="en-GB"/>
                              </w:rPr>
                              <w:t>;</w:t>
                            </w:r>
                            <w:r w:rsidRPr="00A36C3B">
                              <w:rPr>
                                <w:color w:val="89DDFF"/>
                                <w:szCs w:val="26"/>
                                <w:lang w:val="en-GB" w:eastAsia="en-GB"/>
                              </w:rPr>
                              <w:br/>
                              <w:t xml:space="preserve">                </w:t>
                            </w:r>
                            <w:r w:rsidRPr="00A36C3B">
                              <w:rPr>
                                <w:color w:val="EEFFFF"/>
                                <w:szCs w:val="26"/>
                                <w:lang w:val="en-GB" w:eastAsia="en-GB"/>
                              </w:rPr>
                              <w:t>document</w:t>
                            </w:r>
                            <w:r w:rsidRPr="00A36C3B">
                              <w:rPr>
                                <w:color w:val="89DDFF"/>
                                <w:szCs w:val="26"/>
                                <w:lang w:val="en-GB" w:eastAsia="en-GB"/>
                              </w:rPr>
                              <w:t>.</w:t>
                            </w:r>
                            <w:r w:rsidRPr="00A36C3B">
                              <w:rPr>
                                <w:color w:val="82AAFF"/>
                                <w:szCs w:val="26"/>
                                <w:lang w:val="en-GB" w:eastAsia="en-GB"/>
                              </w:rPr>
                              <w:t>getElementById</w:t>
                            </w:r>
                            <w:r w:rsidRPr="00A36C3B">
                              <w:rPr>
                                <w:color w:val="89DDFF"/>
                                <w:szCs w:val="26"/>
                                <w:lang w:val="en-GB" w:eastAsia="en-GB"/>
                              </w:rPr>
                              <w:t>(</w:t>
                            </w:r>
                            <w:r w:rsidRPr="00A36C3B">
                              <w:rPr>
                                <w:color w:val="C3E88D"/>
                                <w:szCs w:val="26"/>
                                <w:lang w:val="en-GB" w:eastAsia="en-GB"/>
                              </w:rPr>
                              <w:t>"submit"</w:t>
                            </w:r>
                            <w:r w:rsidRPr="00A36C3B">
                              <w:rPr>
                                <w:color w:val="89DDFF"/>
                                <w:szCs w:val="26"/>
                                <w:lang w:val="en-GB" w:eastAsia="en-GB"/>
                              </w:rPr>
                              <w:t>).</w:t>
                            </w:r>
                            <w:r w:rsidRPr="00A36C3B">
                              <w:rPr>
                                <w:color w:val="F1FDFF"/>
                                <w:szCs w:val="26"/>
                                <w:lang w:val="en-GB" w:eastAsia="en-GB"/>
                              </w:rPr>
                              <w:t xml:space="preserve">disabled </w:t>
                            </w:r>
                            <w:r w:rsidRPr="00A36C3B">
                              <w:rPr>
                                <w:color w:val="89DDFF"/>
                                <w:szCs w:val="26"/>
                                <w:lang w:val="en-GB" w:eastAsia="en-GB"/>
                              </w:rPr>
                              <w:t xml:space="preserve">= </w:t>
                            </w:r>
                            <w:r w:rsidRPr="00A36C3B">
                              <w:rPr>
                                <w:color w:val="EEFFFF"/>
                                <w:szCs w:val="26"/>
                                <w:lang w:val="en-GB" w:eastAsia="en-GB"/>
                              </w:rPr>
                              <w:t xml:space="preserve">first_pass </w:t>
                            </w:r>
                            <w:r w:rsidRPr="00A36C3B">
                              <w:rPr>
                                <w:color w:val="89DDFF"/>
                                <w:szCs w:val="26"/>
                                <w:lang w:val="en-GB" w:eastAsia="en-GB"/>
                              </w:rPr>
                              <w:t xml:space="preserve">!== </w:t>
                            </w:r>
                            <w:r w:rsidRPr="00A36C3B">
                              <w:rPr>
                                <w:color w:val="EEFFFF"/>
                                <w:szCs w:val="26"/>
                                <w:lang w:val="en-GB" w:eastAsia="en-GB"/>
                              </w:rPr>
                              <w:t>second_pass</w:t>
                            </w:r>
                            <w:r w:rsidRPr="00A36C3B">
                              <w:rPr>
                                <w:color w:val="89DDFF"/>
                                <w:szCs w:val="26"/>
                                <w:lang w:val="en-GB" w:eastAsia="en-GB"/>
                              </w:rPr>
                              <w:t>;</w:t>
                            </w:r>
                            <w:r w:rsidRPr="00A36C3B">
                              <w:rPr>
                                <w:color w:val="89DDFF"/>
                                <w:szCs w:val="26"/>
                                <w:lang w:val="en-GB" w:eastAsia="en-GB"/>
                              </w:rPr>
                              <w:br/>
                              <w:t xml:space="preserve">            }</w:t>
                            </w:r>
                            <w:r w:rsidRPr="00A36C3B">
                              <w:rPr>
                                <w:color w:val="89DDFF"/>
                                <w:szCs w:val="26"/>
                                <w:lang w:val="en-GB" w:eastAsia="en-GB"/>
                              </w:rPr>
                              <w:br/>
                              <w:t xml:space="preserve">        &lt;/</w:t>
                            </w:r>
                            <w:r w:rsidRPr="00A36C3B">
                              <w:rPr>
                                <w:color w:val="F07178"/>
                                <w:szCs w:val="26"/>
                                <w:lang w:val="en-GB" w:eastAsia="en-GB"/>
                              </w:rPr>
                              <w:t>script</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div</w:t>
                            </w:r>
                            <w:r>
                              <w:rPr>
                                <w:color w:val="89DDFF"/>
                                <w:szCs w:val="26"/>
                                <w:lang w:val="en-GB" w:eastAsia="en-GB"/>
                              </w:rPr>
                              <w:t>&gt;</w:t>
                            </w:r>
                            <w:r w:rsidRPr="00A36C3B">
                              <w:rPr>
                                <w:i/>
                                <w:iCs/>
                                <w:color w:val="616161"/>
                                <w:szCs w:val="26"/>
                                <w:lang w:val="en-GB" w:eastAsia="en-GB"/>
                              </w:rPr>
                              <w:br/>
                              <w:t xml:space="preserve">    </w:t>
                            </w:r>
                            <w:r w:rsidRPr="00A36C3B">
                              <w:rPr>
                                <w:color w:val="89DDFF"/>
                                <w:szCs w:val="26"/>
                                <w:lang w:val="en-GB" w:eastAsia="en-GB"/>
                              </w:rPr>
                              <w:t>&lt;</w:t>
                            </w:r>
                            <w:r w:rsidRPr="00A36C3B">
                              <w:rPr>
                                <w:color w:val="F07178"/>
                                <w:szCs w:val="26"/>
                                <w:lang w:val="en-GB" w:eastAsia="en-GB"/>
                              </w:rPr>
                              <w:t xml:space="preserve">input </w:t>
                            </w:r>
                            <w:r w:rsidRPr="00A36C3B">
                              <w:rPr>
                                <w:i/>
                                <w:iCs/>
                                <w:color w:val="FFCB6B"/>
                                <w:szCs w:val="26"/>
                                <w:lang w:val="en-GB" w:eastAsia="en-GB"/>
                              </w:rPr>
                              <w:t>type=</w:t>
                            </w:r>
                            <w:r w:rsidRPr="00A36C3B">
                              <w:rPr>
                                <w:color w:val="C3E88D"/>
                                <w:szCs w:val="26"/>
                                <w:lang w:val="en-GB" w:eastAsia="en-GB"/>
                              </w:rPr>
                              <w:t xml:space="preserve">"submit" </w:t>
                            </w:r>
                            <w:r w:rsidRPr="00A36C3B">
                              <w:rPr>
                                <w:i/>
                                <w:iCs/>
                                <w:color w:val="FFCB6B"/>
                                <w:szCs w:val="26"/>
                                <w:lang w:val="en-GB" w:eastAsia="en-GB"/>
                              </w:rPr>
                              <w:t>value=</w:t>
                            </w:r>
                            <w:r w:rsidRPr="00A36C3B">
                              <w:rPr>
                                <w:color w:val="C3E88D"/>
                                <w:szCs w:val="26"/>
                                <w:lang w:val="en-GB" w:eastAsia="en-GB"/>
                              </w:rPr>
                              <w:t xml:space="preserve">"Join us" </w:t>
                            </w:r>
                            <w:r w:rsidRPr="00A36C3B">
                              <w:rPr>
                                <w:i/>
                                <w:iCs/>
                                <w:color w:val="FFCB6B"/>
                                <w:szCs w:val="26"/>
                                <w:lang w:val="en-GB" w:eastAsia="en-GB"/>
                              </w:rPr>
                              <w:t>class=</w:t>
                            </w:r>
                            <w:r w:rsidRPr="00A36C3B">
                              <w:rPr>
                                <w:color w:val="C3E88D"/>
                                <w:szCs w:val="26"/>
                                <w:lang w:val="en-GB" w:eastAsia="en-GB"/>
                              </w:rPr>
                              <w:t xml:space="preserve">"btn" </w:t>
                            </w:r>
                            <w:r w:rsidRPr="00A36C3B">
                              <w:rPr>
                                <w:i/>
                                <w:iCs/>
                                <w:color w:val="FFCB6B"/>
                                <w:szCs w:val="26"/>
                                <w:lang w:val="en-GB" w:eastAsia="en-GB"/>
                              </w:rPr>
                              <w:t>id=</w:t>
                            </w:r>
                            <w:r w:rsidRPr="00A36C3B">
                              <w:rPr>
                                <w:color w:val="C3E88D"/>
                                <w:szCs w:val="26"/>
                                <w:lang w:val="en-GB" w:eastAsia="en-GB"/>
                              </w:rPr>
                              <w:t xml:space="preserve">"submit" </w:t>
                            </w:r>
                            <w:r w:rsidRPr="00A36C3B">
                              <w:rPr>
                                <w:i/>
                                <w:iCs/>
                                <w:color w:val="FFCB6B"/>
                                <w:szCs w:val="26"/>
                                <w:lang w:val="en-GB" w:eastAsia="en-GB"/>
                              </w:rPr>
                              <w:t>disabled</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p</w:t>
                            </w:r>
                            <w:r w:rsidRPr="00A36C3B">
                              <w:rPr>
                                <w:color w:val="89DDFF"/>
                                <w:szCs w:val="26"/>
                                <w:lang w:val="en-GB" w:eastAsia="en-GB"/>
                              </w:rPr>
                              <w:t>&gt;</w:t>
                            </w:r>
                            <w:r w:rsidRPr="00A36C3B">
                              <w:rPr>
                                <w:color w:val="89DDFF"/>
                                <w:szCs w:val="26"/>
                                <w:lang w:val="en-GB" w:eastAsia="en-GB"/>
                              </w:rPr>
                              <w:br/>
                              <w:t xml:space="preserve">        </w:t>
                            </w:r>
                            <w:r w:rsidRPr="00A36C3B">
                              <w:rPr>
                                <w:color w:val="EEFFFF"/>
                                <w:szCs w:val="26"/>
                                <w:lang w:val="en-GB" w:eastAsia="en-GB"/>
                              </w:rPr>
                              <w:t xml:space="preserve">Already have an account? </w:t>
                            </w:r>
                            <w:r w:rsidRPr="00A36C3B">
                              <w:rPr>
                                <w:color w:val="89DDFF"/>
                                <w:szCs w:val="26"/>
                                <w:lang w:val="en-GB" w:eastAsia="en-GB"/>
                              </w:rPr>
                              <w:t>&lt;</w:t>
                            </w:r>
                            <w:r w:rsidRPr="00A36C3B">
                              <w:rPr>
                                <w:color w:val="F07178"/>
                                <w:szCs w:val="26"/>
                                <w:lang w:val="en-GB" w:eastAsia="en-GB"/>
                              </w:rPr>
                              <w:t xml:space="preserve">a </w:t>
                            </w:r>
                            <w:r w:rsidRPr="00A36C3B">
                              <w:rPr>
                                <w:i/>
                                <w:iCs/>
                                <w:color w:val="FFCB6B"/>
                                <w:szCs w:val="26"/>
                                <w:lang w:val="en-GB" w:eastAsia="en-GB"/>
                              </w:rPr>
                              <w:t>href=</w:t>
                            </w:r>
                            <w:r w:rsidRPr="00A36C3B">
                              <w:rPr>
                                <w:color w:val="C3E88D"/>
                                <w:szCs w:val="26"/>
                                <w:lang w:val="en-GB" w:eastAsia="en-GB"/>
                              </w:rPr>
                              <w:t xml:space="preserve">"/login" </w:t>
                            </w:r>
                            <w:r w:rsidRPr="00A36C3B">
                              <w:rPr>
                                <w:i/>
                                <w:iCs/>
                                <w:color w:val="FFCB6B"/>
                                <w:szCs w:val="26"/>
                                <w:lang w:val="en-GB" w:eastAsia="en-GB"/>
                              </w:rPr>
                              <w:t>class=</w:t>
                            </w:r>
                            <w:r w:rsidRPr="00A36C3B">
                              <w:rPr>
                                <w:color w:val="C3E88D"/>
                                <w:szCs w:val="26"/>
                                <w:lang w:val="en-GB" w:eastAsia="en-GB"/>
                              </w:rPr>
                              <w:t xml:space="preserve">"link" </w:t>
                            </w:r>
                            <w:r w:rsidRPr="00A36C3B">
                              <w:rPr>
                                <w:i/>
                                <w:iCs/>
                                <w:color w:val="FFCB6B"/>
                                <w:szCs w:val="26"/>
                                <w:lang w:val="en-GB" w:eastAsia="en-GB"/>
                              </w:rPr>
                              <w:t>style=</w:t>
                            </w:r>
                            <w:r w:rsidRPr="00A36C3B">
                              <w:rPr>
                                <w:color w:val="C3E88D"/>
                                <w:szCs w:val="26"/>
                                <w:lang w:val="en-GB" w:eastAsia="en-GB"/>
                              </w:rPr>
                              <w:t>"</w:t>
                            </w:r>
                            <w:r w:rsidRPr="00A36C3B">
                              <w:rPr>
                                <w:color w:val="80CBC4"/>
                                <w:szCs w:val="26"/>
                                <w:lang w:val="en-GB" w:eastAsia="en-GB"/>
                              </w:rPr>
                              <w:t>margin-left</w:t>
                            </w:r>
                            <w:r w:rsidRPr="00A36C3B">
                              <w:rPr>
                                <w:color w:val="EEFFFF"/>
                                <w:szCs w:val="26"/>
                                <w:lang w:val="en-GB" w:eastAsia="en-GB"/>
                              </w:rPr>
                              <w:t xml:space="preserve">: </w:t>
                            </w:r>
                            <w:r w:rsidRPr="00A36C3B">
                              <w:rPr>
                                <w:color w:val="F78C6C"/>
                                <w:szCs w:val="26"/>
                                <w:lang w:val="en-GB" w:eastAsia="en-GB"/>
                              </w:rPr>
                              <w:t>10px</w:t>
                            </w:r>
                            <w:r w:rsidRPr="00A36C3B">
                              <w:rPr>
                                <w:color w:val="89DDFF"/>
                                <w:szCs w:val="26"/>
                                <w:lang w:val="en-GB" w:eastAsia="en-GB"/>
                              </w:rPr>
                              <w:t>;</w:t>
                            </w:r>
                            <w:r w:rsidRPr="00A36C3B">
                              <w:rPr>
                                <w:color w:val="C3E88D"/>
                                <w:szCs w:val="26"/>
                                <w:lang w:val="en-GB" w:eastAsia="en-GB"/>
                              </w:rPr>
                              <w:t>"</w:t>
                            </w:r>
                            <w:r w:rsidRPr="00A36C3B">
                              <w:rPr>
                                <w:color w:val="89DDFF"/>
                                <w:szCs w:val="26"/>
                                <w:lang w:val="en-GB" w:eastAsia="en-GB"/>
                              </w:rPr>
                              <w:t>&gt;</w:t>
                            </w:r>
                            <w:r w:rsidRPr="00A36C3B">
                              <w:rPr>
                                <w:color w:val="EEFFFF"/>
                                <w:szCs w:val="26"/>
                                <w:lang w:val="en-GB" w:eastAsia="en-GB"/>
                              </w:rPr>
                              <w:t xml:space="preserve">Sign in now </w:t>
                            </w:r>
                            <w:r w:rsidRPr="00A36C3B">
                              <w:rPr>
                                <w:color w:val="89DDFF"/>
                                <w:szCs w:val="26"/>
                                <w:lang w:val="en-GB" w:eastAsia="en-GB"/>
                              </w:rPr>
                              <w:t>&lt;</w:t>
                            </w:r>
                            <w:r w:rsidRPr="00A36C3B">
                              <w:rPr>
                                <w:color w:val="F07178"/>
                                <w:szCs w:val="26"/>
                                <w:lang w:val="en-GB" w:eastAsia="en-GB"/>
                              </w:rPr>
                              <w:t xml:space="preserve">span </w:t>
                            </w:r>
                            <w:r w:rsidRPr="00A36C3B">
                              <w:rPr>
                                <w:i/>
                                <w:iCs/>
                                <w:color w:val="FFCB6B"/>
                                <w:szCs w:val="26"/>
                                <w:lang w:val="en-GB" w:eastAsia="en-GB"/>
                              </w:rPr>
                              <w:t>class=</w:t>
                            </w:r>
                            <w:r w:rsidRPr="00A36C3B">
                              <w:rPr>
                                <w:color w:val="C3E88D"/>
                                <w:szCs w:val="26"/>
                                <w:lang w:val="en-GB" w:eastAsia="en-GB"/>
                              </w:rPr>
                              <w:t xml:space="preserve">"entypo-right-thin" </w:t>
                            </w:r>
                            <w:r w:rsidRPr="00A36C3B">
                              <w:rPr>
                                <w:color w:val="89DDFF"/>
                                <w:szCs w:val="26"/>
                                <w:lang w:val="en-GB" w:eastAsia="en-GB"/>
                              </w:rPr>
                              <w:t>/&gt;&lt;/</w:t>
                            </w:r>
                            <w:r w:rsidRPr="00A36C3B">
                              <w:rPr>
                                <w:color w:val="F07178"/>
                                <w:szCs w:val="26"/>
                                <w:lang w:val="en-GB" w:eastAsia="en-GB"/>
                              </w:rPr>
                              <w:t>a</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p</w:t>
                            </w:r>
                            <w:r w:rsidRPr="00A36C3B">
                              <w:rPr>
                                <w:color w:val="89DDFF"/>
                                <w:szCs w:val="26"/>
                                <w:lang w:val="en-GB" w:eastAsia="en-GB"/>
                              </w:rPr>
                              <w:t>&gt;</w:t>
                            </w:r>
                            <w:r w:rsidRPr="00A36C3B">
                              <w:rPr>
                                <w:color w:val="89DDFF"/>
                                <w:szCs w:val="26"/>
                                <w:lang w:val="en-GB" w:eastAsia="en-GB"/>
                              </w:rPr>
                              <w:br/>
                              <w:t>&lt;/</w:t>
                            </w:r>
                            <w:r w:rsidRPr="00A36C3B">
                              <w:rPr>
                                <w:color w:val="F07178"/>
                                <w:szCs w:val="26"/>
                                <w:lang w:val="en-GB" w:eastAsia="en-GB"/>
                              </w:rPr>
                              <w:t>form</w:t>
                            </w:r>
                            <w:r w:rsidRPr="00A36C3B">
                              <w:rPr>
                                <w:color w:val="89DDFF"/>
                                <w:szCs w:val="26"/>
                                <w:lang w:val="en-GB" w:eastAsia="en-GB"/>
                              </w:rPr>
                              <w:t>&gt;</w:t>
                            </w:r>
                          </w:p>
                          <w:p w:rsidR="00EA6370" w:rsidRPr="00A36C3B" w:rsidRDefault="00EA6370" w:rsidP="00A36C3B">
                            <w:pPr>
                              <w:jc w:val="center"/>
                              <w:rPr>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F32F64" id="Rectangle 36" o:spid="_x0000_s1051" style="position:absolute;left:0;text-align:left;margin-left:35pt;margin-top:1pt;width:371.25pt;height:656.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BmQIAAIMFAAAOAAAAZHJzL2Uyb0RvYy54bWysVEtv2zAMvg/YfxB0Xx077mNBnSJokWFA&#10;0QZth54VWYoNyKImKbGzXz9KfjToih2G5eCIIvnxoY+8vukaRQ7Cuhp0QdOzGSVCcyhrvSvoj5f1&#10;lytKnGe6ZAq0KOhROHqz/PzpujULkUEFqhSWIIh2i9YUtPLeLJLE8Uo0zJ2BERqVEmzDPIp2l5SW&#10;tYjeqCSbzS6SFmxpLHDhHN7e9Uq6jPhSCu4fpXTCE1VQzM3Hr43fbfgmy2u22FlmqpoPabB/yKJh&#10;tcagE9Qd84zsbf0HVFNzCw6kP+PQJCBlzUWsAatJZ++qea6YEbEWbI4zU5vc/4PlD4eNJXVZ0PkF&#10;JZo1+EZP2DWmd0oQvMMGtcYt0O7ZbOwgOTyGajtpm/CPdZAuNvU4NVV0nnC8zC/T/OrynBKOuqv5&#10;PJ+jgDjJm7uxzn8T0JBwKKjF+LGZ7HDvfG86moRoDlRdrmulomB321tlyYHhC2fzLE/XA/qJWRJK&#10;6JOOJ39UIjgr/SQkVo9pZjFi5J2Y8BjnQvu0V1WsFH2Y8xn+xiiBqcEjVhQBA7LE9CbsAWC07EFG&#10;7L6+wT64ikjbyXn2t8R658kjRgbtJ+em1mA/AlBY1RC5t8f0T1oTjr7bdpEZWXyvcLWF8oh0sdDP&#10;kTN8XeOT3TPnN8zi4OCI4TLwj/iRCtqCwnCipAL766P7YI98Ri0lLQ5iQd3PPbOCEvVdI9O/pnke&#10;JjcK+fllhoI91WxPNXrf3AIyIcW1Y3g8BnuvxqO00LzizliFqKhimmPsgnJvR+HW9wsCtw4Xq1U0&#10;w2k1zN/rZ8MDeGh0oORL98qsGXjrkfIPMA4tW7yjb28bPDWs9h5kHbn91tfhCXDSI5eGrRRWyakc&#10;rd525/I3AAAA//8DAFBLAwQUAAYACAAAACEA1UVFK+AAAAAJAQAADwAAAGRycy9kb3ducmV2Lnht&#10;bEyPT0vDQBDF74LfYRnBm938abXEbIoIiuilqYV63GanSTA7G7LbJPrpHU96Gh6/x5v38s1sOzHi&#10;4FtHCuJFBAKpcqalWsH+/elmDcIHTUZ3jlDBF3rYFJcXuc6Mm6jEcRdqwSHkM62gCaHPpPRVg1b7&#10;heuRmJ3cYHVgOdTSDHricNvJJIpupdUt8YdG9/jYYPW5O1sFH4c6TKfXkllaboe39OV7fF4qdX01&#10;P9yDCDiHPzP81ufqUHCnozuT8aJTcBfxlKAg4cN4HScrEEf2pfFyBbLI5f8FxQ8AAAD//wMAUEsB&#10;Ai0AFAAGAAgAAAAhALaDOJL+AAAA4QEAABMAAAAAAAAAAAAAAAAAAAAAAFtDb250ZW50X1R5cGVz&#10;XS54bWxQSwECLQAUAAYACAAAACEAOP0h/9YAAACUAQAACwAAAAAAAAAAAAAAAAAvAQAAX3JlbHMv&#10;LnJlbHNQSwECLQAUAAYACAAAACEAClc/wZkCAACDBQAADgAAAAAAAAAAAAAAAAAuAgAAZHJzL2Uy&#10;b0RvYy54bWxQSwECLQAUAAYACAAAACEA1UVFK+AAAAAJAQAADwAAAAAAAAAAAAAAAADzBAAAZHJz&#10;L2Rvd25yZXYueG1sUEsFBgAAAAAEAAQA8wAAAAAGAAAAAA==&#10;" fillcolor="#23241f" strokecolor="#243f60 [1604]" strokeweight="2pt">
                <v:textbox>
                  <w:txbxContent>
                    <w:p w:rsidR="00EA6370" w:rsidRPr="00A36C3B" w:rsidRDefault="00EA6370" w:rsidP="00A36C3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EEFFFF"/>
                          <w:szCs w:val="26"/>
                          <w:lang w:val="en-GB" w:eastAsia="en-GB"/>
                        </w:rPr>
                      </w:pPr>
                      <w:r w:rsidRPr="00A36C3B">
                        <w:rPr>
                          <w:color w:val="89DDFF"/>
                          <w:szCs w:val="26"/>
                          <w:lang w:val="en-GB" w:eastAsia="en-GB"/>
                        </w:rPr>
                        <w:t>&lt;</w:t>
                      </w:r>
                      <w:r w:rsidRPr="00A36C3B">
                        <w:rPr>
                          <w:color w:val="F07178"/>
                          <w:szCs w:val="26"/>
                          <w:lang w:val="en-GB" w:eastAsia="en-GB"/>
                        </w:rPr>
                        <w:t xml:space="preserve">form </w:t>
                      </w:r>
                      <w:r w:rsidRPr="00A36C3B">
                        <w:rPr>
                          <w:i/>
                          <w:iCs/>
                          <w:color w:val="FFCB6B"/>
                          <w:szCs w:val="26"/>
                          <w:lang w:val="en-GB" w:eastAsia="en-GB"/>
                        </w:rPr>
                        <w:t>class=</w:t>
                      </w:r>
                      <w:r w:rsidRPr="00A36C3B">
                        <w:rPr>
                          <w:color w:val="C3E88D"/>
                          <w:szCs w:val="26"/>
                          <w:lang w:val="en-GB" w:eastAsia="en-GB"/>
                        </w:rPr>
                        <w:t xml:space="preserve">"login-form" </w:t>
                      </w:r>
                      <w:r w:rsidRPr="00A36C3B">
                        <w:rPr>
                          <w:i/>
                          <w:iCs/>
                          <w:color w:val="FFCB6B"/>
                          <w:szCs w:val="26"/>
                          <w:lang w:val="en-GB" w:eastAsia="en-GB"/>
                        </w:rPr>
                        <w:t>action=</w:t>
                      </w:r>
                      <w:r w:rsidRPr="00A36C3B">
                        <w:rPr>
                          <w:color w:val="C3E88D"/>
                          <w:szCs w:val="26"/>
                          <w:lang w:val="en-GB" w:eastAsia="en-GB"/>
                        </w:rPr>
                        <w:t xml:space="preserve">"signup" </w:t>
                      </w:r>
                      <w:r w:rsidRPr="00A36C3B">
                        <w:rPr>
                          <w:i/>
                          <w:iCs/>
                          <w:color w:val="FFCB6B"/>
                          <w:szCs w:val="26"/>
                          <w:lang w:val="en-GB" w:eastAsia="en-GB"/>
                        </w:rPr>
                        <w:t>method=</w:t>
                      </w:r>
                      <w:r w:rsidRPr="00A36C3B">
                        <w:rPr>
                          <w:color w:val="C3E88D"/>
                          <w:szCs w:val="26"/>
                          <w:lang w:val="en-GB" w:eastAsia="en-GB"/>
                        </w:rPr>
                        <w:t xml:space="preserve">"post" </w:t>
                      </w:r>
                      <w:r w:rsidRPr="00A36C3B">
                        <w:rPr>
                          <w:i/>
                          <w:iCs/>
                          <w:color w:val="FFCB6B"/>
                          <w:szCs w:val="26"/>
                          <w:lang w:val="en-GB" w:eastAsia="en-GB"/>
                        </w:rPr>
                        <w:t>name=</w:t>
                      </w:r>
                      <w:r w:rsidRPr="00A36C3B">
                        <w:rPr>
                          <w:color w:val="C3E88D"/>
                          <w:szCs w:val="26"/>
                          <w:lang w:val="en-GB" w:eastAsia="en-GB"/>
                        </w:rPr>
                        <w:t>"form-login"</w:t>
                      </w:r>
                      <w:r w:rsidRPr="00A36C3B">
                        <w:rPr>
                          <w:color w:val="89DDFF"/>
                          <w:szCs w:val="26"/>
                          <w:lang w:val="en-GB" w:eastAsia="en-GB"/>
                        </w:rPr>
                        <w:t>&gt;</w:t>
                      </w:r>
                      <w:r w:rsidRPr="00A36C3B">
                        <w:rPr>
                          <w:color w:val="89DDFF"/>
                          <w:szCs w:val="26"/>
                          <w:lang w:val="en-GB" w:eastAsia="en-GB"/>
                        </w:rPr>
                        <w:br/>
                        <w:t xml:space="preserve">    </w:t>
                      </w:r>
                      <w:r w:rsidRPr="00A36C3B">
                        <w:rPr>
                          <w:i/>
                          <w:iCs/>
                          <w:color w:val="616161"/>
                          <w:szCs w:val="26"/>
                          <w:lang w:val="en-GB" w:eastAsia="en-GB"/>
                        </w:rPr>
                        <w:t>&lt;!-- username --&gt;</w:t>
                      </w:r>
                      <w:r w:rsidRPr="00A36C3B">
                        <w:rPr>
                          <w:i/>
                          <w:iCs/>
                          <w:color w:val="616161"/>
                          <w:szCs w:val="26"/>
                          <w:lang w:val="en-GB" w:eastAsia="en-GB"/>
                        </w:rPr>
                        <w:br/>
                        <w:t xml:space="preserve">    </w:t>
                      </w:r>
                      <w:r w:rsidRPr="00A36C3B">
                        <w:rPr>
                          <w:color w:val="89DDFF"/>
                          <w:szCs w:val="26"/>
                          <w:lang w:val="en-GB" w:eastAsia="en-GB"/>
                        </w:rPr>
                        <w:t>&lt;</w:t>
                      </w:r>
                      <w:r w:rsidRPr="00A36C3B">
                        <w:rPr>
                          <w:color w:val="F07178"/>
                          <w:szCs w:val="26"/>
                          <w:lang w:val="en-GB" w:eastAsia="en-GB"/>
                        </w:rPr>
                        <w:t xml:space="preserve">div </w:t>
                      </w:r>
                      <w:r w:rsidRPr="00A36C3B">
                        <w:rPr>
                          <w:i/>
                          <w:iCs/>
                          <w:color w:val="FFCB6B"/>
                          <w:szCs w:val="26"/>
                          <w:lang w:val="en-GB" w:eastAsia="en-GB"/>
                        </w:rPr>
                        <w:t>class=</w:t>
                      </w:r>
                      <w:r w:rsidRPr="00A36C3B">
                        <w:rPr>
                          <w:color w:val="C3E88D"/>
                          <w:szCs w:val="26"/>
                          <w:lang w:val="en-GB" w:eastAsia="en-GB"/>
                        </w:rPr>
                        <w:t>"username"</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label</w:t>
                      </w:r>
                      <w:r w:rsidRPr="00A36C3B">
                        <w:rPr>
                          <w:color w:val="89DDFF"/>
                          <w:szCs w:val="26"/>
                          <w:lang w:val="en-GB" w:eastAsia="en-GB"/>
                        </w:rPr>
                        <w:t>&gt;&lt;</w:t>
                      </w:r>
                      <w:r w:rsidRPr="00A36C3B">
                        <w:rPr>
                          <w:color w:val="F07178"/>
                          <w:szCs w:val="26"/>
                          <w:lang w:val="en-GB" w:eastAsia="en-GB"/>
                        </w:rPr>
                        <w:t xml:space="preserve">span </w:t>
                      </w:r>
                      <w:r w:rsidRPr="00A36C3B">
                        <w:rPr>
                          <w:i/>
                          <w:iCs/>
                          <w:color w:val="FFCB6B"/>
                          <w:szCs w:val="26"/>
                          <w:lang w:val="en-GB" w:eastAsia="en-GB"/>
                        </w:rPr>
                        <w:t>class=</w:t>
                      </w:r>
                      <w:r w:rsidRPr="00A36C3B">
                        <w:rPr>
                          <w:color w:val="C3E88D"/>
                          <w:szCs w:val="26"/>
                          <w:lang w:val="en-GB" w:eastAsia="en-GB"/>
                        </w:rPr>
                        <w:t xml:space="preserve">"entypo-user" </w:t>
                      </w:r>
                      <w:r w:rsidRPr="00A36C3B">
                        <w:rPr>
                          <w:color w:val="89DDFF"/>
                          <w:szCs w:val="26"/>
                          <w:lang w:val="en-GB" w:eastAsia="en-GB"/>
                        </w:rPr>
                        <w:t>/&gt;&lt;/</w:t>
                      </w:r>
                      <w:r w:rsidRPr="00A36C3B">
                        <w:rPr>
                          <w:color w:val="F07178"/>
                          <w:szCs w:val="26"/>
                          <w:lang w:val="en-GB" w:eastAsia="en-GB"/>
                        </w:rPr>
                        <w:t>label</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 xml:space="preserve">input </w:t>
                      </w:r>
                      <w:r w:rsidRPr="00A36C3B">
                        <w:rPr>
                          <w:i/>
                          <w:iCs/>
                          <w:color w:val="FFCB6B"/>
                          <w:szCs w:val="26"/>
                          <w:lang w:val="en-GB" w:eastAsia="en-GB"/>
                        </w:rPr>
                        <w:t>type=</w:t>
                      </w:r>
                      <w:r w:rsidRPr="00A36C3B">
                        <w:rPr>
                          <w:color w:val="C3E88D"/>
                          <w:szCs w:val="26"/>
                          <w:lang w:val="en-GB" w:eastAsia="en-GB"/>
                        </w:rPr>
                        <w:t xml:space="preserve">"email" </w:t>
                      </w:r>
                      <w:r w:rsidRPr="00A36C3B">
                        <w:rPr>
                          <w:i/>
                          <w:iCs/>
                          <w:color w:val="FFCB6B"/>
                          <w:szCs w:val="26"/>
                          <w:lang w:val="en-GB" w:eastAsia="en-GB"/>
                        </w:rPr>
                        <w:t>placeholder=</w:t>
                      </w:r>
                      <w:r w:rsidRPr="00A36C3B">
                        <w:rPr>
                          <w:color w:val="C3E88D"/>
                          <w:szCs w:val="26"/>
                          <w:lang w:val="en-GB" w:eastAsia="en-GB"/>
                        </w:rPr>
                        <w:t xml:space="preserve">"Email" </w:t>
                      </w:r>
                      <w:r w:rsidRPr="00A36C3B">
                        <w:rPr>
                          <w:i/>
                          <w:iCs/>
                          <w:color w:val="FFCB6B"/>
                          <w:szCs w:val="26"/>
                          <w:lang w:val="en-GB" w:eastAsia="en-GB"/>
                        </w:rPr>
                        <w:t>name=</w:t>
                      </w:r>
                      <w:r w:rsidRPr="00A36C3B">
                        <w:rPr>
                          <w:color w:val="C3E88D"/>
                          <w:szCs w:val="26"/>
                          <w:lang w:val="en-GB" w:eastAsia="en-GB"/>
                        </w:rPr>
                        <w:t xml:space="preserve">"email" </w:t>
                      </w:r>
                      <w:r w:rsidRPr="00A36C3B">
                        <w:rPr>
                          <w:i/>
                          <w:iCs/>
                          <w:color w:val="FFCB6B"/>
                          <w:szCs w:val="26"/>
                          <w:lang w:val="en-GB" w:eastAsia="en-GB"/>
                        </w:rPr>
                        <w:t>id=</w:t>
                      </w:r>
                      <w:r w:rsidRPr="00A36C3B">
                        <w:rPr>
                          <w:color w:val="C3E88D"/>
                          <w:szCs w:val="26"/>
                          <w:lang w:val="en-GB" w:eastAsia="en-GB"/>
                        </w:rPr>
                        <w:t>"email"</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div</w:t>
                      </w:r>
                      <w:r w:rsidRPr="00A36C3B">
                        <w:rPr>
                          <w:color w:val="89DDFF"/>
                          <w:szCs w:val="26"/>
                          <w:lang w:val="en-GB" w:eastAsia="en-GB"/>
                        </w:rPr>
                        <w:t>&gt;</w:t>
                      </w:r>
                      <w:r w:rsidRPr="00A36C3B">
                        <w:rPr>
                          <w:color w:val="89DDFF"/>
                          <w:szCs w:val="26"/>
                          <w:lang w:val="en-GB" w:eastAsia="en-GB"/>
                        </w:rPr>
                        <w:br/>
                        <w:t xml:space="preserve">    </w:t>
                      </w:r>
                      <w:r w:rsidRPr="00A36C3B">
                        <w:rPr>
                          <w:i/>
                          <w:iCs/>
                          <w:color w:val="616161"/>
                          <w:szCs w:val="26"/>
                          <w:lang w:val="en-GB" w:eastAsia="en-GB"/>
                        </w:rPr>
                        <w:t>&lt;!-- password --&gt;</w:t>
                      </w:r>
                      <w:r w:rsidRPr="00A36C3B">
                        <w:rPr>
                          <w:i/>
                          <w:iCs/>
                          <w:color w:val="616161"/>
                          <w:szCs w:val="26"/>
                          <w:lang w:val="en-GB" w:eastAsia="en-GB"/>
                        </w:rPr>
                        <w:br/>
                        <w:t xml:space="preserve">    </w:t>
                      </w:r>
                      <w:r w:rsidRPr="00A36C3B">
                        <w:rPr>
                          <w:color w:val="89DDFF"/>
                          <w:szCs w:val="26"/>
                          <w:lang w:val="en-GB" w:eastAsia="en-GB"/>
                        </w:rPr>
                        <w:t>&lt;</w:t>
                      </w:r>
                      <w:r w:rsidRPr="00A36C3B">
                        <w:rPr>
                          <w:color w:val="F07178"/>
                          <w:szCs w:val="26"/>
                          <w:lang w:val="en-GB" w:eastAsia="en-GB"/>
                        </w:rPr>
                        <w:t xml:space="preserve">div </w:t>
                      </w:r>
                      <w:r w:rsidRPr="00A36C3B">
                        <w:rPr>
                          <w:i/>
                          <w:iCs/>
                          <w:color w:val="FFCB6B"/>
                          <w:szCs w:val="26"/>
                          <w:lang w:val="en-GB" w:eastAsia="en-GB"/>
                        </w:rPr>
                        <w:t>class=</w:t>
                      </w:r>
                      <w:r w:rsidRPr="00A36C3B">
                        <w:rPr>
                          <w:color w:val="C3E88D"/>
                          <w:szCs w:val="26"/>
                          <w:lang w:val="en-GB" w:eastAsia="en-GB"/>
                        </w:rPr>
                        <w:t>"password"</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label</w:t>
                      </w:r>
                      <w:r w:rsidRPr="00A36C3B">
                        <w:rPr>
                          <w:color w:val="89DDFF"/>
                          <w:szCs w:val="26"/>
                          <w:lang w:val="en-GB" w:eastAsia="en-GB"/>
                        </w:rPr>
                        <w:t>&gt;&lt;</w:t>
                      </w:r>
                      <w:r w:rsidRPr="00A36C3B">
                        <w:rPr>
                          <w:color w:val="F07178"/>
                          <w:szCs w:val="26"/>
                          <w:lang w:val="en-GB" w:eastAsia="en-GB"/>
                        </w:rPr>
                        <w:t xml:space="preserve">span </w:t>
                      </w:r>
                      <w:r w:rsidRPr="00A36C3B">
                        <w:rPr>
                          <w:i/>
                          <w:iCs/>
                          <w:color w:val="FFCB6B"/>
                          <w:szCs w:val="26"/>
                          <w:lang w:val="en-GB" w:eastAsia="en-GB"/>
                        </w:rPr>
                        <w:t>class=</w:t>
                      </w:r>
                      <w:r w:rsidRPr="00A36C3B">
                        <w:rPr>
                          <w:color w:val="C3E88D"/>
                          <w:szCs w:val="26"/>
                          <w:lang w:val="en-GB" w:eastAsia="en-GB"/>
                        </w:rPr>
                        <w:t xml:space="preserve">"entypo-lock" </w:t>
                      </w:r>
                      <w:r w:rsidRPr="00A36C3B">
                        <w:rPr>
                          <w:color w:val="89DDFF"/>
                          <w:szCs w:val="26"/>
                          <w:lang w:val="en-GB" w:eastAsia="en-GB"/>
                        </w:rPr>
                        <w:t>/&gt;&lt;/</w:t>
                      </w:r>
                      <w:r w:rsidRPr="00A36C3B">
                        <w:rPr>
                          <w:color w:val="F07178"/>
                          <w:szCs w:val="26"/>
                          <w:lang w:val="en-GB" w:eastAsia="en-GB"/>
                        </w:rPr>
                        <w:t>label</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 xml:space="preserve">input </w:t>
                      </w:r>
                      <w:r w:rsidRPr="00A36C3B">
                        <w:rPr>
                          <w:i/>
                          <w:iCs/>
                          <w:color w:val="FFCB6B"/>
                          <w:szCs w:val="26"/>
                          <w:lang w:val="en-GB" w:eastAsia="en-GB"/>
                        </w:rPr>
                        <w:t>type=</w:t>
                      </w:r>
                      <w:r w:rsidRPr="00A36C3B">
                        <w:rPr>
                          <w:color w:val="C3E88D"/>
                          <w:szCs w:val="26"/>
                          <w:lang w:val="en-GB" w:eastAsia="en-GB"/>
                        </w:rPr>
                        <w:t xml:space="preserve">"password" </w:t>
                      </w:r>
                      <w:r w:rsidRPr="00A36C3B">
                        <w:rPr>
                          <w:i/>
                          <w:iCs/>
                          <w:color w:val="FFCB6B"/>
                          <w:szCs w:val="26"/>
                          <w:lang w:val="en-GB" w:eastAsia="en-GB"/>
                        </w:rPr>
                        <w:t>placeholder=</w:t>
                      </w:r>
                      <w:r w:rsidRPr="00A36C3B">
                        <w:rPr>
                          <w:color w:val="C3E88D"/>
                          <w:szCs w:val="26"/>
                          <w:lang w:val="en-GB" w:eastAsia="en-GB"/>
                        </w:rPr>
                        <w:t xml:space="preserve">"Password" </w:t>
                      </w:r>
                      <w:r w:rsidRPr="00A36C3B">
                        <w:rPr>
                          <w:i/>
                          <w:iCs/>
                          <w:color w:val="FFCB6B"/>
                          <w:szCs w:val="26"/>
                          <w:lang w:val="en-GB" w:eastAsia="en-GB"/>
                        </w:rPr>
                        <w:t>name=</w:t>
                      </w:r>
                      <w:r w:rsidRPr="00A36C3B">
                        <w:rPr>
                          <w:color w:val="C3E88D"/>
                          <w:szCs w:val="26"/>
                          <w:lang w:val="en-GB" w:eastAsia="en-GB"/>
                        </w:rPr>
                        <w:t xml:space="preserve">"password" </w:t>
                      </w:r>
                      <w:r w:rsidRPr="00A36C3B">
                        <w:rPr>
                          <w:i/>
                          <w:iCs/>
                          <w:color w:val="FFCB6B"/>
                          <w:szCs w:val="26"/>
                          <w:lang w:val="en-GB" w:eastAsia="en-GB"/>
                        </w:rPr>
                        <w:t>id=</w:t>
                      </w:r>
                      <w:r w:rsidRPr="00A36C3B">
                        <w:rPr>
                          <w:color w:val="C3E88D"/>
                          <w:szCs w:val="26"/>
                          <w:lang w:val="en-GB" w:eastAsia="en-GB"/>
                        </w:rPr>
                        <w:t>"password"</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div</w:t>
                      </w:r>
                      <w:r w:rsidRPr="00A36C3B">
                        <w:rPr>
                          <w:color w:val="89DDFF"/>
                          <w:szCs w:val="26"/>
                          <w:lang w:val="en-GB" w:eastAsia="en-GB"/>
                        </w:rPr>
                        <w:t>&gt;</w:t>
                      </w:r>
                      <w:r w:rsidRPr="00A36C3B">
                        <w:rPr>
                          <w:color w:val="89DDFF"/>
                          <w:szCs w:val="26"/>
                          <w:lang w:val="en-GB" w:eastAsia="en-GB"/>
                        </w:rPr>
                        <w:br/>
                        <w:t xml:space="preserve">    </w:t>
                      </w:r>
                      <w:r w:rsidRPr="00A36C3B">
                        <w:rPr>
                          <w:i/>
                          <w:iCs/>
                          <w:color w:val="616161"/>
                          <w:szCs w:val="26"/>
                          <w:lang w:val="en-GB" w:eastAsia="en-GB"/>
                        </w:rPr>
                        <w:t>&lt;!-- confirm password --&gt;</w:t>
                      </w:r>
                      <w:r w:rsidRPr="00A36C3B">
                        <w:rPr>
                          <w:i/>
                          <w:iCs/>
                          <w:color w:val="616161"/>
                          <w:szCs w:val="26"/>
                          <w:lang w:val="en-GB" w:eastAsia="en-GB"/>
                        </w:rPr>
                        <w:br/>
                        <w:t xml:space="preserve">    </w:t>
                      </w:r>
                      <w:r w:rsidRPr="00A36C3B">
                        <w:rPr>
                          <w:color w:val="89DDFF"/>
                          <w:szCs w:val="26"/>
                          <w:lang w:val="en-GB" w:eastAsia="en-GB"/>
                        </w:rPr>
                        <w:t>&lt;</w:t>
                      </w:r>
                      <w:r w:rsidRPr="00A36C3B">
                        <w:rPr>
                          <w:color w:val="F07178"/>
                          <w:szCs w:val="26"/>
                          <w:lang w:val="en-GB" w:eastAsia="en-GB"/>
                        </w:rPr>
                        <w:t xml:space="preserve">div </w:t>
                      </w:r>
                      <w:r w:rsidRPr="00A36C3B">
                        <w:rPr>
                          <w:i/>
                          <w:iCs/>
                          <w:color w:val="FFCB6B"/>
                          <w:szCs w:val="26"/>
                          <w:lang w:val="en-GB" w:eastAsia="en-GB"/>
                        </w:rPr>
                        <w:t>class=</w:t>
                      </w:r>
                      <w:r w:rsidRPr="00A36C3B">
                        <w:rPr>
                          <w:color w:val="C3E88D"/>
                          <w:szCs w:val="26"/>
                          <w:lang w:val="en-GB" w:eastAsia="en-GB"/>
                        </w:rPr>
                        <w:t>"password"</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label</w:t>
                      </w:r>
                      <w:r w:rsidRPr="00A36C3B">
                        <w:rPr>
                          <w:color w:val="89DDFF"/>
                          <w:szCs w:val="26"/>
                          <w:lang w:val="en-GB" w:eastAsia="en-GB"/>
                        </w:rPr>
                        <w:t>&gt;&lt;</w:t>
                      </w:r>
                      <w:r w:rsidRPr="00A36C3B">
                        <w:rPr>
                          <w:color w:val="F07178"/>
                          <w:szCs w:val="26"/>
                          <w:lang w:val="en-GB" w:eastAsia="en-GB"/>
                        </w:rPr>
                        <w:t xml:space="preserve">span </w:t>
                      </w:r>
                      <w:r w:rsidRPr="00A36C3B">
                        <w:rPr>
                          <w:i/>
                          <w:iCs/>
                          <w:color w:val="FFCB6B"/>
                          <w:szCs w:val="26"/>
                          <w:lang w:val="en-GB" w:eastAsia="en-GB"/>
                        </w:rPr>
                        <w:t>class=</w:t>
                      </w:r>
                      <w:r w:rsidRPr="00A36C3B">
                        <w:rPr>
                          <w:color w:val="C3E88D"/>
                          <w:szCs w:val="26"/>
                          <w:lang w:val="en-GB" w:eastAsia="en-GB"/>
                        </w:rPr>
                        <w:t xml:space="preserve">"entypo-lock" </w:t>
                      </w:r>
                      <w:r w:rsidRPr="00A36C3B">
                        <w:rPr>
                          <w:color w:val="89DDFF"/>
                          <w:szCs w:val="26"/>
                          <w:lang w:val="en-GB" w:eastAsia="en-GB"/>
                        </w:rPr>
                        <w:t>/&gt;&lt;/</w:t>
                      </w:r>
                      <w:r w:rsidRPr="00A36C3B">
                        <w:rPr>
                          <w:color w:val="F07178"/>
                          <w:szCs w:val="26"/>
                          <w:lang w:val="en-GB" w:eastAsia="en-GB"/>
                        </w:rPr>
                        <w:t>label</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 xml:space="preserve">input </w:t>
                      </w:r>
                      <w:r w:rsidRPr="00A36C3B">
                        <w:rPr>
                          <w:i/>
                          <w:iCs/>
                          <w:color w:val="FFCB6B"/>
                          <w:szCs w:val="26"/>
                          <w:lang w:val="en-GB" w:eastAsia="en-GB"/>
                        </w:rPr>
                        <w:t>type=</w:t>
                      </w:r>
                      <w:r w:rsidRPr="00A36C3B">
                        <w:rPr>
                          <w:color w:val="C3E88D"/>
                          <w:szCs w:val="26"/>
                          <w:lang w:val="en-GB" w:eastAsia="en-GB"/>
                        </w:rPr>
                        <w:t xml:space="preserve">"password" </w:t>
                      </w:r>
                      <w:r w:rsidRPr="00A36C3B">
                        <w:rPr>
                          <w:i/>
                          <w:iCs/>
                          <w:color w:val="FFCB6B"/>
                          <w:szCs w:val="26"/>
                          <w:lang w:val="en-GB" w:eastAsia="en-GB"/>
                        </w:rPr>
                        <w:t>placeholder=</w:t>
                      </w:r>
                      <w:r w:rsidRPr="00A36C3B">
                        <w:rPr>
                          <w:color w:val="C3E88D"/>
                          <w:szCs w:val="26"/>
                          <w:lang w:val="en-GB" w:eastAsia="en-GB"/>
                        </w:rPr>
                        <w:t xml:space="preserve">"Confirm password" </w:t>
                      </w:r>
                      <w:r w:rsidRPr="00A36C3B">
                        <w:rPr>
                          <w:i/>
                          <w:iCs/>
                          <w:color w:val="FFCB6B"/>
                          <w:szCs w:val="26"/>
                          <w:lang w:val="en-GB" w:eastAsia="en-GB"/>
                        </w:rPr>
                        <w:t>name=</w:t>
                      </w:r>
                      <w:r w:rsidRPr="00A36C3B">
                        <w:rPr>
                          <w:color w:val="C3E88D"/>
                          <w:szCs w:val="26"/>
                          <w:lang w:val="en-GB" w:eastAsia="en-GB"/>
                        </w:rPr>
                        <w:t xml:space="preserve">"password1" </w:t>
                      </w:r>
                      <w:r w:rsidRPr="00A36C3B">
                        <w:rPr>
                          <w:i/>
                          <w:iCs/>
                          <w:color w:val="FFCB6B"/>
                          <w:szCs w:val="26"/>
                          <w:lang w:val="en-GB" w:eastAsia="en-GB"/>
                        </w:rPr>
                        <w:t>id=</w:t>
                      </w:r>
                      <w:r w:rsidRPr="00A36C3B">
                        <w:rPr>
                          <w:color w:val="C3E88D"/>
                          <w:szCs w:val="26"/>
                          <w:lang w:val="en-GB" w:eastAsia="en-GB"/>
                        </w:rPr>
                        <w:t xml:space="preserve">"password1" </w:t>
                      </w:r>
                      <w:r w:rsidRPr="00A36C3B">
                        <w:rPr>
                          <w:i/>
                          <w:iCs/>
                          <w:color w:val="FFCB6B"/>
                          <w:szCs w:val="26"/>
                          <w:lang w:val="en-GB" w:eastAsia="en-GB"/>
                        </w:rPr>
                        <w:t>onkeyup=</w:t>
                      </w:r>
                      <w:r w:rsidRPr="00A36C3B">
                        <w:rPr>
                          <w:color w:val="C3E88D"/>
                          <w:szCs w:val="26"/>
                          <w:lang w:val="en-GB" w:eastAsia="en-GB"/>
                        </w:rPr>
                        <w:t>"</w:t>
                      </w:r>
                      <w:r w:rsidRPr="00A36C3B">
                        <w:rPr>
                          <w:color w:val="82AAFF"/>
                          <w:szCs w:val="26"/>
                          <w:lang w:val="en-GB" w:eastAsia="en-GB"/>
                        </w:rPr>
                        <w:t>CheckConfirmPass</w:t>
                      </w:r>
                      <w:r w:rsidRPr="00A36C3B">
                        <w:rPr>
                          <w:color w:val="89DDFF"/>
                          <w:szCs w:val="26"/>
                          <w:lang w:val="en-GB" w:eastAsia="en-GB"/>
                        </w:rPr>
                        <w:t>()</w:t>
                      </w:r>
                      <w:r w:rsidRPr="00A36C3B">
                        <w:rPr>
                          <w:color w:val="C3E88D"/>
                          <w:szCs w:val="26"/>
                          <w:lang w:val="en-GB" w:eastAsia="en-GB"/>
                        </w:rPr>
                        <w:t>"</w:t>
                      </w:r>
                      <w:r>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script</w:t>
                      </w:r>
                      <w:r w:rsidRPr="00A36C3B">
                        <w:rPr>
                          <w:color w:val="89DDFF"/>
                          <w:szCs w:val="26"/>
                          <w:lang w:val="en-GB" w:eastAsia="en-GB"/>
                        </w:rPr>
                        <w:t>&gt;</w:t>
                      </w:r>
                      <w:r w:rsidRPr="00A36C3B">
                        <w:rPr>
                          <w:color w:val="89DDFF"/>
                          <w:szCs w:val="26"/>
                          <w:lang w:val="en-GB" w:eastAsia="en-GB"/>
                        </w:rPr>
                        <w:br/>
                        <w:t xml:space="preserve">            </w:t>
                      </w:r>
                      <w:r w:rsidRPr="00A36C3B">
                        <w:rPr>
                          <w:i/>
                          <w:iCs/>
                          <w:color w:val="C792EA"/>
                          <w:szCs w:val="26"/>
                          <w:lang w:val="en-GB" w:eastAsia="en-GB"/>
                        </w:rPr>
                        <w:t xml:space="preserve">function </w:t>
                      </w:r>
                      <w:r w:rsidRPr="00A36C3B">
                        <w:rPr>
                          <w:color w:val="82AAFF"/>
                          <w:szCs w:val="26"/>
                          <w:lang w:val="en-GB" w:eastAsia="en-GB"/>
                        </w:rPr>
                        <w:t>CheckConfirmPass</w:t>
                      </w:r>
                      <w:r w:rsidRPr="00A36C3B">
                        <w:rPr>
                          <w:color w:val="89DDFF"/>
                          <w:szCs w:val="26"/>
                          <w:lang w:val="en-GB" w:eastAsia="en-GB"/>
                        </w:rPr>
                        <w:t>() {</w:t>
                      </w:r>
                      <w:r w:rsidRPr="00A36C3B">
                        <w:rPr>
                          <w:color w:val="89DDFF"/>
                          <w:szCs w:val="26"/>
                          <w:lang w:val="en-GB" w:eastAsia="en-GB"/>
                        </w:rPr>
                        <w:br/>
                        <w:t xml:space="preserve">                </w:t>
                      </w:r>
                      <w:r w:rsidRPr="00A36C3B">
                        <w:rPr>
                          <w:i/>
                          <w:iCs/>
                          <w:color w:val="C792EA"/>
                          <w:szCs w:val="26"/>
                          <w:lang w:val="en-GB" w:eastAsia="en-GB"/>
                        </w:rPr>
                        <w:t xml:space="preserve">let </w:t>
                      </w:r>
                      <w:r w:rsidRPr="00A36C3B">
                        <w:rPr>
                          <w:color w:val="EEFFFF"/>
                          <w:szCs w:val="26"/>
                          <w:lang w:val="en-GB" w:eastAsia="en-GB"/>
                        </w:rPr>
                        <w:t xml:space="preserve">first_pass </w:t>
                      </w:r>
                      <w:r w:rsidRPr="00A36C3B">
                        <w:rPr>
                          <w:color w:val="89DDFF"/>
                          <w:szCs w:val="26"/>
                          <w:lang w:val="en-GB" w:eastAsia="en-GB"/>
                        </w:rPr>
                        <w:t xml:space="preserve">= </w:t>
                      </w:r>
                      <w:r w:rsidRPr="00A36C3B">
                        <w:rPr>
                          <w:color w:val="EEFFFF"/>
                          <w:szCs w:val="26"/>
                          <w:lang w:val="en-GB" w:eastAsia="en-GB"/>
                        </w:rPr>
                        <w:t>document</w:t>
                      </w:r>
                      <w:r w:rsidRPr="00A36C3B">
                        <w:rPr>
                          <w:color w:val="89DDFF"/>
                          <w:szCs w:val="26"/>
                          <w:lang w:val="en-GB" w:eastAsia="en-GB"/>
                        </w:rPr>
                        <w:t>.</w:t>
                      </w:r>
                      <w:r w:rsidRPr="00A36C3B">
                        <w:rPr>
                          <w:color w:val="82AAFF"/>
                          <w:szCs w:val="26"/>
                          <w:lang w:val="en-GB" w:eastAsia="en-GB"/>
                        </w:rPr>
                        <w:t>getElementById</w:t>
                      </w:r>
                      <w:r w:rsidRPr="00A36C3B">
                        <w:rPr>
                          <w:color w:val="89DDFF"/>
                          <w:szCs w:val="26"/>
                          <w:lang w:val="en-GB" w:eastAsia="en-GB"/>
                        </w:rPr>
                        <w:t>(</w:t>
                      </w:r>
                      <w:r w:rsidRPr="00A36C3B">
                        <w:rPr>
                          <w:color w:val="C3E88D"/>
                          <w:szCs w:val="26"/>
                          <w:lang w:val="en-GB" w:eastAsia="en-GB"/>
                        </w:rPr>
                        <w:t>"password"</w:t>
                      </w:r>
                      <w:r w:rsidRPr="00A36C3B">
                        <w:rPr>
                          <w:color w:val="89DDFF"/>
                          <w:szCs w:val="26"/>
                          <w:lang w:val="en-GB" w:eastAsia="en-GB"/>
                        </w:rPr>
                        <w:t>).</w:t>
                      </w:r>
                      <w:r w:rsidRPr="00A36C3B">
                        <w:rPr>
                          <w:color w:val="F1FDFF"/>
                          <w:szCs w:val="26"/>
                          <w:lang w:val="en-GB" w:eastAsia="en-GB"/>
                        </w:rPr>
                        <w:t>value</w:t>
                      </w:r>
                      <w:r w:rsidRPr="00A36C3B">
                        <w:rPr>
                          <w:color w:val="89DDFF"/>
                          <w:szCs w:val="26"/>
                          <w:lang w:val="en-GB" w:eastAsia="en-GB"/>
                        </w:rPr>
                        <w:t>;</w:t>
                      </w:r>
                      <w:r w:rsidRPr="00A36C3B">
                        <w:rPr>
                          <w:color w:val="89DDFF"/>
                          <w:szCs w:val="26"/>
                          <w:lang w:val="en-GB" w:eastAsia="en-GB"/>
                        </w:rPr>
                        <w:br/>
                        <w:t xml:space="preserve">                </w:t>
                      </w:r>
                      <w:r w:rsidRPr="00A36C3B">
                        <w:rPr>
                          <w:i/>
                          <w:iCs/>
                          <w:color w:val="C792EA"/>
                          <w:szCs w:val="26"/>
                          <w:lang w:val="en-GB" w:eastAsia="en-GB"/>
                        </w:rPr>
                        <w:t xml:space="preserve">let </w:t>
                      </w:r>
                      <w:r w:rsidRPr="00A36C3B">
                        <w:rPr>
                          <w:color w:val="EEFFFF"/>
                          <w:szCs w:val="26"/>
                          <w:lang w:val="en-GB" w:eastAsia="en-GB"/>
                        </w:rPr>
                        <w:t xml:space="preserve">second_pass </w:t>
                      </w:r>
                      <w:r w:rsidRPr="00A36C3B">
                        <w:rPr>
                          <w:color w:val="89DDFF"/>
                          <w:szCs w:val="26"/>
                          <w:lang w:val="en-GB" w:eastAsia="en-GB"/>
                        </w:rPr>
                        <w:t xml:space="preserve">= </w:t>
                      </w:r>
                      <w:r w:rsidRPr="00A36C3B">
                        <w:rPr>
                          <w:color w:val="EEFFFF"/>
                          <w:szCs w:val="26"/>
                          <w:lang w:val="en-GB" w:eastAsia="en-GB"/>
                        </w:rPr>
                        <w:t>document</w:t>
                      </w:r>
                      <w:r w:rsidRPr="00A36C3B">
                        <w:rPr>
                          <w:color w:val="89DDFF"/>
                          <w:szCs w:val="26"/>
                          <w:lang w:val="en-GB" w:eastAsia="en-GB"/>
                        </w:rPr>
                        <w:t>.</w:t>
                      </w:r>
                      <w:r w:rsidRPr="00A36C3B">
                        <w:rPr>
                          <w:color w:val="82AAFF"/>
                          <w:szCs w:val="26"/>
                          <w:lang w:val="en-GB" w:eastAsia="en-GB"/>
                        </w:rPr>
                        <w:t>getElementById</w:t>
                      </w:r>
                      <w:r w:rsidRPr="00A36C3B">
                        <w:rPr>
                          <w:color w:val="89DDFF"/>
                          <w:szCs w:val="26"/>
                          <w:lang w:val="en-GB" w:eastAsia="en-GB"/>
                        </w:rPr>
                        <w:t>(</w:t>
                      </w:r>
                      <w:r w:rsidRPr="00A36C3B">
                        <w:rPr>
                          <w:color w:val="C3E88D"/>
                          <w:szCs w:val="26"/>
                          <w:lang w:val="en-GB" w:eastAsia="en-GB"/>
                        </w:rPr>
                        <w:t>"password1"</w:t>
                      </w:r>
                      <w:r w:rsidRPr="00A36C3B">
                        <w:rPr>
                          <w:color w:val="89DDFF"/>
                          <w:szCs w:val="26"/>
                          <w:lang w:val="en-GB" w:eastAsia="en-GB"/>
                        </w:rPr>
                        <w:t>).</w:t>
                      </w:r>
                      <w:r w:rsidRPr="00A36C3B">
                        <w:rPr>
                          <w:color w:val="F1FDFF"/>
                          <w:szCs w:val="26"/>
                          <w:lang w:val="en-GB" w:eastAsia="en-GB"/>
                        </w:rPr>
                        <w:t>value</w:t>
                      </w:r>
                      <w:r w:rsidRPr="00A36C3B">
                        <w:rPr>
                          <w:color w:val="89DDFF"/>
                          <w:szCs w:val="26"/>
                          <w:lang w:val="en-GB" w:eastAsia="en-GB"/>
                        </w:rPr>
                        <w:t>;</w:t>
                      </w:r>
                      <w:r w:rsidRPr="00A36C3B">
                        <w:rPr>
                          <w:color w:val="89DDFF"/>
                          <w:szCs w:val="26"/>
                          <w:lang w:val="en-GB" w:eastAsia="en-GB"/>
                        </w:rPr>
                        <w:br/>
                        <w:t xml:space="preserve">                </w:t>
                      </w:r>
                      <w:r w:rsidRPr="00A36C3B">
                        <w:rPr>
                          <w:i/>
                          <w:iCs/>
                          <w:color w:val="C792EA"/>
                          <w:szCs w:val="26"/>
                          <w:lang w:val="en-GB" w:eastAsia="en-GB"/>
                        </w:rPr>
                        <w:t xml:space="preserve">let </w:t>
                      </w:r>
                      <w:r w:rsidRPr="00A36C3B">
                        <w:rPr>
                          <w:color w:val="EEFFFF"/>
                          <w:szCs w:val="26"/>
                          <w:lang w:val="en-GB" w:eastAsia="en-GB"/>
                        </w:rPr>
                        <w:t xml:space="preserve">email </w:t>
                      </w:r>
                      <w:r w:rsidRPr="00A36C3B">
                        <w:rPr>
                          <w:color w:val="89DDFF"/>
                          <w:szCs w:val="26"/>
                          <w:lang w:val="en-GB" w:eastAsia="en-GB"/>
                        </w:rPr>
                        <w:t xml:space="preserve">= </w:t>
                      </w:r>
                      <w:r w:rsidRPr="00A36C3B">
                        <w:rPr>
                          <w:color w:val="EEFFFF"/>
                          <w:szCs w:val="26"/>
                          <w:lang w:val="en-GB" w:eastAsia="en-GB"/>
                        </w:rPr>
                        <w:t>document</w:t>
                      </w:r>
                      <w:r w:rsidRPr="00A36C3B">
                        <w:rPr>
                          <w:color w:val="89DDFF"/>
                          <w:szCs w:val="26"/>
                          <w:lang w:val="en-GB" w:eastAsia="en-GB"/>
                        </w:rPr>
                        <w:t>.</w:t>
                      </w:r>
                      <w:r w:rsidRPr="00A36C3B">
                        <w:rPr>
                          <w:color w:val="82AAFF"/>
                          <w:szCs w:val="26"/>
                          <w:lang w:val="en-GB" w:eastAsia="en-GB"/>
                        </w:rPr>
                        <w:t>getElementById</w:t>
                      </w:r>
                      <w:r w:rsidRPr="00A36C3B">
                        <w:rPr>
                          <w:color w:val="89DDFF"/>
                          <w:szCs w:val="26"/>
                          <w:lang w:val="en-GB" w:eastAsia="en-GB"/>
                        </w:rPr>
                        <w:t>(</w:t>
                      </w:r>
                      <w:r w:rsidRPr="00A36C3B">
                        <w:rPr>
                          <w:color w:val="C3E88D"/>
                          <w:szCs w:val="26"/>
                          <w:lang w:val="en-GB" w:eastAsia="en-GB"/>
                        </w:rPr>
                        <w:t>"email"</w:t>
                      </w:r>
                      <w:r w:rsidRPr="00A36C3B">
                        <w:rPr>
                          <w:color w:val="89DDFF"/>
                          <w:szCs w:val="26"/>
                          <w:lang w:val="en-GB" w:eastAsia="en-GB"/>
                        </w:rPr>
                        <w:t>).</w:t>
                      </w:r>
                      <w:r w:rsidRPr="00A36C3B">
                        <w:rPr>
                          <w:color w:val="F1FDFF"/>
                          <w:szCs w:val="26"/>
                          <w:lang w:val="en-GB" w:eastAsia="en-GB"/>
                        </w:rPr>
                        <w:t>value</w:t>
                      </w:r>
                      <w:r w:rsidRPr="00A36C3B">
                        <w:rPr>
                          <w:color w:val="89DDFF"/>
                          <w:szCs w:val="26"/>
                          <w:lang w:val="en-GB" w:eastAsia="en-GB"/>
                        </w:rPr>
                        <w:t>;</w:t>
                      </w:r>
                      <w:r w:rsidRPr="00A36C3B">
                        <w:rPr>
                          <w:color w:val="89DDFF"/>
                          <w:szCs w:val="26"/>
                          <w:lang w:val="en-GB" w:eastAsia="en-GB"/>
                        </w:rPr>
                        <w:br/>
                      </w:r>
                      <w:r w:rsidRPr="00A36C3B">
                        <w:rPr>
                          <w:color w:val="89DDFF"/>
                          <w:szCs w:val="26"/>
                          <w:lang w:val="en-GB" w:eastAsia="en-GB"/>
                        </w:rPr>
                        <w:br/>
                        <w:t xml:space="preserve">                </w:t>
                      </w:r>
                      <w:r w:rsidRPr="00A36C3B">
                        <w:rPr>
                          <w:color w:val="EEFFFF"/>
                          <w:szCs w:val="26"/>
                          <w:lang w:val="en-GB" w:eastAsia="en-GB"/>
                        </w:rPr>
                        <w:t>document</w:t>
                      </w:r>
                      <w:r w:rsidRPr="00A36C3B">
                        <w:rPr>
                          <w:color w:val="89DDFF"/>
                          <w:szCs w:val="26"/>
                          <w:lang w:val="en-GB" w:eastAsia="en-GB"/>
                        </w:rPr>
                        <w:t>.</w:t>
                      </w:r>
                      <w:r w:rsidRPr="00A36C3B">
                        <w:rPr>
                          <w:color w:val="82AAFF"/>
                          <w:szCs w:val="26"/>
                          <w:lang w:val="en-GB" w:eastAsia="en-GB"/>
                        </w:rPr>
                        <w:t>getElementById</w:t>
                      </w:r>
                      <w:r w:rsidRPr="00A36C3B">
                        <w:rPr>
                          <w:color w:val="89DDFF"/>
                          <w:szCs w:val="26"/>
                          <w:lang w:val="en-GB" w:eastAsia="en-GB"/>
                        </w:rPr>
                        <w:t>(</w:t>
                      </w:r>
                      <w:r w:rsidRPr="00A36C3B">
                        <w:rPr>
                          <w:color w:val="C3E88D"/>
                          <w:szCs w:val="26"/>
                          <w:lang w:val="en-GB" w:eastAsia="en-GB"/>
                        </w:rPr>
                        <w:t>"submit"</w:t>
                      </w:r>
                      <w:r w:rsidRPr="00A36C3B">
                        <w:rPr>
                          <w:color w:val="89DDFF"/>
                          <w:szCs w:val="26"/>
                          <w:lang w:val="en-GB" w:eastAsia="en-GB"/>
                        </w:rPr>
                        <w:t>).</w:t>
                      </w:r>
                      <w:r w:rsidRPr="00A36C3B">
                        <w:rPr>
                          <w:color w:val="F1FDFF"/>
                          <w:szCs w:val="26"/>
                          <w:lang w:val="en-GB" w:eastAsia="en-GB"/>
                        </w:rPr>
                        <w:t xml:space="preserve">disabled </w:t>
                      </w:r>
                      <w:r w:rsidRPr="00A36C3B">
                        <w:rPr>
                          <w:color w:val="89DDFF"/>
                          <w:szCs w:val="26"/>
                          <w:lang w:val="en-GB" w:eastAsia="en-GB"/>
                        </w:rPr>
                        <w:t xml:space="preserve">= </w:t>
                      </w:r>
                      <w:r w:rsidRPr="00A36C3B">
                        <w:rPr>
                          <w:color w:val="EEFFFF"/>
                          <w:szCs w:val="26"/>
                          <w:lang w:val="en-GB" w:eastAsia="en-GB"/>
                        </w:rPr>
                        <w:t xml:space="preserve">email </w:t>
                      </w:r>
                      <w:r w:rsidRPr="00A36C3B">
                        <w:rPr>
                          <w:color w:val="89DDFF"/>
                          <w:szCs w:val="26"/>
                          <w:lang w:val="en-GB" w:eastAsia="en-GB"/>
                        </w:rPr>
                        <w:t xml:space="preserve">=== </w:t>
                      </w:r>
                      <w:r w:rsidRPr="00A36C3B">
                        <w:rPr>
                          <w:color w:val="C3E88D"/>
                          <w:szCs w:val="26"/>
                          <w:lang w:val="en-GB" w:eastAsia="en-GB"/>
                        </w:rPr>
                        <w:t xml:space="preserve">"" </w:t>
                      </w:r>
                      <w:r w:rsidRPr="00A36C3B">
                        <w:rPr>
                          <w:color w:val="89DDFF"/>
                          <w:szCs w:val="26"/>
                          <w:lang w:val="en-GB" w:eastAsia="en-GB"/>
                        </w:rPr>
                        <w:t xml:space="preserve">&amp;&amp; </w:t>
                      </w:r>
                      <w:r w:rsidRPr="00A36C3B">
                        <w:rPr>
                          <w:color w:val="EEFFFF"/>
                          <w:szCs w:val="26"/>
                          <w:lang w:val="en-GB" w:eastAsia="en-GB"/>
                        </w:rPr>
                        <w:t xml:space="preserve">first_pass </w:t>
                      </w:r>
                      <w:r w:rsidRPr="00A36C3B">
                        <w:rPr>
                          <w:color w:val="89DDFF"/>
                          <w:szCs w:val="26"/>
                          <w:lang w:val="en-GB" w:eastAsia="en-GB"/>
                        </w:rPr>
                        <w:t xml:space="preserve">=== </w:t>
                      </w:r>
                      <w:r w:rsidRPr="00A36C3B">
                        <w:rPr>
                          <w:color w:val="C3E88D"/>
                          <w:szCs w:val="26"/>
                          <w:lang w:val="en-GB" w:eastAsia="en-GB"/>
                        </w:rPr>
                        <w:t xml:space="preserve">"" </w:t>
                      </w:r>
                      <w:r w:rsidRPr="00A36C3B">
                        <w:rPr>
                          <w:color w:val="89DDFF"/>
                          <w:szCs w:val="26"/>
                          <w:lang w:val="en-GB" w:eastAsia="en-GB"/>
                        </w:rPr>
                        <w:t xml:space="preserve">&amp;&amp; </w:t>
                      </w:r>
                      <w:r w:rsidRPr="00A36C3B">
                        <w:rPr>
                          <w:color w:val="EEFFFF"/>
                          <w:szCs w:val="26"/>
                          <w:lang w:val="en-GB" w:eastAsia="en-GB"/>
                        </w:rPr>
                        <w:t xml:space="preserve">second_pass </w:t>
                      </w:r>
                      <w:r w:rsidRPr="00A36C3B">
                        <w:rPr>
                          <w:color w:val="89DDFF"/>
                          <w:szCs w:val="26"/>
                          <w:lang w:val="en-GB" w:eastAsia="en-GB"/>
                        </w:rPr>
                        <w:t xml:space="preserve">=== </w:t>
                      </w:r>
                      <w:r w:rsidRPr="00A36C3B">
                        <w:rPr>
                          <w:color w:val="C3E88D"/>
                          <w:szCs w:val="26"/>
                          <w:lang w:val="en-GB" w:eastAsia="en-GB"/>
                        </w:rPr>
                        <w:t>""</w:t>
                      </w:r>
                      <w:r w:rsidRPr="00A36C3B">
                        <w:rPr>
                          <w:color w:val="89DDFF"/>
                          <w:szCs w:val="26"/>
                          <w:lang w:val="en-GB" w:eastAsia="en-GB"/>
                        </w:rPr>
                        <w:t>;</w:t>
                      </w:r>
                      <w:r w:rsidRPr="00A36C3B">
                        <w:rPr>
                          <w:color w:val="89DDFF"/>
                          <w:szCs w:val="26"/>
                          <w:lang w:val="en-GB" w:eastAsia="en-GB"/>
                        </w:rPr>
                        <w:br/>
                        <w:t xml:space="preserve">                </w:t>
                      </w:r>
                      <w:r w:rsidRPr="00A36C3B">
                        <w:rPr>
                          <w:color w:val="EEFFFF"/>
                          <w:szCs w:val="26"/>
                          <w:lang w:val="en-GB" w:eastAsia="en-GB"/>
                        </w:rPr>
                        <w:t>document</w:t>
                      </w:r>
                      <w:r w:rsidRPr="00A36C3B">
                        <w:rPr>
                          <w:color w:val="89DDFF"/>
                          <w:szCs w:val="26"/>
                          <w:lang w:val="en-GB" w:eastAsia="en-GB"/>
                        </w:rPr>
                        <w:t>.</w:t>
                      </w:r>
                      <w:r w:rsidRPr="00A36C3B">
                        <w:rPr>
                          <w:color w:val="82AAFF"/>
                          <w:szCs w:val="26"/>
                          <w:lang w:val="en-GB" w:eastAsia="en-GB"/>
                        </w:rPr>
                        <w:t>getElementById</w:t>
                      </w:r>
                      <w:r w:rsidRPr="00A36C3B">
                        <w:rPr>
                          <w:color w:val="89DDFF"/>
                          <w:szCs w:val="26"/>
                          <w:lang w:val="en-GB" w:eastAsia="en-GB"/>
                        </w:rPr>
                        <w:t>(</w:t>
                      </w:r>
                      <w:r w:rsidRPr="00A36C3B">
                        <w:rPr>
                          <w:color w:val="C3E88D"/>
                          <w:szCs w:val="26"/>
                          <w:lang w:val="en-GB" w:eastAsia="en-GB"/>
                        </w:rPr>
                        <w:t>"submit"</w:t>
                      </w:r>
                      <w:r w:rsidRPr="00A36C3B">
                        <w:rPr>
                          <w:color w:val="89DDFF"/>
                          <w:szCs w:val="26"/>
                          <w:lang w:val="en-GB" w:eastAsia="en-GB"/>
                        </w:rPr>
                        <w:t>).</w:t>
                      </w:r>
                      <w:r w:rsidRPr="00A36C3B">
                        <w:rPr>
                          <w:color w:val="F1FDFF"/>
                          <w:szCs w:val="26"/>
                          <w:lang w:val="en-GB" w:eastAsia="en-GB"/>
                        </w:rPr>
                        <w:t xml:space="preserve">disabled </w:t>
                      </w:r>
                      <w:r w:rsidRPr="00A36C3B">
                        <w:rPr>
                          <w:color w:val="89DDFF"/>
                          <w:szCs w:val="26"/>
                          <w:lang w:val="en-GB" w:eastAsia="en-GB"/>
                        </w:rPr>
                        <w:t xml:space="preserve">= </w:t>
                      </w:r>
                      <w:r w:rsidRPr="00A36C3B">
                        <w:rPr>
                          <w:color w:val="EEFFFF"/>
                          <w:szCs w:val="26"/>
                          <w:lang w:val="en-GB" w:eastAsia="en-GB"/>
                        </w:rPr>
                        <w:t xml:space="preserve">first_pass </w:t>
                      </w:r>
                      <w:r w:rsidRPr="00A36C3B">
                        <w:rPr>
                          <w:color w:val="89DDFF"/>
                          <w:szCs w:val="26"/>
                          <w:lang w:val="en-GB" w:eastAsia="en-GB"/>
                        </w:rPr>
                        <w:t xml:space="preserve">!== </w:t>
                      </w:r>
                      <w:r w:rsidRPr="00A36C3B">
                        <w:rPr>
                          <w:color w:val="EEFFFF"/>
                          <w:szCs w:val="26"/>
                          <w:lang w:val="en-GB" w:eastAsia="en-GB"/>
                        </w:rPr>
                        <w:t>second_pass</w:t>
                      </w:r>
                      <w:r w:rsidRPr="00A36C3B">
                        <w:rPr>
                          <w:color w:val="89DDFF"/>
                          <w:szCs w:val="26"/>
                          <w:lang w:val="en-GB" w:eastAsia="en-GB"/>
                        </w:rPr>
                        <w:t>;</w:t>
                      </w:r>
                      <w:r w:rsidRPr="00A36C3B">
                        <w:rPr>
                          <w:color w:val="89DDFF"/>
                          <w:szCs w:val="26"/>
                          <w:lang w:val="en-GB" w:eastAsia="en-GB"/>
                        </w:rPr>
                        <w:br/>
                        <w:t xml:space="preserve">            }</w:t>
                      </w:r>
                      <w:r w:rsidRPr="00A36C3B">
                        <w:rPr>
                          <w:color w:val="89DDFF"/>
                          <w:szCs w:val="26"/>
                          <w:lang w:val="en-GB" w:eastAsia="en-GB"/>
                        </w:rPr>
                        <w:br/>
                        <w:t xml:space="preserve">        &lt;/</w:t>
                      </w:r>
                      <w:r w:rsidRPr="00A36C3B">
                        <w:rPr>
                          <w:color w:val="F07178"/>
                          <w:szCs w:val="26"/>
                          <w:lang w:val="en-GB" w:eastAsia="en-GB"/>
                        </w:rPr>
                        <w:t>script</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div</w:t>
                      </w:r>
                      <w:r>
                        <w:rPr>
                          <w:color w:val="89DDFF"/>
                          <w:szCs w:val="26"/>
                          <w:lang w:val="en-GB" w:eastAsia="en-GB"/>
                        </w:rPr>
                        <w:t>&gt;</w:t>
                      </w:r>
                      <w:r w:rsidRPr="00A36C3B">
                        <w:rPr>
                          <w:i/>
                          <w:iCs/>
                          <w:color w:val="616161"/>
                          <w:szCs w:val="26"/>
                          <w:lang w:val="en-GB" w:eastAsia="en-GB"/>
                        </w:rPr>
                        <w:br/>
                        <w:t xml:space="preserve">    </w:t>
                      </w:r>
                      <w:r w:rsidRPr="00A36C3B">
                        <w:rPr>
                          <w:color w:val="89DDFF"/>
                          <w:szCs w:val="26"/>
                          <w:lang w:val="en-GB" w:eastAsia="en-GB"/>
                        </w:rPr>
                        <w:t>&lt;</w:t>
                      </w:r>
                      <w:r w:rsidRPr="00A36C3B">
                        <w:rPr>
                          <w:color w:val="F07178"/>
                          <w:szCs w:val="26"/>
                          <w:lang w:val="en-GB" w:eastAsia="en-GB"/>
                        </w:rPr>
                        <w:t xml:space="preserve">input </w:t>
                      </w:r>
                      <w:r w:rsidRPr="00A36C3B">
                        <w:rPr>
                          <w:i/>
                          <w:iCs/>
                          <w:color w:val="FFCB6B"/>
                          <w:szCs w:val="26"/>
                          <w:lang w:val="en-GB" w:eastAsia="en-GB"/>
                        </w:rPr>
                        <w:t>type=</w:t>
                      </w:r>
                      <w:r w:rsidRPr="00A36C3B">
                        <w:rPr>
                          <w:color w:val="C3E88D"/>
                          <w:szCs w:val="26"/>
                          <w:lang w:val="en-GB" w:eastAsia="en-GB"/>
                        </w:rPr>
                        <w:t xml:space="preserve">"submit" </w:t>
                      </w:r>
                      <w:r w:rsidRPr="00A36C3B">
                        <w:rPr>
                          <w:i/>
                          <w:iCs/>
                          <w:color w:val="FFCB6B"/>
                          <w:szCs w:val="26"/>
                          <w:lang w:val="en-GB" w:eastAsia="en-GB"/>
                        </w:rPr>
                        <w:t>value=</w:t>
                      </w:r>
                      <w:r w:rsidRPr="00A36C3B">
                        <w:rPr>
                          <w:color w:val="C3E88D"/>
                          <w:szCs w:val="26"/>
                          <w:lang w:val="en-GB" w:eastAsia="en-GB"/>
                        </w:rPr>
                        <w:t xml:space="preserve">"Join us" </w:t>
                      </w:r>
                      <w:r w:rsidRPr="00A36C3B">
                        <w:rPr>
                          <w:i/>
                          <w:iCs/>
                          <w:color w:val="FFCB6B"/>
                          <w:szCs w:val="26"/>
                          <w:lang w:val="en-GB" w:eastAsia="en-GB"/>
                        </w:rPr>
                        <w:t>class=</w:t>
                      </w:r>
                      <w:r w:rsidRPr="00A36C3B">
                        <w:rPr>
                          <w:color w:val="C3E88D"/>
                          <w:szCs w:val="26"/>
                          <w:lang w:val="en-GB" w:eastAsia="en-GB"/>
                        </w:rPr>
                        <w:t xml:space="preserve">"btn" </w:t>
                      </w:r>
                      <w:r w:rsidRPr="00A36C3B">
                        <w:rPr>
                          <w:i/>
                          <w:iCs/>
                          <w:color w:val="FFCB6B"/>
                          <w:szCs w:val="26"/>
                          <w:lang w:val="en-GB" w:eastAsia="en-GB"/>
                        </w:rPr>
                        <w:t>id=</w:t>
                      </w:r>
                      <w:r w:rsidRPr="00A36C3B">
                        <w:rPr>
                          <w:color w:val="C3E88D"/>
                          <w:szCs w:val="26"/>
                          <w:lang w:val="en-GB" w:eastAsia="en-GB"/>
                        </w:rPr>
                        <w:t xml:space="preserve">"submit" </w:t>
                      </w:r>
                      <w:r w:rsidRPr="00A36C3B">
                        <w:rPr>
                          <w:i/>
                          <w:iCs/>
                          <w:color w:val="FFCB6B"/>
                          <w:szCs w:val="26"/>
                          <w:lang w:val="en-GB" w:eastAsia="en-GB"/>
                        </w:rPr>
                        <w:t>disabled</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p</w:t>
                      </w:r>
                      <w:r w:rsidRPr="00A36C3B">
                        <w:rPr>
                          <w:color w:val="89DDFF"/>
                          <w:szCs w:val="26"/>
                          <w:lang w:val="en-GB" w:eastAsia="en-GB"/>
                        </w:rPr>
                        <w:t>&gt;</w:t>
                      </w:r>
                      <w:r w:rsidRPr="00A36C3B">
                        <w:rPr>
                          <w:color w:val="89DDFF"/>
                          <w:szCs w:val="26"/>
                          <w:lang w:val="en-GB" w:eastAsia="en-GB"/>
                        </w:rPr>
                        <w:br/>
                        <w:t xml:space="preserve">        </w:t>
                      </w:r>
                      <w:r w:rsidRPr="00A36C3B">
                        <w:rPr>
                          <w:color w:val="EEFFFF"/>
                          <w:szCs w:val="26"/>
                          <w:lang w:val="en-GB" w:eastAsia="en-GB"/>
                        </w:rPr>
                        <w:t xml:space="preserve">Already have an account? </w:t>
                      </w:r>
                      <w:r w:rsidRPr="00A36C3B">
                        <w:rPr>
                          <w:color w:val="89DDFF"/>
                          <w:szCs w:val="26"/>
                          <w:lang w:val="en-GB" w:eastAsia="en-GB"/>
                        </w:rPr>
                        <w:t>&lt;</w:t>
                      </w:r>
                      <w:r w:rsidRPr="00A36C3B">
                        <w:rPr>
                          <w:color w:val="F07178"/>
                          <w:szCs w:val="26"/>
                          <w:lang w:val="en-GB" w:eastAsia="en-GB"/>
                        </w:rPr>
                        <w:t xml:space="preserve">a </w:t>
                      </w:r>
                      <w:r w:rsidRPr="00A36C3B">
                        <w:rPr>
                          <w:i/>
                          <w:iCs/>
                          <w:color w:val="FFCB6B"/>
                          <w:szCs w:val="26"/>
                          <w:lang w:val="en-GB" w:eastAsia="en-GB"/>
                        </w:rPr>
                        <w:t>href=</w:t>
                      </w:r>
                      <w:r w:rsidRPr="00A36C3B">
                        <w:rPr>
                          <w:color w:val="C3E88D"/>
                          <w:szCs w:val="26"/>
                          <w:lang w:val="en-GB" w:eastAsia="en-GB"/>
                        </w:rPr>
                        <w:t xml:space="preserve">"/login" </w:t>
                      </w:r>
                      <w:r w:rsidRPr="00A36C3B">
                        <w:rPr>
                          <w:i/>
                          <w:iCs/>
                          <w:color w:val="FFCB6B"/>
                          <w:szCs w:val="26"/>
                          <w:lang w:val="en-GB" w:eastAsia="en-GB"/>
                        </w:rPr>
                        <w:t>class=</w:t>
                      </w:r>
                      <w:r w:rsidRPr="00A36C3B">
                        <w:rPr>
                          <w:color w:val="C3E88D"/>
                          <w:szCs w:val="26"/>
                          <w:lang w:val="en-GB" w:eastAsia="en-GB"/>
                        </w:rPr>
                        <w:t xml:space="preserve">"link" </w:t>
                      </w:r>
                      <w:r w:rsidRPr="00A36C3B">
                        <w:rPr>
                          <w:i/>
                          <w:iCs/>
                          <w:color w:val="FFCB6B"/>
                          <w:szCs w:val="26"/>
                          <w:lang w:val="en-GB" w:eastAsia="en-GB"/>
                        </w:rPr>
                        <w:t>style=</w:t>
                      </w:r>
                      <w:r w:rsidRPr="00A36C3B">
                        <w:rPr>
                          <w:color w:val="C3E88D"/>
                          <w:szCs w:val="26"/>
                          <w:lang w:val="en-GB" w:eastAsia="en-GB"/>
                        </w:rPr>
                        <w:t>"</w:t>
                      </w:r>
                      <w:r w:rsidRPr="00A36C3B">
                        <w:rPr>
                          <w:color w:val="80CBC4"/>
                          <w:szCs w:val="26"/>
                          <w:lang w:val="en-GB" w:eastAsia="en-GB"/>
                        </w:rPr>
                        <w:t>margin-left</w:t>
                      </w:r>
                      <w:r w:rsidRPr="00A36C3B">
                        <w:rPr>
                          <w:color w:val="EEFFFF"/>
                          <w:szCs w:val="26"/>
                          <w:lang w:val="en-GB" w:eastAsia="en-GB"/>
                        </w:rPr>
                        <w:t xml:space="preserve">: </w:t>
                      </w:r>
                      <w:r w:rsidRPr="00A36C3B">
                        <w:rPr>
                          <w:color w:val="F78C6C"/>
                          <w:szCs w:val="26"/>
                          <w:lang w:val="en-GB" w:eastAsia="en-GB"/>
                        </w:rPr>
                        <w:t>10px</w:t>
                      </w:r>
                      <w:r w:rsidRPr="00A36C3B">
                        <w:rPr>
                          <w:color w:val="89DDFF"/>
                          <w:szCs w:val="26"/>
                          <w:lang w:val="en-GB" w:eastAsia="en-GB"/>
                        </w:rPr>
                        <w:t>;</w:t>
                      </w:r>
                      <w:r w:rsidRPr="00A36C3B">
                        <w:rPr>
                          <w:color w:val="C3E88D"/>
                          <w:szCs w:val="26"/>
                          <w:lang w:val="en-GB" w:eastAsia="en-GB"/>
                        </w:rPr>
                        <w:t>"</w:t>
                      </w:r>
                      <w:r w:rsidRPr="00A36C3B">
                        <w:rPr>
                          <w:color w:val="89DDFF"/>
                          <w:szCs w:val="26"/>
                          <w:lang w:val="en-GB" w:eastAsia="en-GB"/>
                        </w:rPr>
                        <w:t>&gt;</w:t>
                      </w:r>
                      <w:r w:rsidRPr="00A36C3B">
                        <w:rPr>
                          <w:color w:val="EEFFFF"/>
                          <w:szCs w:val="26"/>
                          <w:lang w:val="en-GB" w:eastAsia="en-GB"/>
                        </w:rPr>
                        <w:t xml:space="preserve">Sign in now </w:t>
                      </w:r>
                      <w:r w:rsidRPr="00A36C3B">
                        <w:rPr>
                          <w:color w:val="89DDFF"/>
                          <w:szCs w:val="26"/>
                          <w:lang w:val="en-GB" w:eastAsia="en-GB"/>
                        </w:rPr>
                        <w:t>&lt;</w:t>
                      </w:r>
                      <w:r w:rsidRPr="00A36C3B">
                        <w:rPr>
                          <w:color w:val="F07178"/>
                          <w:szCs w:val="26"/>
                          <w:lang w:val="en-GB" w:eastAsia="en-GB"/>
                        </w:rPr>
                        <w:t xml:space="preserve">span </w:t>
                      </w:r>
                      <w:r w:rsidRPr="00A36C3B">
                        <w:rPr>
                          <w:i/>
                          <w:iCs/>
                          <w:color w:val="FFCB6B"/>
                          <w:szCs w:val="26"/>
                          <w:lang w:val="en-GB" w:eastAsia="en-GB"/>
                        </w:rPr>
                        <w:t>class=</w:t>
                      </w:r>
                      <w:r w:rsidRPr="00A36C3B">
                        <w:rPr>
                          <w:color w:val="C3E88D"/>
                          <w:szCs w:val="26"/>
                          <w:lang w:val="en-GB" w:eastAsia="en-GB"/>
                        </w:rPr>
                        <w:t xml:space="preserve">"entypo-right-thin" </w:t>
                      </w:r>
                      <w:r w:rsidRPr="00A36C3B">
                        <w:rPr>
                          <w:color w:val="89DDFF"/>
                          <w:szCs w:val="26"/>
                          <w:lang w:val="en-GB" w:eastAsia="en-GB"/>
                        </w:rPr>
                        <w:t>/&gt;&lt;/</w:t>
                      </w:r>
                      <w:r w:rsidRPr="00A36C3B">
                        <w:rPr>
                          <w:color w:val="F07178"/>
                          <w:szCs w:val="26"/>
                          <w:lang w:val="en-GB" w:eastAsia="en-GB"/>
                        </w:rPr>
                        <w:t>a</w:t>
                      </w:r>
                      <w:r w:rsidRPr="00A36C3B">
                        <w:rPr>
                          <w:color w:val="89DDFF"/>
                          <w:szCs w:val="26"/>
                          <w:lang w:val="en-GB" w:eastAsia="en-GB"/>
                        </w:rPr>
                        <w:t>&gt;</w:t>
                      </w:r>
                      <w:r w:rsidRPr="00A36C3B">
                        <w:rPr>
                          <w:color w:val="89DDFF"/>
                          <w:szCs w:val="26"/>
                          <w:lang w:val="en-GB" w:eastAsia="en-GB"/>
                        </w:rPr>
                        <w:br/>
                        <w:t xml:space="preserve">    &lt;/</w:t>
                      </w:r>
                      <w:r w:rsidRPr="00A36C3B">
                        <w:rPr>
                          <w:color w:val="F07178"/>
                          <w:szCs w:val="26"/>
                          <w:lang w:val="en-GB" w:eastAsia="en-GB"/>
                        </w:rPr>
                        <w:t>p</w:t>
                      </w:r>
                      <w:r w:rsidRPr="00A36C3B">
                        <w:rPr>
                          <w:color w:val="89DDFF"/>
                          <w:szCs w:val="26"/>
                          <w:lang w:val="en-GB" w:eastAsia="en-GB"/>
                        </w:rPr>
                        <w:t>&gt;</w:t>
                      </w:r>
                      <w:r w:rsidRPr="00A36C3B">
                        <w:rPr>
                          <w:color w:val="89DDFF"/>
                          <w:szCs w:val="26"/>
                          <w:lang w:val="en-GB" w:eastAsia="en-GB"/>
                        </w:rPr>
                        <w:br/>
                        <w:t>&lt;/</w:t>
                      </w:r>
                      <w:r w:rsidRPr="00A36C3B">
                        <w:rPr>
                          <w:color w:val="F07178"/>
                          <w:szCs w:val="26"/>
                          <w:lang w:val="en-GB" w:eastAsia="en-GB"/>
                        </w:rPr>
                        <w:t>form</w:t>
                      </w:r>
                      <w:r w:rsidRPr="00A36C3B">
                        <w:rPr>
                          <w:color w:val="89DDFF"/>
                          <w:szCs w:val="26"/>
                          <w:lang w:val="en-GB" w:eastAsia="en-GB"/>
                        </w:rPr>
                        <w:t>&gt;</w:t>
                      </w:r>
                    </w:p>
                    <w:p w:rsidR="00EA6370" w:rsidRPr="00A36C3B" w:rsidRDefault="00EA6370" w:rsidP="00A36C3B">
                      <w:pPr>
                        <w:jc w:val="center"/>
                        <w:rPr>
                          <w:szCs w:val="26"/>
                        </w:rPr>
                      </w:pPr>
                    </w:p>
                  </w:txbxContent>
                </v:textbox>
              </v:rect>
            </w:pict>
          </mc:Fallback>
        </mc:AlternateContent>
      </w:r>
    </w:p>
    <w:p w:rsidR="00A36C3B" w:rsidRDefault="00A36C3B" w:rsidP="00433023">
      <w:pPr>
        <w:ind w:firstLine="0"/>
      </w:pPr>
      <w:r>
        <w:tab/>
      </w: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36C3B" w:rsidP="00433023">
      <w:pPr>
        <w:ind w:firstLine="0"/>
      </w:pPr>
    </w:p>
    <w:p w:rsidR="00A36C3B" w:rsidRDefault="00A22D72" w:rsidP="00433023">
      <w:pPr>
        <w:ind w:firstLine="0"/>
      </w:pPr>
      <w:r>
        <w:lastRenderedPageBreak/>
        <w:tab/>
        <w:t xml:space="preserve">Và kết quả trả về thực sự là </w:t>
      </w:r>
      <w:r w:rsidRPr="00710E7D">
        <w:rPr>
          <w:i/>
        </w:rPr>
        <w:t>undefined</w:t>
      </w:r>
      <w:r w:rsidR="001A75D4">
        <w:rPr>
          <w:i/>
        </w:rPr>
        <w:t xml:space="preserve"> </w:t>
      </w:r>
      <w:r w:rsidR="001A75D4">
        <w:t>mặc dù đã làm theo đúng trình tự.</w:t>
      </w:r>
    </w:p>
    <w:p w:rsidR="001A75D4" w:rsidRDefault="001A75D4" w:rsidP="00433023">
      <w:pPr>
        <w:ind w:firstLine="0"/>
      </w:pPr>
      <w:r>
        <w:tab/>
      </w:r>
      <w:r w:rsidR="00B31112">
        <w:t>-</w:t>
      </w:r>
      <w:r>
        <w:t xml:space="preserve">Điều tiếp theo sau đó là cố gắng kiểm tra object của </w:t>
      </w:r>
      <w:r>
        <w:rPr>
          <w:i/>
        </w:rPr>
        <w:t>req</w:t>
      </w:r>
      <w:r>
        <w:t>. Cố gắng tìm kiếm sự tồn tại của bất kì data nào trong đó nhưng object của req</w:t>
      </w:r>
      <w:r w:rsidR="00B31112">
        <w:t xml:space="preserve"> thật sự quá lớn và khó hiểu nữa nên từ bỏ. Và sau khi tìm kiếm sự trợ giúp từ stackoverflow, tôi đã tìm ra một giải pháp là dùng gói body-parser của express.</w:t>
      </w:r>
    </w:p>
    <w:p w:rsidR="00B31112" w:rsidRPr="001A75D4" w:rsidRDefault="00B31112" w:rsidP="00433023">
      <w:pPr>
        <w:ind w:firstLine="0"/>
      </w:pPr>
    </w:p>
    <w:p w:rsidR="00A22D72" w:rsidRDefault="0015177B" w:rsidP="00433023">
      <w:pPr>
        <w:ind w:firstLine="0"/>
      </w:pPr>
      <w:r>
        <w:rPr>
          <w:noProof/>
          <w:lang w:val="en-GB" w:eastAsia="en-GB"/>
        </w:rPr>
        <mc:AlternateContent>
          <mc:Choice Requires="wps">
            <w:drawing>
              <wp:anchor distT="0" distB="0" distL="114300" distR="114300" simplePos="0" relativeHeight="251679744" behindDoc="0" locked="0" layoutInCell="1" allowOverlap="1">
                <wp:simplePos x="0" y="0"/>
                <wp:positionH relativeFrom="column">
                  <wp:posOffset>596900</wp:posOffset>
                </wp:positionH>
                <wp:positionV relativeFrom="paragraph">
                  <wp:posOffset>636905</wp:posOffset>
                </wp:positionV>
                <wp:extent cx="4362450" cy="4953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4362450" cy="495300"/>
                        </a:xfrm>
                        <a:prstGeom prst="rect">
                          <a:avLst/>
                        </a:prstGeom>
                        <a:solidFill>
                          <a:srgbClr val="23241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6370" w:rsidRDefault="00EA6370" w:rsidP="0015177B">
                            <w:pPr>
                              <w:ind w:firstLine="0"/>
                            </w:pPr>
                            <w:r>
                              <w:rPr>
                                <w:rFonts w:ascii="Arial" w:hAnsi="Arial" w:cs="Arial"/>
                                <w:color w:val="F8F8F2"/>
                                <w:shd w:val="clear" w:color="auto" w:fill="23241F"/>
                              </w:rPr>
                              <w:t>app.use(bodyParser.json());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 o:spid="_x0000_s1052" style="position:absolute;left:0;text-align:left;margin-left:47pt;margin-top:50.15pt;width:343.5pt;height:3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RSqQIAAMIFAAAOAAAAZHJzL2Uyb0RvYy54bWysVEtv2zAMvg/YfxB0X/2I065BnSJokWFA&#10;0QZth54VWYoN6DVJiZ39+lHyI11b7DAsB0UUyY/kZ5JX150U6MCsa7QqcXaWYsQU1VWjdiX+8bz+&#10;8hUj54mqiNCKlfjIHL5efv501ZoFy3WtRcUsAhDlFq0pce29WSSJozWTxJ1pwxQoubaSeBDtLqks&#10;aQFdiiRP0/Ok1bYyVlPmHLze9kq8jPicM+ofOHfMI1FiyM3H08ZzG85keUUWO0tM3dAhDfIPWUjS&#10;KAg6Qd0ST9DeNu+gZEOtdpr7M6plojlvKIs1QDVZ+qaap5oYFmsBcpyZaHL/D5beHzYWNVWJZxcY&#10;KSLhGz0Ca0TtBEPwBgS1xi3A7sls7CA5uIZqO25l+Ic6UBdJPU6kss4jCo/F7Dwv5sA9BV1xOZ+l&#10;kfXk5G2s89+YlihcSmwhfOSSHO6ch4hgOpqEYE6Lplo3QkTB7rY3wqIDgQ+cz/IiW4eUweUPM6He&#10;e4YWY5Pvdpe9dwSY4JkEBvqa480fBQt4Qj0yDuRBlXnMOLbtCZNQypTPelVNKtanOU/hNwYbs4g5&#10;R8CAzKG8CXsAGC17kBG7L3awD64sdv3knP4tsd558oiRtfKTs2yUth8BCKhqiNzbjyT11ASWfLft&#10;YmPl58E0PG11dYRus7ofQ2fouoFPfkec3xALcwddArvEP8DBhW5LrIcbRrW2vz56D/YwDqDFqIU5&#10;LrH7uSeWYSS+KxiUy6wowuBHoZhf5CDY15rta43ayxsNnZTB1jI0XoO9F+OVWy1fYOWsQlRQEUUh&#10;dompt6Nw4/v9AkuLstUqmsGwG+Lv1JOhATwQHVr6uXsh1gx972Fi7vU482Txpv172+Cp9GrvNW/i&#10;bJx4HT4BLIrYS8NSC5votRytTqt3+RsAAP//AwBQSwMEFAAGAAgAAAAhACRR7/3cAAAACgEAAA8A&#10;AABkcnMvZG93bnJldi54bWxMj8FOwzAQRO9I/IO1SNyoHQo0pHEqhMSJE23g7MbbJMJeh9htk79n&#10;OdHjzo5m3pSbyTtxwjH2gTRkCwUCqQm2p1ZDvXu7y0HEZMgaFwg1zBhhU11flaaw4UwfeNqmVnAI&#10;xcJo6FIaCilj06E3cREGJP4dwuhN4nNspR3NmcO9k/dKPUlveuKGzgz42mHzvT16DaH98ab+7N9j&#10;87ijQX7Nrs5mrW9vppc1iIRT+jfDHz6jQ8VM+3AkG4XT8PzAUxLrSi1BsGGVZ6zsWVnlS5BVKS8n&#10;VL8AAAD//wMAUEsBAi0AFAAGAAgAAAAhALaDOJL+AAAA4QEAABMAAAAAAAAAAAAAAAAAAAAAAFtD&#10;b250ZW50X1R5cGVzXS54bWxQSwECLQAUAAYACAAAACEAOP0h/9YAAACUAQAACwAAAAAAAAAAAAAA&#10;AAAvAQAAX3JlbHMvLnJlbHNQSwECLQAUAAYACAAAACEAicWkUqkCAADCBQAADgAAAAAAAAAAAAAA&#10;AAAuAgAAZHJzL2Uyb0RvYy54bWxQSwECLQAUAAYACAAAACEAJFHv/dwAAAAKAQAADwAAAAAAAAAA&#10;AAAAAAADBQAAZHJzL2Rvd25yZXYueG1sUEsFBgAAAAAEAAQA8wAAAAwGAAAAAA==&#10;" fillcolor="#23241f" strokecolor="white [3212]" strokeweight="2pt">
                <v:textbox>
                  <w:txbxContent>
                    <w:p w:rsidR="00EA6370" w:rsidRDefault="00EA6370" w:rsidP="0015177B">
                      <w:pPr>
                        <w:ind w:firstLine="0"/>
                      </w:pPr>
                      <w:r>
                        <w:rPr>
                          <w:rFonts w:ascii="Arial" w:hAnsi="Arial" w:cs="Arial"/>
                          <w:color w:val="F8F8F2"/>
                          <w:shd w:val="clear" w:color="auto" w:fill="23241F"/>
                        </w:rPr>
                        <w:t>app.use(bodyParser.json());</w:t>
                      </w:r>
                    </w:p>
                  </w:txbxContent>
                </v:textbox>
              </v:rect>
            </w:pict>
          </mc:Fallback>
        </mc:AlternateContent>
      </w:r>
      <w:r w:rsidR="00B31112">
        <w:tab/>
        <w:t>-</w:t>
      </w:r>
      <w:r>
        <w:t>Trên hết để sử dụng được body-parser , người phát triển cần dùng đoạn code như sau:</w:t>
      </w:r>
    </w:p>
    <w:p w:rsidR="0015177B" w:rsidRDefault="0015177B" w:rsidP="00433023">
      <w:pPr>
        <w:ind w:firstLine="0"/>
      </w:pPr>
    </w:p>
    <w:p w:rsidR="0015177B" w:rsidRDefault="0015177B" w:rsidP="00433023">
      <w:pPr>
        <w:ind w:firstLine="0"/>
      </w:pPr>
    </w:p>
    <w:p w:rsidR="0015177B" w:rsidRDefault="0015177B" w:rsidP="00433023">
      <w:pPr>
        <w:ind w:firstLine="0"/>
      </w:pPr>
      <w:r>
        <w:tab/>
        <w:t xml:space="preserve">Để hiểu cách thức hoạt động của chúng, chúng ta phải hiểu được cách thức hoạt động của middleware trong Express ra sao. Cụ thể, khi </w:t>
      </w:r>
      <w:r>
        <w:rPr>
          <w:i/>
        </w:rPr>
        <w:t xml:space="preserve">app.use() </w:t>
      </w:r>
      <w:r>
        <w:t xml:space="preserve"> được sử dụng cùng với các đối số cơ bản như </w:t>
      </w:r>
      <w:r>
        <w:rPr>
          <w:i/>
        </w:rPr>
        <w:t xml:space="preserve">req </w:t>
      </w:r>
      <w:r>
        <w:t xml:space="preserve">và </w:t>
      </w:r>
      <w:r>
        <w:rPr>
          <w:i/>
        </w:rPr>
        <w:t>res</w:t>
      </w:r>
      <w:r>
        <w:t>:</w:t>
      </w:r>
    </w:p>
    <w:p w:rsidR="0015177B" w:rsidRDefault="0015177B" w:rsidP="00433023">
      <w:pPr>
        <w:ind w:firstLine="0"/>
      </w:pPr>
      <w:r>
        <w:tab/>
        <w:t>Code ví dụ:</w:t>
      </w:r>
    </w:p>
    <w:p w:rsidR="0015177B" w:rsidRPr="0015177B" w:rsidRDefault="0015177B" w:rsidP="00433023">
      <w:pPr>
        <w:ind w:firstLine="0"/>
      </w:pPr>
      <w:r>
        <w:rPr>
          <w:noProof/>
          <w:lang w:val="en-GB" w:eastAsia="en-GB"/>
        </w:rPr>
        <mc:AlternateContent>
          <mc:Choice Requires="wps">
            <w:drawing>
              <wp:anchor distT="0" distB="0" distL="114300" distR="114300" simplePos="0" relativeHeight="251680768" behindDoc="0" locked="0" layoutInCell="1" allowOverlap="1">
                <wp:simplePos x="0" y="0"/>
                <wp:positionH relativeFrom="column">
                  <wp:posOffset>568325</wp:posOffset>
                </wp:positionH>
                <wp:positionV relativeFrom="paragraph">
                  <wp:posOffset>81915</wp:posOffset>
                </wp:positionV>
                <wp:extent cx="4333875" cy="8763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4333875" cy="876300"/>
                        </a:xfrm>
                        <a:prstGeom prst="rect">
                          <a:avLst/>
                        </a:prstGeom>
                        <a:solidFill>
                          <a:srgbClr val="23241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6370" w:rsidRPr="0015177B" w:rsidRDefault="00EA6370" w:rsidP="0015177B">
                            <w:pPr>
                              <w:spacing w:before="0" w:line="240" w:lineRule="auto"/>
                              <w:ind w:firstLine="0"/>
                              <w:jc w:val="left"/>
                              <w:rPr>
                                <w:rFonts w:ascii="Arial" w:hAnsi="Arial" w:cs="Arial"/>
                                <w:color w:val="F8F8F2"/>
                                <w:sz w:val="24"/>
                                <w:shd w:val="clear" w:color="auto" w:fill="23241F"/>
                                <w:lang w:val="en-GB" w:eastAsia="en-GB"/>
                              </w:rPr>
                            </w:pPr>
                            <w:r w:rsidRPr="0015177B">
                              <w:rPr>
                                <w:rFonts w:ascii="Arial" w:hAnsi="Arial" w:cs="Arial"/>
                                <w:color w:val="F8F8F2"/>
                                <w:sz w:val="24"/>
                                <w:shd w:val="clear" w:color="auto" w:fill="23241F"/>
                                <w:lang w:val="en-GB" w:eastAsia="en-GB"/>
                              </w:rPr>
                              <w:t>app.use(</w:t>
                            </w:r>
                            <w:r w:rsidRPr="0015177B">
                              <w:rPr>
                                <w:rFonts w:ascii="Arial" w:hAnsi="Arial" w:cs="Arial"/>
                                <w:color w:val="F92672"/>
                                <w:sz w:val="24"/>
                                <w:bdr w:val="none" w:sz="0" w:space="0" w:color="auto" w:frame="1"/>
                                <w:lang w:val="en-GB" w:eastAsia="en-GB"/>
                              </w:rPr>
                              <w:t>function</w:t>
                            </w:r>
                            <w:r w:rsidRPr="0015177B">
                              <w:rPr>
                                <w:rFonts w:ascii="Arial" w:hAnsi="Arial" w:cs="Arial"/>
                                <w:color w:val="F8F8F2"/>
                                <w:sz w:val="24"/>
                                <w:bdr w:val="none" w:sz="0" w:space="0" w:color="auto" w:frame="1"/>
                                <w:lang w:val="en-GB" w:eastAsia="en-GB"/>
                              </w:rPr>
                              <w:t xml:space="preserve">(req, res) </w:t>
                            </w:r>
                            <w:r w:rsidRPr="0015177B">
                              <w:rPr>
                                <w:rFonts w:ascii="Arial" w:hAnsi="Arial" w:cs="Arial"/>
                                <w:color w:val="F8F8F2"/>
                                <w:sz w:val="24"/>
                                <w:shd w:val="clear" w:color="auto" w:fill="23241F"/>
                                <w:lang w:val="en-GB" w:eastAsia="en-GB"/>
                              </w:rPr>
                              <w:t>{</w:t>
                            </w:r>
                          </w:p>
                          <w:p w:rsidR="00EA6370" w:rsidRPr="0015177B" w:rsidRDefault="00EA6370" w:rsidP="0015177B">
                            <w:pPr>
                              <w:spacing w:before="0" w:line="240" w:lineRule="auto"/>
                              <w:ind w:firstLine="0"/>
                              <w:jc w:val="left"/>
                              <w:rPr>
                                <w:rFonts w:ascii="Arial" w:hAnsi="Arial" w:cs="Arial"/>
                                <w:color w:val="F8F8F2"/>
                                <w:sz w:val="24"/>
                                <w:shd w:val="clear" w:color="auto" w:fill="23241F"/>
                                <w:lang w:val="en-GB" w:eastAsia="en-GB"/>
                              </w:rPr>
                            </w:pPr>
                            <w:r w:rsidRPr="0015177B">
                              <w:rPr>
                                <w:rFonts w:ascii="Arial" w:hAnsi="Arial" w:cs="Arial"/>
                                <w:color w:val="F8F8F2"/>
                                <w:sz w:val="24"/>
                                <w:shd w:val="clear" w:color="auto" w:fill="23241F"/>
                                <w:lang w:val="en-GB" w:eastAsia="en-GB"/>
                              </w:rPr>
                              <w:t xml:space="preserve">  </w:t>
                            </w:r>
                            <w:r w:rsidRPr="0015177B">
                              <w:rPr>
                                <w:rFonts w:ascii="Arial" w:hAnsi="Arial" w:cs="Arial"/>
                                <w:color w:val="75715E"/>
                                <w:sz w:val="24"/>
                                <w:bdr w:val="none" w:sz="0" w:space="0" w:color="auto" w:frame="1"/>
                                <w:lang w:val="en-GB" w:eastAsia="en-GB"/>
                              </w:rPr>
                              <w:t>// make somethings</w:t>
                            </w:r>
                          </w:p>
                          <w:p w:rsidR="00EA6370" w:rsidRDefault="00EA6370" w:rsidP="0015177B">
                            <w:pPr>
                              <w:ind w:firstLine="0"/>
                            </w:pPr>
                            <w:r w:rsidRPr="0015177B">
                              <w:rPr>
                                <w:rFonts w:ascii="Arial" w:hAnsi="Arial" w:cs="Arial"/>
                                <w:color w:val="F8F8F2"/>
                                <w:sz w:val="24"/>
                                <w:shd w:val="clear" w:color="auto" w:fill="23241F"/>
                                <w:lang w:val="en-GB" w:eastAsia="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 o:spid="_x0000_s1053" style="position:absolute;left:0;text-align:left;margin-left:44.75pt;margin-top:6.45pt;width:341.25pt;height:6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onqwIAAMIFAAAOAAAAZHJzL2Uyb0RvYy54bWysVE1v2zAMvQ/YfxB0Xx07adMFdYqgRYYB&#10;RRu0HXpWZCk2IIuapMTOfv0o+SNdW+wwLAdHFMlH8onk1XVbK3IQ1lWgc5qeTSgRmkNR6V1Ofzyv&#10;v1xS4jzTBVOgRU6PwtHr5edPV41ZiAxKUIWwBEG0WzQmp6X3ZpEkjpeiZu4MjNColGBr5lG0u6Sw&#10;rEH0WiXZZHKRNGALY4EL5/D2tlPSZcSXUnD/IKUTnqicYm4+fm38bsM3WV6xxc4yU1a8T4P9QxY1&#10;qzQGHaFumWdkb6t3UHXFLTiQ/oxDnYCUFRexBqwmnbyp5qlkRsRakBxnRprc/4Pl94eNJVWR0ym+&#10;lGY1vtEjssb0TgmCd0hQY9wC7Z7MxvaSw2OotpW2Dv9YB2kjqceRVNF6wvFyNp1OL+fnlHDUXc4v&#10;ppPIenLyNtb5bwJqEg45tRg+cskOd85jRDQdTEIwB6oq1pVSUbC77Y2y5MDwgbNpNkvXIWV0+cNM&#10;6feeocXE6Lvdpe8dESZ4JoGBruZ48kclAp7Sj0IieVhlFjOObXvCZJwL7dNOVbJCdGmeT/A3BBuy&#10;iDlHwIAssbwRuwcYLDuQAbsrtrcPriJ2/eg8+VtinfPoESOD9qNzXWmwHwEorKqP3NkPJHXUBJZ8&#10;u21jY2XzYBqutlAcsdssdGPoDF9X+OR3zPkNszh3OKG4S/wDfqSCJqfQnygpwf766D7Y4ziglpIG&#10;5zin7ueeWUGJ+q5xUL6ms1kY/CjMzucZCva1Zvtao/f1DWAnpbi1DI/HYO/VcJQW6hdcOasQFVVM&#10;c4ydU+7tINz4br/g0uJitYpmOOyG+Tv9ZHgAD0SHln5uX5g1fd97nJh7GGaeLd60f2cbPDWs9h5k&#10;FWfjxGv/BLgoYi/1Sy1sotdytDqt3uVvAAAA//8DAFBLAwQUAAYACAAAACEAttCM7tsAAAAJAQAA&#10;DwAAAGRycy9kb3ducmV2LnhtbEyPQU+DQBCF7yb+h82YeLNLSbAFWRpj4smTLfU8hRGIu7PIblv4&#10;944nPc57L2++V+5mZ9WFpjB4NrBeJaCIG98O3BmoD68PW1AhIrdoPZOBhQLsqtubEovWX/mdLvvY&#10;KSnhUKCBPsax0Do0PTkMKz8Si/fpJ4dRzqnT7YRXKXdWp0nyqB0OLB96HOmlp+Zrf3YGfPftsD4O&#10;b6HJDjzqj8XW68WY+7v5+QlUpDn+heEXX9ChEqaTP3MblDWwzTNJip7moMTfbFLZdhIhS3LQVan/&#10;L6h+AAAA//8DAFBLAQItABQABgAIAAAAIQC2gziS/gAAAOEBAAATAAAAAAAAAAAAAAAAAAAAAABb&#10;Q29udGVudF9UeXBlc10ueG1sUEsBAi0AFAAGAAgAAAAhADj9If/WAAAAlAEAAAsAAAAAAAAAAAAA&#10;AAAALwEAAF9yZWxzLy5yZWxzUEsBAi0AFAAGAAgAAAAhAD5ruierAgAAwgUAAA4AAAAAAAAAAAAA&#10;AAAALgIAAGRycy9lMm9Eb2MueG1sUEsBAi0AFAAGAAgAAAAhALbQjO7bAAAACQEAAA8AAAAAAAAA&#10;AAAAAAAABQUAAGRycy9kb3ducmV2LnhtbFBLBQYAAAAABAAEAPMAAAANBgAAAAA=&#10;" fillcolor="#23241f" strokecolor="white [3212]" strokeweight="2pt">
                <v:textbox>
                  <w:txbxContent>
                    <w:p w:rsidR="00EA6370" w:rsidRPr="0015177B" w:rsidRDefault="00EA6370" w:rsidP="0015177B">
                      <w:pPr>
                        <w:spacing w:before="0" w:line="240" w:lineRule="auto"/>
                        <w:ind w:firstLine="0"/>
                        <w:jc w:val="left"/>
                        <w:rPr>
                          <w:rFonts w:ascii="Arial" w:hAnsi="Arial" w:cs="Arial"/>
                          <w:color w:val="F8F8F2"/>
                          <w:sz w:val="24"/>
                          <w:shd w:val="clear" w:color="auto" w:fill="23241F"/>
                          <w:lang w:val="en-GB" w:eastAsia="en-GB"/>
                        </w:rPr>
                      </w:pPr>
                      <w:r w:rsidRPr="0015177B">
                        <w:rPr>
                          <w:rFonts w:ascii="Arial" w:hAnsi="Arial" w:cs="Arial"/>
                          <w:color w:val="F8F8F2"/>
                          <w:sz w:val="24"/>
                          <w:shd w:val="clear" w:color="auto" w:fill="23241F"/>
                          <w:lang w:val="en-GB" w:eastAsia="en-GB"/>
                        </w:rPr>
                        <w:t>app.use(</w:t>
                      </w:r>
                      <w:r w:rsidRPr="0015177B">
                        <w:rPr>
                          <w:rFonts w:ascii="Arial" w:hAnsi="Arial" w:cs="Arial"/>
                          <w:color w:val="F92672"/>
                          <w:sz w:val="24"/>
                          <w:bdr w:val="none" w:sz="0" w:space="0" w:color="auto" w:frame="1"/>
                          <w:lang w:val="en-GB" w:eastAsia="en-GB"/>
                        </w:rPr>
                        <w:t>function</w:t>
                      </w:r>
                      <w:r w:rsidRPr="0015177B">
                        <w:rPr>
                          <w:rFonts w:ascii="Arial" w:hAnsi="Arial" w:cs="Arial"/>
                          <w:color w:val="F8F8F2"/>
                          <w:sz w:val="24"/>
                          <w:bdr w:val="none" w:sz="0" w:space="0" w:color="auto" w:frame="1"/>
                          <w:lang w:val="en-GB" w:eastAsia="en-GB"/>
                        </w:rPr>
                        <w:t xml:space="preserve">(req, res) </w:t>
                      </w:r>
                      <w:r w:rsidRPr="0015177B">
                        <w:rPr>
                          <w:rFonts w:ascii="Arial" w:hAnsi="Arial" w:cs="Arial"/>
                          <w:color w:val="F8F8F2"/>
                          <w:sz w:val="24"/>
                          <w:shd w:val="clear" w:color="auto" w:fill="23241F"/>
                          <w:lang w:val="en-GB" w:eastAsia="en-GB"/>
                        </w:rPr>
                        <w:t>{</w:t>
                      </w:r>
                    </w:p>
                    <w:p w:rsidR="00EA6370" w:rsidRPr="0015177B" w:rsidRDefault="00EA6370" w:rsidP="0015177B">
                      <w:pPr>
                        <w:spacing w:before="0" w:line="240" w:lineRule="auto"/>
                        <w:ind w:firstLine="0"/>
                        <w:jc w:val="left"/>
                        <w:rPr>
                          <w:rFonts w:ascii="Arial" w:hAnsi="Arial" w:cs="Arial"/>
                          <w:color w:val="F8F8F2"/>
                          <w:sz w:val="24"/>
                          <w:shd w:val="clear" w:color="auto" w:fill="23241F"/>
                          <w:lang w:val="en-GB" w:eastAsia="en-GB"/>
                        </w:rPr>
                      </w:pPr>
                      <w:r w:rsidRPr="0015177B">
                        <w:rPr>
                          <w:rFonts w:ascii="Arial" w:hAnsi="Arial" w:cs="Arial"/>
                          <w:color w:val="F8F8F2"/>
                          <w:sz w:val="24"/>
                          <w:shd w:val="clear" w:color="auto" w:fill="23241F"/>
                          <w:lang w:val="en-GB" w:eastAsia="en-GB"/>
                        </w:rPr>
                        <w:t xml:space="preserve">  </w:t>
                      </w:r>
                      <w:r w:rsidRPr="0015177B">
                        <w:rPr>
                          <w:rFonts w:ascii="Arial" w:hAnsi="Arial" w:cs="Arial"/>
                          <w:color w:val="75715E"/>
                          <w:sz w:val="24"/>
                          <w:bdr w:val="none" w:sz="0" w:space="0" w:color="auto" w:frame="1"/>
                          <w:lang w:val="en-GB" w:eastAsia="en-GB"/>
                        </w:rPr>
                        <w:t>// make somethings</w:t>
                      </w:r>
                    </w:p>
                    <w:p w:rsidR="00EA6370" w:rsidRDefault="00EA6370" w:rsidP="0015177B">
                      <w:pPr>
                        <w:ind w:firstLine="0"/>
                      </w:pPr>
                      <w:r w:rsidRPr="0015177B">
                        <w:rPr>
                          <w:rFonts w:ascii="Arial" w:hAnsi="Arial" w:cs="Arial"/>
                          <w:color w:val="F8F8F2"/>
                          <w:sz w:val="24"/>
                          <w:shd w:val="clear" w:color="auto" w:fill="23241F"/>
                          <w:lang w:val="en-GB" w:eastAsia="en-GB"/>
                        </w:rPr>
                        <w:t>});</w:t>
                      </w:r>
                    </w:p>
                  </w:txbxContent>
                </v:textbox>
              </v:rect>
            </w:pict>
          </mc:Fallback>
        </mc:AlternateContent>
      </w:r>
      <w:r>
        <w:tab/>
      </w:r>
    </w:p>
    <w:p w:rsidR="0015177B" w:rsidRDefault="0015177B" w:rsidP="00433023">
      <w:pPr>
        <w:ind w:firstLine="0"/>
      </w:pPr>
    </w:p>
    <w:p w:rsidR="006E3EE9" w:rsidRDefault="006E3EE9" w:rsidP="00433023">
      <w:pPr>
        <w:ind w:firstLine="0"/>
      </w:pPr>
    </w:p>
    <w:p w:rsidR="006E3EE9" w:rsidRDefault="006E3EE9" w:rsidP="00A74F3C">
      <w:pPr>
        <w:pStyle w:val="ListParagraph"/>
        <w:numPr>
          <w:ilvl w:val="0"/>
          <w:numId w:val="21"/>
        </w:numPr>
        <w:jc w:val="left"/>
      </w:pPr>
      <w:r>
        <w:t>Function trên sẽ hoạt động với mọi lượt request</w:t>
      </w:r>
    </w:p>
    <w:p w:rsidR="006E3EE9" w:rsidRDefault="006E3EE9" w:rsidP="00A74F3C">
      <w:pPr>
        <w:pStyle w:val="ListParagraph"/>
        <w:numPr>
          <w:ilvl w:val="0"/>
          <w:numId w:val="21"/>
        </w:numPr>
        <w:jc w:val="left"/>
      </w:pPr>
      <w:r>
        <w:t>Function này sẽ hoạt động như một middleware</w:t>
      </w:r>
    </w:p>
    <w:p w:rsidR="006E3EE9" w:rsidRDefault="006E3EE9" w:rsidP="006E3EE9">
      <w:pPr>
        <w:jc w:val="left"/>
      </w:pPr>
    </w:p>
    <w:p w:rsidR="0018200E" w:rsidRDefault="0018200E" w:rsidP="0018200E">
      <w:pPr>
        <w:jc w:val="left"/>
      </w:pPr>
      <w:r>
        <w:t>Nếu như ai đó muốn middleware trên chỉ hoạt động với một request cụ thể nào đó thì người đó chỉ cần thêm đường dẫn cụ thể vào.</w:t>
      </w:r>
    </w:p>
    <w:p w:rsidR="0018200E" w:rsidRDefault="00263414" w:rsidP="0018200E">
      <w:pPr>
        <w:jc w:val="left"/>
      </w:pPr>
      <w:r>
        <w:rPr>
          <w:noProof/>
          <w:lang w:val="en-GB" w:eastAsia="en-GB"/>
        </w:rPr>
        <mc:AlternateContent>
          <mc:Choice Requires="wps">
            <w:drawing>
              <wp:anchor distT="0" distB="0" distL="114300" distR="114300" simplePos="0" relativeHeight="251681792" behindDoc="0" locked="0" layoutInCell="1" allowOverlap="1">
                <wp:simplePos x="0" y="0"/>
                <wp:positionH relativeFrom="column">
                  <wp:posOffset>587375</wp:posOffset>
                </wp:positionH>
                <wp:positionV relativeFrom="paragraph">
                  <wp:posOffset>388620</wp:posOffset>
                </wp:positionV>
                <wp:extent cx="4581525" cy="3619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4581525" cy="361950"/>
                        </a:xfrm>
                        <a:prstGeom prst="rect">
                          <a:avLst/>
                        </a:prstGeom>
                        <a:solidFill>
                          <a:srgbClr val="23241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6370" w:rsidRDefault="00EA6370" w:rsidP="00263414">
                            <w:pPr>
                              <w:ind w:firstLine="0"/>
                            </w:pPr>
                            <w:r>
                              <w:rPr>
                                <w:rFonts w:ascii="Arial" w:hAnsi="Arial" w:cs="Arial"/>
                                <w:color w:val="F8F8F2"/>
                                <w:shd w:val="clear" w:color="auto" w:fill="23241F"/>
                              </w:rPr>
                              <w:t>app.use(</w:t>
                            </w:r>
                            <w:r>
                              <w:rPr>
                                <w:rStyle w:val="hljs-string"/>
                                <w:rFonts w:ascii="Arial" w:hAnsi="Arial" w:cs="Arial"/>
                                <w:color w:val="E6DB74"/>
                                <w:bdr w:val="none" w:sz="0" w:space="0" w:color="auto" w:frame="1"/>
                              </w:rPr>
                              <w:t>\'/test\', 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54" style="position:absolute;left:0;text-align:left;margin-left:46.25pt;margin-top:30.6pt;width:360.75pt;height:2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8VqgIAAMIFAAAOAAAAZHJzL2Uyb0RvYy54bWysVE1v2zAMvQ/YfxB0Xx27SdcEdYqgRYYB&#10;RVu0HXpWZCk2IIuapMTOfv0o+SNdU+wwLAdFFMlH8pnk1XVbK7IX1lWgc5qeTSgRmkNR6W1Of7ys&#10;v1xS4jzTBVOgRU4PwtHr5edPV41ZiAxKUIWwBEG0WzQmp6X3ZpEkjpeiZu4MjNColGBr5lG026Sw&#10;rEH0WiXZZHKRNGALY4EL5/D1tlPSZcSXUnD/IKUTnqicYm4+njaem3Amyyu22Fpmyor3abB/yKJm&#10;lcagI9Qt84zsbHUCVVfcggPpzzjUCUhZcRFrwGrSybtqnktmRKwFyXFmpMn9P1h+v3+0pCpyej6n&#10;RLMav9ETssb0VgmCb0hQY9wC7Z7No+0lh9dQbSttHf6xDtJGUg8jqaL1hOPjdHaZzrIZJRx15xfp&#10;fBZZT47exjr/TUBNwiWnFsNHLtn+znmMiKaDSQjmQFXFulIqCna7uVGW7Bl+4Ow8m6brkDK6/GGm&#10;9KlnaDEx+m626akjwgTPJDDQ1Rxv/qBEwFP6SUgkD6vMYsaxbY+YjHOhfdqpSlaILs3ZBH9DsCGL&#10;mHMEDMgSyxuxe4DBsgMZsLtie/vgKmLXj86TvyXWOY8eMTJoPzrXlQb7EYDCqvrInf1AUkdNYMm3&#10;mzY2VnYZTMPTBooDdpuFbgyd4esKP/kdc/6RWZw7nFDcJf4BD6mgySn0N0pKsL8+eg/2OA6opaTB&#10;Oc6p+7ljVlCivmsclHk6nYbBj8J09jVDwb7VbN5q9K6+AeykFLeW4fEa7L0artJC/YorZxWioopp&#10;jrFzyr0dhBvf7RdcWlysVtEMh90wf6efDQ/ggejQ0i/tK7Om73uPE3MPw8yzxbv272yDp4bVzoOs&#10;4mwcee0/AS6K2Ev9Ugub6K0crY6rd/kbAAD//wMAUEsDBBQABgAIAAAAIQAoDp7U2wAAAAkBAAAP&#10;AAAAZHJzL2Rvd25yZXYueG1sTI/BTsMwEETvSPyDtUi9UccRrUKIUyEkTpzaBs7b2CQR9jrEbpv8&#10;PcsJjqt5mn1T7WbvxMVOcQikQa0zEJbaYAbqNDTH1/sCRExIBl0gq2GxEXb17U2FpQlX2tvLIXWC&#10;SyiWqKFPaSyljG1vPcZ1GC1x9hkmj4nPqZNmwiuXeyfzLNtKjwPxhx5H+9Lb9utw9hpC9+2xeR/e&#10;Yrs50ig/FteoRevV3fz8BCLZOf3B8KvP6lCz0ymcyUThNDzmGyY1bFUOgvNCPfC2E4OqyEHWlfy/&#10;oP4BAAD//wMAUEsBAi0AFAAGAAgAAAAhALaDOJL+AAAA4QEAABMAAAAAAAAAAAAAAAAAAAAAAFtD&#10;b250ZW50X1R5cGVzXS54bWxQSwECLQAUAAYACAAAACEAOP0h/9YAAACUAQAACwAAAAAAAAAAAAAA&#10;AAAvAQAAX3JlbHMvLnJlbHNQSwECLQAUAAYACAAAACEAERBvFaoCAADCBQAADgAAAAAAAAAAAAAA&#10;AAAuAgAAZHJzL2Uyb0RvYy54bWxQSwECLQAUAAYACAAAACEAKA6e1NsAAAAJAQAADwAAAAAAAAAA&#10;AAAAAAAEBQAAZHJzL2Rvd25yZXYueG1sUEsFBgAAAAAEAAQA8wAAAAwGAAAAAA==&#10;" fillcolor="#23241f" strokecolor="white [3212]" strokeweight="2pt">
                <v:textbox>
                  <w:txbxContent>
                    <w:p w:rsidR="00EA6370" w:rsidRDefault="00EA6370" w:rsidP="00263414">
                      <w:pPr>
                        <w:ind w:firstLine="0"/>
                      </w:pPr>
                      <w:r>
                        <w:rPr>
                          <w:rFonts w:ascii="Arial" w:hAnsi="Arial" w:cs="Arial"/>
                          <w:color w:val="F8F8F2"/>
                          <w:shd w:val="clear" w:color="auto" w:fill="23241F"/>
                        </w:rPr>
                        <w:t>app.use(</w:t>
                      </w:r>
                      <w:r>
                        <w:rPr>
                          <w:rStyle w:val="hljs-string"/>
                          <w:rFonts w:ascii="Arial" w:hAnsi="Arial" w:cs="Arial"/>
                          <w:color w:val="E6DB74"/>
                          <w:bdr w:val="none" w:sz="0" w:space="0" w:color="auto" w:frame="1"/>
                        </w:rPr>
                        <w:t>\'/test\', cb);</w:t>
                      </w:r>
                    </w:p>
                  </w:txbxContent>
                </v:textbox>
              </v:rect>
            </w:pict>
          </mc:Fallback>
        </mc:AlternateContent>
      </w:r>
      <w:r w:rsidR="0018200E">
        <w:t>Code ví dụ:</w:t>
      </w:r>
    </w:p>
    <w:p w:rsidR="00263414" w:rsidRDefault="00263414" w:rsidP="0018200E">
      <w:pPr>
        <w:jc w:val="left"/>
      </w:pPr>
    </w:p>
    <w:p w:rsidR="00263414" w:rsidRDefault="00263414" w:rsidP="0018200E">
      <w:pPr>
        <w:jc w:val="left"/>
      </w:pPr>
    </w:p>
    <w:p w:rsidR="00263414" w:rsidRDefault="00263414" w:rsidP="0018200E">
      <w:pPr>
        <w:jc w:val="left"/>
        <w:rPr>
          <w:i/>
        </w:rPr>
      </w:pPr>
      <w:r>
        <w:t xml:space="preserve">Với đoạn code trên, middleware chỉ hoạt động khi đường dẫn match với </w:t>
      </w:r>
      <w:r>
        <w:rPr>
          <w:i/>
        </w:rPr>
        <w:t>/test</w:t>
      </w:r>
    </w:p>
    <w:p w:rsidR="00263414" w:rsidRDefault="00032DF2" w:rsidP="00343A7A">
      <w:r>
        <w:lastRenderedPageBreak/>
        <w:t>Có thể hiểu rằng body-parser hoạt động bằng cách nó sẽ trả về một function và chính function đó sẽ được dùng làm đối số cho app.use</w:t>
      </w:r>
      <w:r w:rsidR="00343A7A">
        <w:t>, nó hoạt động giống như bất kì middleware nào khác.</w:t>
      </w:r>
    </w:p>
    <w:p w:rsidR="00343A7A" w:rsidRDefault="00343A7A" w:rsidP="00343A7A">
      <w:r>
        <w:t>Ví dụ:</w:t>
      </w:r>
    </w:p>
    <w:p w:rsidR="00343A7A" w:rsidRDefault="00343A7A" w:rsidP="00343A7A">
      <w:r>
        <w:rPr>
          <w:noProof/>
          <w:lang w:val="en-GB" w:eastAsia="en-GB"/>
        </w:rPr>
        <mc:AlternateContent>
          <mc:Choice Requires="wps">
            <w:drawing>
              <wp:anchor distT="0" distB="0" distL="114300" distR="114300" simplePos="0" relativeHeight="251682816" behindDoc="0" locked="0" layoutInCell="1" allowOverlap="1">
                <wp:simplePos x="0" y="0"/>
                <wp:positionH relativeFrom="column">
                  <wp:posOffset>377825</wp:posOffset>
                </wp:positionH>
                <wp:positionV relativeFrom="paragraph">
                  <wp:posOffset>83184</wp:posOffset>
                </wp:positionV>
                <wp:extent cx="5048250" cy="60007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5048250" cy="600075"/>
                        </a:xfrm>
                        <a:prstGeom prst="rect">
                          <a:avLst/>
                        </a:prstGeom>
                        <a:solidFill>
                          <a:srgbClr val="23241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6370" w:rsidRPr="00343A7A" w:rsidRDefault="00EA6370" w:rsidP="00343A7A">
                            <w:pPr>
                              <w:spacing w:before="0" w:line="240" w:lineRule="auto"/>
                              <w:ind w:firstLine="0"/>
                              <w:jc w:val="left"/>
                              <w:rPr>
                                <w:color w:val="F8F8F2"/>
                                <w:szCs w:val="26"/>
                                <w:shd w:val="clear" w:color="auto" w:fill="23241F"/>
                                <w:lang w:val="en-GB" w:eastAsia="en-GB"/>
                              </w:rPr>
                            </w:pPr>
                            <w:r w:rsidRPr="00343A7A">
                              <w:rPr>
                                <w:color w:val="F92672"/>
                                <w:szCs w:val="26"/>
                                <w:bdr w:val="none" w:sz="0" w:space="0" w:color="auto" w:frame="1"/>
                                <w:lang w:val="en-GB" w:eastAsia="en-GB"/>
                              </w:rPr>
                              <w:t>var</w:t>
                            </w:r>
                            <w:r w:rsidRPr="00343A7A">
                              <w:rPr>
                                <w:color w:val="F8F8F2"/>
                                <w:szCs w:val="26"/>
                                <w:shd w:val="clear" w:color="auto" w:fill="23241F"/>
                                <w:lang w:val="en-GB" w:eastAsia="en-GB"/>
                              </w:rPr>
                              <w:t xml:space="preserve"> cb = bodyParser.json();</w:t>
                            </w:r>
                          </w:p>
                          <w:p w:rsidR="00EA6370" w:rsidRPr="00343A7A" w:rsidRDefault="00EA6370" w:rsidP="00343A7A">
                            <w:pPr>
                              <w:ind w:firstLine="0"/>
                              <w:rPr>
                                <w:szCs w:val="26"/>
                              </w:rPr>
                            </w:pPr>
                            <w:r w:rsidRPr="00343A7A">
                              <w:rPr>
                                <w:color w:val="F8F8F2"/>
                                <w:szCs w:val="26"/>
                                <w:shd w:val="clear" w:color="auto" w:fill="23241F"/>
                                <w:lang w:val="en-GB" w:eastAsia="en-GB"/>
                              </w:rPr>
                              <w:t>app.use(cb);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 o:spid="_x0000_s1055" style="position:absolute;left:0;text-align:left;margin-left:29.75pt;margin-top:6.55pt;width:397.5pt;height:47.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kuHpQIAAMIFAAAOAAAAZHJzL2Uyb0RvYy54bWysVEtv2zAMvg/YfxB0X/1Y0kdQpwhaZBhQ&#10;tEEf6FmRpdiALGmUEjv79aNkx+kLOwy7yKJIfiQ/k7y86hpFdgJcbXRBs5OUEqG5KWu9Kejz0/Lb&#10;OSXOM10yZbQo6F44ejX/+uWytTORm8qoUgBBEO1mrS1o5b2dJYnjlWiYOzFWaFRKAw3zKMImKYG1&#10;iN6oJE/T06Q1UFowXDiHrze9ks4jvpSC+3spnfBEFRRz8/GEeK7Dmcwv2WwDzFY1H9Jg/5BFw2qN&#10;QUeoG+YZ2UL9AaqpORhnpD/hpkmMlDUXsQasJkvfVfNYMStiLUiOsyNN7v/B8rvdCkhdFnSC9GjW&#10;4D96QNaY3ihB8A0Jaq2bod2jXcEgObyGajsJTfhiHaSLpO5HUkXnCcfHaTo5z6cIzlF3mqbp2TSA&#10;JkdvC87/EKYh4VJQwPCRS7a7db43PZiEYM6oulzWSkUBNutrBWTH8Afn3/NJthzQ35gp/dEztJgY&#10;fdeb7KMjJhk8k8BAX3O8+b0SAU/pByGRPKwyjxnHtj1iMs6F9lmvqlgp+jSnSEIkFuFHj8hIBAzI&#10;EssbsQeAt/kesHt+BvvgKmLXj87p3xLrnUePGNloPzo3tTbwGYDCqobIvf2BpJ6awJLv1l1srPwi&#10;mIantSn32G1g+jF0li9r/OW3zPkVA5w77BLcJf4eD6lMW1Az3CipDPz+7D3Y4ziglpIW57ig7teW&#10;gaBE/dQ4KBfZJHS2j8JkepajAK8169cavW2uDXZShlvL8ngN9l4drhJM84IrZxGiooppjrELyj0c&#10;hGvf7xdcWlwsFtEMh90yf6sfLQ/ggejQ0k/dCwM79L3Hibkzh5lns3ft39sGT20WW29kHWfjyOvw&#10;C3BRxF4allrYRK/laHVcvfM/AAAA//8DAFBLAwQUAAYACAAAACEAF4PWy9sAAAAJAQAADwAAAGRy&#10;cy9kb3ducmV2LnhtbEyPwU7DMBBE70j8g7VI3KgTIKWkcSqExIkTbeC8jbdJRLwOsdsmf89yosd9&#10;M5qdKTaT69WJxtB5NpAuElDEtbcdNwaq3dvdClSIyBZ7z2RgpgCb8vqqwNz6M3/QaRsbJSEccjTQ&#10;xjjkWoe6JYdh4Qdi0Q5+dBjlHBttRzxLuOv1fZIstcOO5UOLA722VH9vj86Ab34cVp/de6izHQ/6&#10;a+6rdDbm9mZ6WYOKNMV/M/zVl+pQSqe9P7INqjeQPWfiFP6QghJ9lT0K2AtInpagy0JfLih/AQAA&#10;//8DAFBLAQItABQABgAIAAAAIQC2gziS/gAAAOEBAAATAAAAAAAAAAAAAAAAAAAAAABbQ29udGVu&#10;dF9UeXBlc10ueG1sUEsBAi0AFAAGAAgAAAAhADj9If/WAAAAlAEAAAsAAAAAAAAAAAAAAAAALwEA&#10;AF9yZWxzLy5yZWxzUEsBAi0AFAAGAAgAAAAhAEeOS4elAgAAwgUAAA4AAAAAAAAAAAAAAAAALgIA&#10;AGRycy9lMm9Eb2MueG1sUEsBAi0AFAAGAAgAAAAhABeD1svbAAAACQEAAA8AAAAAAAAAAAAAAAAA&#10;/wQAAGRycy9kb3ducmV2LnhtbFBLBQYAAAAABAAEAPMAAAAHBgAAAAA=&#10;" fillcolor="#23241f" strokecolor="white [3212]" strokeweight="2pt">
                <v:textbox>
                  <w:txbxContent>
                    <w:p w:rsidR="00EA6370" w:rsidRPr="00343A7A" w:rsidRDefault="00EA6370" w:rsidP="00343A7A">
                      <w:pPr>
                        <w:spacing w:before="0" w:line="240" w:lineRule="auto"/>
                        <w:ind w:firstLine="0"/>
                        <w:jc w:val="left"/>
                        <w:rPr>
                          <w:color w:val="F8F8F2"/>
                          <w:szCs w:val="26"/>
                          <w:shd w:val="clear" w:color="auto" w:fill="23241F"/>
                          <w:lang w:val="en-GB" w:eastAsia="en-GB"/>
                        </w:rPr>
                      </w:pPr>
                      <w:r w:rsidRPr="00343A7A">
                        <w:rPr>
                          <w:color w:val="F92672"/>
                          <w:szCs w:val="26"/>
                          <w:bdr w:val="none" w:sz="0" w:space="0" w:color="auto" w:frame="1"/>
                          <w:lang w:val="en-GB" w:eastAsia="en-GB"/>
                        </w:rPr>
                        <w:t>var</w:t>
                      </w:r>
                      <w:r w:rsidRPr="00343A7A">
                        <w:rPr>
                          <w:color w:val="F8F8F2"/>
                          <w:szCs w:val="26"/>
                          <w:shd w:val="clear" w:color="auto" w:fill="23241F"/>
                          <w:lang w:val="en-GB" w:eastAsia="en-GB"/>
                        </w:rPr>
                        <w:t xml:space="preserve"> cb = bodyParser.json();</w:t>
                      </w:r>
                    </w:p>
                    <w:p w:rsidR="00EA6370" w:rsidRPr="00343A7A" w:rsidRDefault="00EA6370" w:rsidP="00343A7A">
                      <w:pPr>
                        <w:ind w:firstLine="0"/>
                        <w:rPr>
                          <w:szCs w:val="26"/>
                        </w:rPr>
                      </w:pPr>
                      <w:r w:rsidRPr="00343A7A">
                        <w:rPr>
                          <w:color w:val="F8F8F2"/>
                          <w:szCs w:val="26"/>
                          <w:shd w:val="clear" w:color="auto" w:fill="23241F"/>
                          <w:lang w:val="en-GB" w:eastAsia="en-GB"/>
                        </w:rPr>
                        <w:t>app.use(cb);</w:t>
                      </w:r>
                    </w:p>
                  </w:txbxContent>
                </v:textbox>
              </v:rect>
            </w:pict>
          </mc:Fallback>
        </mc:AlternateContent>
      </w:r>
    </w:p>
    <w:p w:rsidR="00343A7A" w:rsidRDefault="00343A7A" w:rsidP="0018200E">
      <w:pPr>
        <w:jc w:val="left"/>
      </w:pPr>
    </w:p>
    <w:p w:rsidR="00343A7A" w:rsidRDefault="00343A7A" w:rsidP="0018200E">
      <w:pPr>
        <w:jc w:val="left"/>
      </w:pPr>
    </w:p>
    <w:p w:rsidR="00343A7A" w:rsidRDefault="00A660BC" w:rsidP="0018200E">
      <w:pPr>
        <w:jc w:val="left"/>
      </w:pPr>
      <w:r>
        <w:t xml:space="preserve">Chức năng lắng nghe trên </w:t>
      </w:r>
      <w:r>
        <w:rPr>
          <w:i/>
        </w:rPr>
        <w:t>req.on(’data’)</w:t>
      </w:r>
      <w:r>
        <w:t xml:space="preserve"> và xây dựng </w:t>
      </w:r>
      <w:r>
        <w:rPr>
          <w:i/>
        </w:rPr>
        <w:t>req.body</w:t>
      </w:r>
      <w:r>
        <w:t xml:space="preserve"> từ các đoạn dữ liệu mà nó nhận được.</w:t>
      </w:r>
    </w:p>
    <w:p w:rsidR="00A660BC" w:rsidRDefault="00A660BC" w:rsidP="0018200E">
      <w:pPr>
        <w:jc w:val="left"/>
      </w:pPr>
      <w:r>
        <w:t>Nhưng có một số lưu ý. Về cơ bản, có nhiều cách khác nhau để định dạng dữ liệu khi người dùng POST dữ liệu đến server:</w:t>
      </w:r>
    </w:p>
    <w:p w:rsidR="00A660BC" w:rsidRDefault="00A660BC" w:rsidP="00A74F3C">
      <w:pPr>
        <w:numPr>
          <w:ilvl w:val="0"/>
          <w:numId w:val="22"/>
        </w:numPr>
        <w:shd w:val="clear" w:color="auto" w:fill="FFFFFF"/>
        <w:spacing w:before="100" w:beforeAutospacing="1" w:after="100" w:afterAutospacing="1" w:line="240" w:lineRule="auto"/>
        <w:jc w:val="left"/>
        <w:textAlignment w:val="baseline"/>
        <w:rPr>
          <w:color w:val="000000"/>
          <w:szCs w:val="26"/>
          <w:lang w:val="en-GB" w:eastAsia="en-GB"/>
        </w:rPr>
      </w:pPr>
      <w:r w:rsidRPr="00A660BC">
        <w:rPr>
          <w:color w:val="000000"/>
          <w:szCs w:val="26"/>
          <w:lang w:val="en-GB" w:eastAsia="en-GB"/>
        </w:rPr>
        <w:t>application/x-www-form-urlencoded</w:t>
      </w:r>
    </w:p>
    <w:p w:rsidR="00A660BC" w:rsidRDefault="00A660BC" w:rsidP="00A74F3C">
      <w:pPr>
        <w:numPr>
          <w:ilvl w:val="0"/>
          <w:numId w:val="22"/>
        </w:numPr>
        <w:shd w:val="clear" w:color="auto" w:fill="FFFFFF"/>
        <w:spacing w:before="100" w:beforeAutospacing="1" w:after="100" w:afterAutospacing="1" w:line="240" w:lineRule="auto"/>
        <w:jc w:val="left"/>
        <w:textAlignment w:val="baseline"/>
        <w:rPr>
          <w:color w:val="000000"/>
          <w:szCs w:val="26"/>
          <w:lang w:val="en-GB" w:eastAsia="en-GB"/>
        </w:rPr>
      </w:pPr>
      <w:r>
        <w:rPr>
          <w:color w:val="000000"/>
          <w:szCs w:val="26"/>
          <w:lang w:val="en-GB" w:eastAsia="en-GB"/>
        </w:rPr>
        <w:t>multipart/form-data</w:t>
      </w:r>
    </w:p>
    <w:p w:rsidR="00A660BC" w:rsidRDefault="00A660BC" w:rsidP="00A74F3C">
      <w:pPr>
        <w:numPr>
          <w:ilvl w:val="0"/>
          <w:numId w:val="22"/>
        </w:numPr>
        <w:shd w:val="clear" w:color="auto" w:fill="FFFFFF"/>
        <w:spacing w:before="100" w:beforeAutospacing="1" w:after="100" w:afterAutospacing="1" w:line="240" w:lineRule="auto"/>
        <w:jc w:val="left"/>
        <w:textAlignment w:val="baseline"/>
        <w:rPr>
          <w:color w:val="000000"/>
          <w:szCs w:val="26"/>
          <w:lang w:val="en-GB" w:eastAsia="en-GB"/>
        </w:rPr>
      </w:pPr>
      <w:r>
        <w:rPr>
          <w:color w:val="000000"/>
          <w:szCs w:val="26"/>
          <w:lang w:val="en-GB" w:eastAsia="en-GB"/>
        </w:rPr>
        <w:t>application/json</w:t>
      </w:r>
    </w:p>
    <w:p w:rsidR="00A660BC" w:rsidRDefault="00A660BC" w:rsidP="00A74F3C">
      <w:pPr>
        <w:numPr>
          <w:ilvl w:val="0"/>
          <w:numId w:val="22"/>
        </w:numPr>
        <w:shd w:val="clear" w:color="auto" w:fill="FFFFFF"/>
        <w:spacing w:before="100" w:beforeAutospacing="1" w:after="100" w:afterAutospacing="1" w:line="240" w:lineRule="auto"/>
        <w:jc w:val="left"/>
        <w:textAlignment w:val="baseline"/>
        <w:rPr>
          <w:color w:val="000000"/>
          <w:szCs w:val="26"/>
          <w:lang w:val="en-GB" w:eastAsia="en-GB"/>
        </w:rPr>
      </w:pPr>
      <w:r>
        <w:rPr>
          <w:color w:val="000000"/>
          <w:szCs w:val="26"/>
          <w:lang w:val="en-GB" w:eastAsia="en-GB"/>
        </w:rPr>
        <w:t>application/xml</w:t>
      </w:r>
    </w:p>
    <w:p w:rsidR="00A660BC" w:rsidRDefault="00A660BC" w:rsidP="00A74F3C">
      <w:pPr>
        <w:numPr>
          <w:ilvl w:val="0"/>
          <w:numId w:val="22"/>
        </w:numPr>
        <w:shd w:val="clear" w:color="auto" w:fill="FFFFFF"/>
        <w:spacing w:before="100" w:beforeAutospacing="1" w:after="100" w:afterAutospacing="1" w:line="240" w:lineRule="auto"/>
        <w:jc w:val="left"/>
        <w:textAlignment w:val="baseline"/>
        <w:rPr>
          <w:color w:val="000000"/>
          <w:szCs w:val="26"/>
          <w:lang w:val="en-GB" w:eastAsia="en-GB"/>
        </w:rPr>
      </w:pPr>
      <w:r>
        <w:rPr>
          <w:color w:val="000000"/>
          <w:szCs w:val="26"/>
          <w:lang w:val="en-GB" w:eastAsia="en-GB"/>
        </w:rPr>
        <w:t>and maybe some others</w:t>
      </w:r>
    </w:p>
    <w:p w:rsidR="00A660BC" w:rsidRDefault="00A660BC" w:rsidP="00A660BC">
      <w:pPr>
        <w:shd w:val="clear" w:color="auto" w:fill="FFFFFF"/>
        <w:spacing w:before="100" w:beforeAutospacing="1" w:after="100" w:afterAutospacing="1" w:line="240" w:lineRule="auto"/>
        <w:ind w:left="360" w:firstLine="0"/>
        <w:jc w:val="left"/>
        <w:textAlignment w:val="baseline"/>
        <w:rPr>
          <w:color w:val="000000"/>
          <w:szCs w:val="26"/>
          <w:lang w:val="en-GB" w:eastAsia="en-GB"/>
        </w:rPr>
      </w:pPr>
      <w:r>
        <w:rPr>
          <w:color w:val="000000"/>
          <w:szCs w:val="26"/>
          <w:lang w:val="en-GB" w:eastAsia="en-GB"/>
        </w:rPr>
        <w:t xml:space="preserve">Tóm tắt lại, bodyParser phải phân tích dữ liệu mỗi loại một cách khác nhau. </w:t>
      </w:r>
      <w:r w:rsidRPr="00A660BC">
        <w:rPr>
          <w:b/>
          <w:i/>
          <w:color w:val="000000"/>
          <w:szCs w:val="26"/>
          <w:lang w:val="en-GB" w:eastAsia="en-GB"/>
        </w:rPr>
        <w:t>bodyParser</w:t>
      </w:r>
      <w:r>
        <w:rPr>
          <w:b/>
          <w:i/>
          <w:color w:val="000000"/>
          <w:szCs w:val="26"/>
          <w:lang w:val="en-GB" w:eastAsia="en-GB"/>
        </w:rPr>
        <w:t xml:space="preserve"> </w:t>
      </w:r>
      <w:r>
        <w:rPr>
          <w:color w:val="000000"/>
          <w:szCs w:val="26"/>
          <w:lang w:val="en-GB" w:eastAsia="en-GB"/>
        </w:rPr>
        <w:t>hỗ trợ các function khác nhau để làm điều này.</w:t>
      </w:r>
    </w:p>
    <w:p w:rsidR="00A660BC" w:rsidRPr="00A660BC" w:rsidRDefault="00A660BC" w:rsidP="00A660BC">
      <w:pPr>
        <w:shd w:val="clear" w:color="auto" w:fill="FFFFFF"/>
        <w:spacing w:before="100" w:beforeAutospacing="1" w:after="100" w:afterAutospacing="1" w:line="240" w:lineRule="auto"/>
        <w:ind w:left="360" w:firstLine="0"/>
        <w:jc w:val="left"/>
        <w:textAlignment w:val="baseline"/>
        <w:rPr>
          <w:color w:val="000000"/>
          <w:szCs w:val="26"/>
          <w:lang w:val="en-GB" w:eastAsia="en-GB"/>
        </w:rPr>
      </w:pPr>
      <w:r>
        <w:rPr>
          <w:noProof/>
          <w:color w:val="000000"/>
          <w:szCs w:val="26"/>
          <w:lang w:val="en-GB" w:eastAsia="en-GB"/>
        </w:rPr>
        <mc:AlternateContent>
          <mc:Choice Requires="wps">
            <w:drawing>
              <wp:anchor distT="0" distB="0" distL="114300" distR="114300" simplePos="0" relativeHeight="251683840" behindDoc="0" locked="0" layoutInCell="1" allowOverlap="1">
                <wp:simplePos x="0" y="0"/>
                <wp:positionH relativeFrom="column">
                  <wp:posOffset>377825</wp:posOffset>
                </wp:positionH>
                <wp:positionV relativeFrom="paragraph">
                  <wp:posOffset>83820</wp:posOffset>
                </wp:positionV>
                <wp:extent cx="4924425" cy="16954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4924425" cy="1695450"/>
                        </a:xfrm>
                        <a:prstGeom prst="rect">
                          <a:avLst/>
                        </a:prstGeom>
                        <a:solidFill>
                          <a:srgbClr val="23241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6370" w:rsidRPr="00A660BC" w:rsidRDefault="00EA6370" w:rsidP="00A660BC">
                            <w:pPr>
                              <w:spacing w:before="0" w:line="240" w:lineRule="auto"/>
                              <w:ind w:firstLine="0"/>
                              <w:jc w:val="left"/>
                              <w:rPr>
                                <w:color w:val="F8F8F2"/>
                                <w:szCs w:val="26"/>
                                <w:shd w:val="clear" w:color="auto" w:fill="23241F"/>
                                <w:lang w:val="en-GB" w:eastAsia="en-GB"/>
                              </w:rPr>
                            </w:pPr>
                            <w:r w:rsidRPr="00A660BC">
                              <w:rPr>
                                <w:color w:val="75715E"/>
                                <w:szCs w:val="26"/>
                                <w:bdr w:val="none" w:sz="0" w:space="0" w:color="auto" w:frame="1"/>
                                <w:lang w:val="en-GB" w:eastAsia="en-GB"/>
                              </w:rPr>
                              <w:t>// for parsing application/json</w:t>
                            </w:r>
                          </w:p>
                          <w:p w:rsidR="00EA6370" w:rsidRPr="00A660BC" w:rsidRDefault="00EA6370" w:rsidP="00A660BC">
                            <w:pPr>
                              <w:spacing w:before="0" w:line="240" w:lineRule="auto"/>
                              <w:ind w:firstLine="0"/>
                              <w:jc w:val="left"/>
                              <w:rPr>
                                <w:color w:val="F8F8F2"/>
                                <w:szCs w:val="26"/>
                                <w:shd w:val="clear" w:color="auto" w:fill="23241F"/>
                                <w:lang w:val="en-GB" w:eastAsia="en-GB"/>
                              </w:rPr>
                            </w:pPr>
                            <w:r w:rsidRPr="00A660BC">
                              <w:rPr>
                                <w:color w:val="F8F8F2"/>
                                <w:szCs w:val="26"/>
                                <w:shd w:val="clear" w:color="auto" w:fill="23241F"/>
                                <w:lang w:val="en-GB" w:eastAsia="en-GB"/>
                              </w:rPr>
                              <w:t>app.</w:t>
                            </w:r>
                            <w:r w:rsidRPr="00A660BC">
                              <w:rPr>
                                <w:color w:val="F92672"/>
                                <w:szCs w:val="26"/>
                                <w:bdr w:val="none" w:sz="0" w:space="0" w:color="auto" w:frame="1"/>
                                <w:lang w:val="en-GB" w:eastAsia="en-GB"/>
                              </w:rPr>
                              <w:t>use</w:t>
                            </w:r>
                            <w:r w:rsidRPr="00A660BC">
                              <w:rPr>
                                <w:color w:val="F8F8F2"/>
                                <w:szCs w:val="26"/>
                                <w:shd w:val="clear" w:color="auto" w:fill="23241F"/>
                                <w:lang w:val="en-GB" w:eastAsia="en-GB"/>
                              </w:rPr>
                              <w:t xml:space="preserve">(bodyParser.json()); </w:t>
                            </w:r>
                          </w:p>
                          <w:p w:rsidR="00EA6370" w:rsidRPr="00A660BC" w:rsidRDefault="00EA6370" w:rsidP="00A660BC">
                            <w:pPr>
                              <w:spacing w:before="0" w:line="240" w:lineRule="auto"/>
                              <w:ind w:firstLine="0"/>
                              <w:jc w:val="left"/>
                              <w:rPr>
                                <w:color w:val="F8F8F2"/>
                                <w:szCs w:val="26"/>
                                <w:shd w:val="clear" w:color="auto" w:fill="23241F"/>
                                <w:lang w:val="en-GB" w:eastAsia="en-GB"/>
                              </w:rPr>
                            </w:pPr>
                          </w:p>
                          <w:p w:rsidR="00EA6370" w:rsidRPr="00A660BC" w:rsidRDefault="00EA6370" w:rsidP="00A660BC">
                            <w:pPr>
                              <w:spacing w:before="0" w:line="240" w:lineRule="auto"/>
                              <w:ind w:firstLine="0"/>
                              <w:jc w:val="left"/>
                              <w:rPr>
                                <w:color w:val="F8F8F2"/>
                                <w:szCs w:val="26"/>
                                <w:shd w:val="clear" w:color="auto" w:fill="23241F"/>
                                <w:lang w:val="en-GB" w:eastAsia="en-GB"/>
                              </w:rPr>
                            </w:pPr>
                            <w:r w:rsidRPr="00A660BC">
                              <w:rPr>
                                <w:color w:val="75715E"/>
                                <w:szCs w:val="26"/>
                                <w:bdr w:val="none" w:sz="0" w:space="0" w:color="auto" w:frame="1"/>
                                <w:lang w:val="en-GB" w:eastAsia="en-GB"/>
                              </w:rPr>
                              <w:t>// for parsing application/x-www-form-urlencoded</w:t>
                            </w:r>
                          </w:p>
                          <w:p w:rsidR="00EA6370" w:rsidRPr="00A660BC" w:rsidRDefault="00EA6370" w:rsidP="00A660BC">
                            <w:pPr>
                              <w:spacing w:before="0" w:line="240" w:lineRule="auto"/>
                              <w:ind w:firstLine="0"/>
                              <w:jc w:val="left"/>
                              <w:rPr>
                                <w:color w:val="F8F8F2"/>
                                <w:szCs w:val="26"/>
                                <w:shd w:val="clear" w:color="auto" w:fill="23241F"/>
                                <w:lang w:val="en-GB" w:eastAsia="en-GB"/>
                              </w:rPr>
                            </w:pPr>
                            <w:r w:rsidRPr="00A660BC">
                              <w:rPr>
                                <w:color w:val="F8F8F2"/>
                                <w:szCs w:val="26"/>
                                <w:shd w:val="clear" w:color="auto" w:fill="23241F"/>
                                <w:lang w:val="en-GB" w:eastAsia="en-GB"/>
                              </w:rPr>
                              <w:t>app.</w:t>
                            </w:r>
                            <w:r w:rsidRPr="00A660BC">
                              <w:rPr>
                                <w:color w:val="F92672"/>
                                <w:szCs w:val="26"/>
                                <w:bdr w:val="none" w:sz="0" w:space="0" w:color="auto" w:frame="1"/>
                                <w:lang w:val="en-GB" w:eastAsia="en-GB"/>
                              </w:rPr>
                              <w:t>use</w:t>
                            </w:r>
                            <w:r w:rsidRPr="00A660BC">
                              <w:rPr>
                                <w:color w:val="F8F8F2"/>
                                <w:szCs w:val="26"/>
                                <w:shd w:val="clear" w:color="auto" w:fill="23241F"/>
                                <w:lang w:val="en-GB" w:eastAsia="en-GB"/>
                              </w:rPr>
                              <w:t xml:space="preserve">(bodyParser.urlencoded({ </w:t>
                            </w:r>
                            <w:r w:rsidRPr="00A660BC">
                              <w:rPr>
                                <w:color w:val="66D9EF"/>
                                <w:szCs w:val="26"/>
                                <w:bdr w:val="none" w:sz="0" w:space="0" w:color="auto" w:frame="1"/>
                                <w:lang w:val="en-GB" w:eastAsia="en-GB"/>
                              </w:rPr>
                              <w:t>extended:</w:t>
                            </w:r>
                            <w:r w:rsidRPr="00A660BC">
                              <w:rPr>
                                <w:color w:val="F8F8F2"/>
                                <w:szCs w:val="26"/>
                                <w:shd w:val="clear" w:color="auto" w:fill="23241F"/>
                                <w:lang w:val="en-GB" w:eastAsia="en-GB"/>
                              </w:rPr>
                              <w:t xml:space="preserve"> </w:t>
                            </w:r>
                            <w:r w:rsidRPr="00A660BC">
                              <w:rPr>
                                <w:color w:val="F92672"/>
                                <w:szCs w:val="26"/>
                                <w:bdr w:val="none" w:sz="0" w:space="0" w:color="auto" w:frame="1"/>
                                <w:lang w:val="en-GB" w:eastAsia="en-GB"/>
                              </w:rPr>
                              <w:t>true</w:t>
                            </w:r>
                            <w:r w:rsidRPr="00A660BC">
                              <w:rPr>
                                <w:color w:val="F8F8F2"/>
                                <w:szCs w:val="26"/>
                                <w:shd w:val="clear" w:color="auto" w:fill="23241F"/>
                                <w:lang w:val="en-GB" w:eastAsia="en-GB"/>
                              </w:rPr>
                              <w:t xml:space="preserve"> })); </w:t>
                            </w:r>
                          </w:p>
                          <w:p w:rsidR="00EA6370" w:rsidRPr="00A660BC" w:rsidRDefault="00EA6370" w:rsidP="00A660BC">
                            <w:pPr>
                              <w:spacing w:before="0" w:line="240" w:lineRule="auto"/>
                              <w:ind w:firstLine="0"/>
                              <w:jc w:val="left"/>
                              <w:rPr>
                                <w:color w:val="F8F8F2"/>
                                <w:szCs w:val="26"/>
                                <w:shd w:val="clear" w:color="auto" w:fill="23241F"/>
                                <w:lang w:val="en-GB" w:eastAsia="en-GB"/>
                              </w:rPr>
                            </w:pPr>
                          </w:p>
                          <w:p w:rsidR="00EA6370" w:rsidRPr="00A660BC" w:rsidRDefault="00EA6370" w:rsidP="00A660BC">
                            <w:pPr>
                              <w:spacing w:before="0" w:line="240" w:lineRule="auto"/>
                              <w:ind w:firstLine="0"/>
                              <w:jc w:val="left"/>
                              <w:rPr>
                                <w:color w:val="F8F8F2"/>
                                <w:szCs w:val="26"/>
                                <w:shd w:val="clear" w:color="auto" w:fill="23241F"/>
                                <w:lang w:val="en-GB" w:eastAsia="en-GB"/>
                              </w:rPr>
                            </w:pPr>
                            <w:r w:rsidRPr="00A660BC">
                              <w:rPr>
                                <w:color w:val="75715E"/>
                                <w:szCs w:val="26"/>
                                <w:bdr w:val="none" w:sz="0" w:space="0" w:color="auto" w:frame="1"/>
                                <w:lang w:val="en-GB" w:eastAsia="en-GB"/>
                              </w:rPr>
                              <w:t>// for parsing multipart/form-data</w:t>
                            </w:r>
                          </w:p>
                          <w:p w:rsidR="00EA6370" w:rsidRPr="00A660BC" w:rsidRDefault="00EA6370" w:rsidP="00A660BC">
                            <w:pPr>
                              <w:ind w:firstLine="0"/>
                              <w:rPr>
                                <w:szCs w:val="26"/>
                              </w:rPr>
                            </w:pPr>
                            <w:r w:rsidRPr="00A660BC">
                              <w:rPr>
                                <w:color w:val="F8F8F2"/>
                                <w:szCs w:val="26"/>
                                <w:shd w:val="clear" w:color="auto" w:fill="23241F"/>
                                <w:lang w:val="en-GB" w:eastAsia="en-GB"/>
                              </w:rPr>
                              <w:t>app.</w:t>
                            </w:r>
                            <w:r w:rsidRPr="00A660BC">
                              <w:rPr>
                                <w:color w:val="F92672"/>
                                <w:szCs w:val="26"/>
                                <w:bdr w:val="none" w:sz="0" w:space="0" w:color="auto" w:frame="1"/>
                                <w:lang w:val="en-GB" w:eastAsia="en-GB"/>
                              </w:rPr>
                              <w:t>use</w:t>
                            </w:r>
                            <w:r w:rsidRPr="00A660BC">
                              <w:rPr>
                                <w:color w:val="F8F8F2"/>
                                <w:szCs w:val="26"/>
                                <w:shd w:val="clear" w:color="auto" w:fill="23241F"/>
                                <w:lang w:val="en-GB" w:eastAsia="en-GB"/>
                              </w:rPr>
                              <w:t>(multer());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56" style="position:absolute;left:0;text-align:left;margin-left:29.75pt;margin-top:6.6pt;width:387.75pt;height:13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cpqgIAAMMFAAAOAAAAZHJzL2Uyb0RvYy54bWysVEtv2zAMvg/YfxB0Xx27TrcGdYqgRYYB&#10;RVu0HXpWZCk2IIuapMTOfv0o+ZG+sMOwHBRRJD+Sn0leXHaNInthXQ26oOnJjBKhOZS13hb059P6&#10;yzdKnGe6ZAq0KOhBOHq5/PzpojULkUEFqhSWIIh2i9YUtPLeLJLE8Uo0zJ2AERqVEmzDPIp2m5SW&#10;tYjeqCSbzc6SFmxpLHDhHL5e90q6jPhSCu7vpHTCE1VQzM3H08ZzE85kecEWW8tMVfMhDfYPWTSs&#10;1hh0grpmnpGdrd9BNTW34ED6Ew5NAlLWXMQasJp09qaax4oZEWtBcpyZaHL/D5bf7u8tqcuC5ikl&#10;mjX4jR6QNaa3ShB8Q4Ja4xZo92ju7SA5vIZqO2mb8I91kC6SephIFZ0nHB/z8yzPszklHHXp2fk8&#10;n0fak6O7sc5/F9CQcCmoxfiRTLa/cR5DouloEqI5UHW5rpWKgt1urpQle4ZfODvN8nQdckaXV2ZK&#10;v/cMPSYm3802FvvaEaXgmQQK+qLjzR+UCHhKPwiJ7GGZWcw49u0Rk3EutE97VcVK0ac5n+FvzHLM&#10;IuYcAQOyxPIm7AFgtOxBRuy+2ME+uIrY9pPz7G+J9c6TR4wM2k/OTa3BfgSgsKohcm8/ktRTE1jy&#10;3aaLnXUaaw1PGygP2G4W+jl0hq9r/OQ3zPl7ZnHwcERxmfg7PKSCtqAw3CipwP7+6D3Y4zyglpIW&#10;B7mg7teOWUGJ+qFxUs7TPA+TH4V8/jVDwb7UbF5q9K65AuwkHAbMLl6DvVfjVVponnHnrEJUVDHN&#10;MXZBubejcOX7BYNbi4vVKprhtBvmb/Sj4QE8EB1a+ql7ZtYMfe9xZG5hHHq2eNP+vW3w1LDaeZB1&#10;nI0jr8MnwE0Re2nYamEVvZSj1XH3Lv8AAAD//wMAUEsDBBQABgAIAAAAIQBNKTZo2wAAAAkBAAAP&#10;AAAAZHJzL2Rvd25yZXYueG1sTI9BT4NAEIXvJv6HzZh4s0tpMIgsjWnSkydb9DxlRyCys8huW/j3&#10;jic9znsvb75Xbmc3qAtNofdsYL1KQBE33vbcGqiP+4ccVIjIFgfPZGChANvq9qbEwvorv9HlEFsl&#10;JRwKNNDFOBZah6Yjh2HlR2LxPv3kMMo5tdpOeJVyN+g0SR61w57lQ4cj7Tpqvg5nZ8C33w7r9/41&#10;NNmRR/2xDPV6Meb+bn55BhVpjn9h+MUXdKiE6eTPbIMaDGRPmSRF36SgxM83mWw7GUjzJAVdlfr/&#10;guoHAAD//wMAUEsBAi0AFAAGAAgAAAAhALaDOJL+AAAA4QEAABMAAAAAAAAAAAAAAAAAAAAAAFtD&#10;b250ZW50X1R5cGVzXS54bWxQSwECLQAUAAYACAAAACEAOP0h/9YAAACUAQAACwAAAAAAAAAAAAAA&#10;AAAvAQAAX3JlbHMvLnJlbHNQSwECLQAUAAYACAAAACEA8EAnKaoCAADDBQAADgAAAAAAAAAAAAAA&#10;AAAuAgAAZHJzL2Uyb0RvYy54bWxQSwECLQAUAAYACAAAACEATSk2aNsAAAAJAQAADwAAAAAAAAAA&#10;AAAAAAAEBQAAZHJzL2Rvd25yZXYueG1sUEsFBgAAAAAEAAQA8wAAAAwGAAAAAA==&#10;" fillcolor="#23241f" strokecolor="white [3212]" strokeweight="2pt">
                <v:textbox>
                  <w:txbxContent>
                    <w:p w:rsidR="00EA6370" w:rsidRPr="00A660BC" w:rsidRDefault="00EA6370" w:rsidP="00A660BC">
                      <w:pPr>
                        <w:spacing w:before="0" w:line="240" w:lineRule="auto"/>
                        <w:ind w:firstLine="0"/>
                        <w:jc w:val="left"/>
                        <w:rPr>
                          <w:color w:val="F8F8F2"/>
                          <w:szCs w:val="26"/>
                          <w:shd w:val="clear" w:color="auto" w:fill="23241F"/>
                          <w:lang w:val="en-GB" w:eastAsia="en-GB"/>
                        </w:rPr>
                      </w:pPr>
                      <w:r w:rsidRPr="00A660BC">
                        <w:rPr>
                          <w:color w:val="75715E"/>
                          <w:szCs w:val="26"/>
                          <w:bdr w:val="none" w:sz="0" w:space="0" w:color="auto" w:frame="1"/>
                          <w:lang w:val="en-GB" w:eastAsia="en-GB"/>
                        </w:rPr>
                        <w:t>// for parsing application/json</w:t>
                      </w:r>
                    </w:p>
                    <w:p w:rsidR="00EA6370" w:rsidRPr="00A660BC" w:rsidRDefault="00EA6370" w:rsidP="00A660BC">
                      <w:pPr>
                        <w:spacing w:before="0" w:line="240" w:lineRule="auto"/>
                        <w:ind w:firstLine="0"/>
                        <w:jc w:val="left"/>
                        <w:rPr>
                          <w:color w:val="F8F8F2"/>
                          <w:szCs w:val="26"/>
                          <w:shd w:val="clear" w:color="auto" w:fill="23241F"/>
                          <w:lang w:val="en-GB" w:eastAsia="en-GB"/>
                        </w:rPr>
                      </w:pPr>
                      <w:r w:rsidRPr="00A660BC">
                        <w:rPr>
                          <w:color w:val="F8F8F2"/>
                          <w:szCs w:val="26"/>
                          <w:shd w:val="clear" w:color="auto" w:fill="23241F"/>
                          <w:lang w:val="en-GB" w:eastAsia="en-GB"/>
                        </w:rPr>
                        <w:t>app.</w:t>
                      </w:r>
                      <w:r w:rsidRPr="00A660BC">
                        <w:rPr>
                          <w:color w:val="F92672"/>
                          <w:szCs w:val="26"/>
                          <w:bdr w:val="none" w:sz="0" w:space="0" w:color="auto" w:frame="1"/>
                          <w:lang w:val="en-GB" w:eastAsia="en-GB"/>
                        </w:rPr>
                        <w:t>use</w:t>
                      </w:r>
                      <w:r w:rsidRPr="00A660BC">
                        <w:rPr>
                          <w:color w:val="F8F8F2"/>
                          <w:szCs w:val="26"/>
                          <w:shd w:val="clear" w:color="auto" w:fill="23241F"/>
                          <w:lang w:val="en-GB" w:eastAsia="en-GB"/>
                        </w:rPr>
                        <w:t xml:space="preserve">(bodyParser.json()); </w:t>
                      </w:r>
                    </w:p>
                    <w:p w:rsidR="00EA6370" w:rsidRPr="00A660BC" w:rsidRDefault="00EA6370" w:rsidP="00A660BC">
                      <w:pPr>
                        <w:spacing w:before="0" w:line="240" w:lineRule="auto"/>
                        <w:ind w:firstLine="0"/>
                        <w:jc w:val="left"/>
                        <w:rPr>
                          <w:color w:val="F8F8F2"/>
                          <w:szCs w:val="26"/>
                          <w:shd w:val="clear" w:color="auto" w:fill="23241F"/>
                          <w:lang w:val="en-GB" w:eastAsia="en-GB"/>
                        </w:rPr>
                      </w:pPr>
                    </w:p>
                    <w:p w:rsidR="00EA6370" w:rsidRPr="00A660BC" w:rsidRDefault="00EA6370" w:rsidP="00A660BC">
                      <w:pPr>
                        <w:spacing w:before="0" w:line="240" w:lineRule="auto"/>
                        <w:ind w:firstLine="0"/>
                        <w:jc w:val="left"/>
                        <w:rPr>
                          <w:color w:val="F8F8F2"/>
                          <w:szCs w:val="26"/>
                          <w:shd w:val="clear" w:color="auto" w:fill="23241F"/>
                          <w:lang w:val="en-GB" w:eastAsia="en-GB"/>
                        </w:rPr>
                      </w:pPr>
                      <w:r w:rsidRPr="00A660BC">
                        <w:rPr>
                          <w:color w:val="75715E"/>
                          <w:szCs w:val="26"/>
                          <w:bdr w:val="none" w:sz="0" w:space="0" w:color="auto" w:frame="1"/>
                          <w:lang w:val="en-GB" w:eastAsia="en-GB"/>
                        </w:rPr>
                        <w:t>// for parsing application/x-www-form-urlencoded</w:t>
                      </w:r>
                    </w:p>
                    <w:p w:rsidR="00EA6370" w:rsidRPr="00A660BC" w:rsidRDefault="00EA6370" w:rsidP="00A660BC">
                      <w:pPr>
                        <w:spacing w:before="0" w:line="240" w:lineRule="auto"/>
                        <w:ind w:firstLine="0"/>
                        <w:jc w:val="left"/>
                        <w:rPr>
                          <w:color w:val="F8F8F2"/>
                          <w:szCs w:val="26"/>
                          <w:shd w:val="clear" w:color="auto" w:fill="23241F"/>
                          <w:lang w:val="en-GB" w:eastAsia="en-GB"/>
                        </w:rPr>
                      </w:pPr>
                      <w:r w:rsidRPr="00A660BC">
                        <w:rPr>
                          <w:color w:val="F8F8F2"/>
                          <w:szCs w:val="26"/>
                          <w:shd w:val="clear" w:color="auto" w:fill="23241F"/>
                          <w:lang w:val="en-GB" w:eastAsia="en-GB"/>
                        </w:rPr>
                        <w:t>app.</w:t>
                      </w:r>
                      <w:r w:rsidRPr="00A660BC">
                        <w:rPr>
                          <w:color w:val="F92672"/>
                          <w:szCs w:val="26"/>
                          <w:bdr w:val="none" w:sz="0" w:space="0" w:color="auto" w:frame="1"/>
                          <w:lang w:val="en-GB" w:eastAsia="en-GB"/>
                        </w:rPr>
                        <w:t>use</w:t>
                      </w:r>
                      <w:r w:rsidRPr="00A660BC">
                        <w:rPr>
                          <w:color w:val="F8F8F2"/>
                          <w:szCs w:val="26"/>
                          <w:shd w:val="clear" w:color="auto" w:fill="23241F"/>
                          <w:lang w:val="en-GB" w:eastAsia="en-GB"/>
                        </w:rPr>
                        <w:t xml:space="preserve">(bodyParser.urlencoded({ </w:t>
                      </w:r>
                      <w:r w:rsidRPr="00A660BC">
                        <w:rPr>
                          <w:color w:val="66D9EF"/>
                          <w:szCs w:val="26"/>
                          <w:bdr w:val="none" w:sz="0" w:space="0" w:color="auto" w:frame="1"/>
                          <w:lang w:val="en-GB" w:eastAsia="en-GB"/>
                        </w:rPr>
                        <w:t>extended:</w:t>
                      </w:r>
                      <w:r w:rsidRPr="00A660BC">
                        <w:rPr>
                          <w:color w:val="F8F8F2"/>
                          <w:szCs w:val="26"/>
                          <w:shd w:val="clear" w:color="auto" w:fill="23241F"/>
                          <w:lang w:val="en-GB" w:eastAsia="en-GB"/>
                        </w:rPr>
                        <w:t xml:space="preserve"> </w:t>
                      </w:r>
                      <w:r w:rsidRPr="00A660BC">
                        <w:rPr>
                          <w:color w:val="F92672"/>
                          <w:szCs w:val="26"/>
                          <w:bdr w:val="none" w:sz="0" w:space="0" w:color="auto" w:frame="1"/>
                          <w:lang w:val="en-GB" w:eastAsia="en-GB"/>
                        </w:rPr>
                        <w:t>true</w:t>
                      </w:r>
                      <w:r w:rsidRPr="00A660BC">
                        <w:rPr>
                          <w:color w:val="F8F8F2"/>
                          <w:szCs w:val="26"/>
                          <w:shd w:val="clear" w:color="auto" w:fill="23241F"/>
                          <w:lang w:val="en-GB" w:eastAsia="en-GB"/>
                        </w:rPr>
                        <w:t xml:space="preserve"> })); </w:t>
                      </w:r>
                    </w:p>
                    <w:p w:rsidR="00EA6370" w:rsidRPr="00A660BC" w:rsidRDefault="00EA6370" w:rsidP="00A660BC">
                      <w:pPr>
                        <w:spacing w:before="0" w:line="240" w:lineRule="auto"/>
                        <w:ind w:firstLine="0"/>
                        <w:jc w:val="left"/>
                        <w:rPr>
                          <w:color w:val="F8F8F2"/>
                          <w:szCs w:val="26"/>
                          <w:shd w:val="clear" w:color="auto" w:fill="23241F"/>
                          <w:lang w:val="en-GB" w:eastAsia="en-GB"/>
                        </w:rPr>
                      </w:pPr>
                    </w:p>
                    <w:p w:rsidR="00EA6370" w:rsidRPr="00A660BC" w:rsidRDefault="00EA6370" w:rsidP="00A660BC">
                      <w:pPr>
                        <w:spacing w:before="0" w:line="240" w:lineRule="auto"/>
                        <w:ind w:firstLine="0"/>
                        <w:jc w:val="left"/>
                        <w:rPr>
                          <w:color w:val="F8F8F2"/>
                          <w:szCs w:val="26"/>
                          <w:shd w:val="clear" w:color="auto" w:fill="23241F"/>
                          <w:lang w:val="en-GB" w:eastAsia="en-GB"/>
                        </w:rPr>
                      </w:pPr>
                      <w:r w:rsidRPr="00A660BC">
                        <w:rPr>
                          <w:color w:val="75715E"/>
                          <w:szCs w:val="26"/>
                          <w:bdr w:val="none" w:sz="0" w:space="0" w:color="auto" w:frame="1"/>
                          <w:lang w:val="en-GB" w:eastAsia="en-GB"/>
                        </w:rPr>
                        <w:t>// for parsing multipart/form-data</w:t>
                      </w:r>
                    </w:p>
                    <w:p w:rsidR="00EA6370" w:rsidRPr="00A660BC" w:rsidRDefault="00EA6370" w:rsidP="00A660BC">
                      <w:pPr>
                        <w:ind w:firstLine="0"/>
                        <w:rPr>
                          <w:szCs w:val="26"/>
                        </w:rPr>
                      </w:pPr>
                      <w:r w:rsidRPr="00A660BC">
                        <w:rPr>
                          <w:color w:val="F8F8F2"/>
                          <w:szCs w:val="26"/>
                          <w:shd w:val="clear" w:color="auto" w:fill="23241F"/>
                          <w:lang w:val="en-GB" w:eastAsia="en-GB"/>
                        </w:rPr>
                        <w:t>app.</w:t>
                      </w:r>
                      <w:r w:rsidRPr="00A660BC">
                        <w:rPr>
                          <w:color w:val="F92672"/>
                          <w:szCs w:val="26"/>
                          <w:bdr w:val="none" w:sz="0" w:space="0" w:color="auto" w:frame="1"/>
                          <w:lang w:val="en-GB" w:eastAsia="en-GB"/>
                        </w:rPr>
                        <w:t>use</w:t>
                      </w:r>
                      <w:r w:rsidRPr="00A660BC">
                        <w:rPr>
                          <w:color w:val="F8F8F2"/>
                          <w:szCs w:val="26"/>
                          <w:shd w:val="clear" w:color="auto" w:fill="23241F"/>
                          <w:lang w:val="en-GB" w:eastAsia="en-GB"/>
                        </w:rPr>
                        <w:t>(multer());</w:t>
                      </w:r>
                    </w:p>
                  </w:txbxContent>
                </v:textbox>
              </v:rect>
            </w:pict>
          </mc:Fallback>
        </mc:AlternateContent>
      </w:r>
    </w:p>
    <w:p w:rsidR="00A660BC" w:rsidRPr="00A660BC" w:rsidRDefault="00A660BC" w:rsidP="0018200E">
      <w:pPr>
        <w:jc w:val="left"/>
      </w:pPr>
    </w:p>
    <w:p w:rsidR="00343A7A" w:rsidRDefault="00343A7A" w:rsidP="0018200E">
      <w:pPr>
        <w:jc w:val="left"/>
      </w:pPr>
    </w:p>
    <w:p w:rsidR="00343A7A" w:rsidRDefault="00343A7A" w:rsidP="0018200E">
      <w:pPr>
        <w:jc w:val="left"/>
      </w:pPr>
    </w:p>
    <w:p w:rsidR="00343A7A" w:rsidRDefault="00343A7A" w:rsidP="0018200E">
      <w:pPr>
        <w:jc w:val="left"/>
      </w:pPr>
    </w:p>
    <w:p w:rsidR="00343A7A" w:rsidRDefault="00343A7A" w:rsidP="0018200E">
      <w:pPr>
        <w:jc w:val="left"/>
      </w:pPr>
    </w:p>
    <w:p w:rsidR="00343A7A" w:rsidRDefault="00A660BC" w:rsidP="00A660BC">
      <w:pPr>
        <w:ind w:firstLine="0"/>
        <w:jc w:val="left"/>
      </w:pPr>
      <w:r>
        <w:t>Vậy bằng việc sử dụng bodyParser bạn hoàn toàn có thể lấy được dữ liệu post từ client.</w:t>
      </w:r>
    </w:p>
    <w:p w:rsidR="00343A7A" w:rsidRDefault="00343A7A" w:rsidP="0018200E">
      <w:pPr>
        <w:jc w:val="left"/>
      </w:pPr>
    </w:p>
    <w:p w:rsidR="00343A7A" w:rsidRDefault="00343A7A" w:rsidP="0018200E">
      <w:pPr>
        <w:jc w:val="left"/>
      </w:pPr>
    </w:p>
    <w:p w:rsidR="00343A7A" w:rsidRDefault="00343A7A" w:rsidP="0018200E">
      <w:pPr>
        <w:jc w:val="left"/>
      </w:pPr>
    </w:p>
    <w:p w:rsidR="00685BF4" w:rsidRDefault="00685BF4" w:rsidP="00075234">
      <w:pPr>
        <w:pStyle w:val="Heading2"/>
      </w:pPr>
      <w:r>
        <w:lastRenderedPageBreak/>
        <w:t>CallBack trong javascript</w:t>
      </w:r>
    </w:p>
    <w:p w:rsidR="00685BF4" w:rsidRDefault="00685BF4" w:rsidP="00685BF4">
      <w:r>
        <w:t>Callback là một đoạn code được truyền vào như một tham số của một hàm và chờ để được gọi vào thực thi. Javascript là một ngôn ngữ lập trình hướng sự kiện và bất đồng bộ nên callback function đóng vai trò rất quan trọng, bạn sẽ truyền một callback function vào các sự kiện và xử lý bất đồng bộ đó. Một ví dụ quen thuộc mà hầu như ai cũng đã từng sử dụng mà chỉ có điều là chúng ta không để ý tới. Ví dụ dưới đây trong việc bắt một sự kiện onClick cho một element nào đó:</w:t>
      </w:r>
    </w:p>
    <w:p w:rsidR="00564485" w:rsidRDefault="00564485" w:rsidP="00685BF4"/>
    <w:p w:rsidR="00685BF4" w:rsidRPr="00685BF4" w:rsidRDefault="00685BF4" w:rsidP="00685BF4">
      <w:bookmarkStart w:id="20" w:name="_GoBack"/>
      <w:bookmarkEnd w:id="20"/>
    </w:p>
    <w:p w:rsidR="00075234" w:rsidRDefault="00075234" w:rsidP="00075234">
      <w:pPr>
        <w:pStyle w:val="Heading2"/>
      </w:pPr>
      <w:r>
        <w:t>Promise của Javascript (chỉ có trong phiên bản ECMAScript 6)</w:t>
      </w:r>
    </w:p>
    <w:p w:rsidR="00075234" w:rsidRDefault="00075234" w:rsidP="00075234">
      <w:r>
        <w:t>Chúng ta đều biết javascript là ngôn ngữ bất đồng bộ, vì cơ bản, Nodejs là javaascript phía server. Chính do đặc tính bất đồng bộ mà server web được phát triển bởi nodejs được chạy và thực thi rất nhanh.</w:t>
      </w:r>
    </w:p>
    <w:p w:rsidR="00685BF4" w:rsidRPr="00075234" w:rsidRDefault="00685BF4" w:rsidP="00075234">
      <w:r>
        <w:t>Và cũng do tính bất đồng bộ mà không ít khó khăn đã xảy ra trong giai đoạn phát triển server.</w:t>
      </w:r>
    </w:p>
    <w:p w:rsidR="00075234" w:rsidRPr="00075234" w:rsidRDefault="00075234" w:rsidP="00075234">
      <w:pPr>
        <w:pStyle w:val="Heading2"/>
      </w:pPr>
      <w:r>
        <w:t xml:space="preserve">Async/Await </w:t>
      </w:r>
    </w:p>
    <w:p w:rsidR="00343A7A" w:rsidRDefault="00343A7A" w:rsidP="0018200E">
      <w:pPr>
        <w:jc w:val="left"/>
      </w:pPr>
    </w:p>
    <w:p w:rsidR="00343A7A" w:rsidRDefault="00343A7A" w:rsidP="0018200E">
      <w:pPr>
        <w:jc w:val="left"/>
      </w:pPr>
    </w:p>
    <w:p w:rsidR="00343A7A" w:rsidRDefault="00343A7A" w:rsidP="0018200E">
      <w:pPr>
        <w:jc w:val="left"/>
      </w:pPr>
    </w:p>
    <w:p w:rsidR="00343A7A" w:rsidRDefault="00343A7A" w:rsidP="0018200E">
      <w:pPr>
        <w:jc w:val="left"/>
      </w:pPr>
    </w:p>
    <w:p w:rsidR="00343A7A" w:rsidRDefault="00343A7A" w:rsidP="0018200E">
      <w:pPr>
        <w:jc w:val="left"/>
      </w:pPr>
    </w:p>
    <w:p w:rsidR="00343A7A" w:rsidRDefault="00343A7A" w:rsidP="0018200E">
      <w:pPr>
        <w:jc w:val="left"/>
      </w:pPr>
    </w:p>
    <w:p w:rsidR="00343A7A" w:rsidRDefault="00343A7A" w:rsidP="0018200E">
      <w:pPr>
        <w:jc w:val="left"/>
      </w:pPr>
    </w:p>
    <w:p w:rsidR="00343A7A" w:rsidRDefault="00343A7A" w:rsidP="0018200E">
      <w:pPr>
        <w:jc w:val="left"/>
      </w:pPr>
    </w:p>
    <w:p w:rsidR="00343A7A" w:rsidRPr="00263414" w:rsidRDefault="00343A7A" w:rsidP="0018200E">
      <w:pPr>
        <w:jc w:val="left"/>
      </w:pPr>
    </w:p>
    <w:p w:rsidR="0018200E" w:rsidRDefault="0018200E" w:rsidP="0018200E">
      <w:pPr>
        <w:jc w:val="left"/>
        <w:sectPr w:rsidR="0018200E" w:rsidSect="009165B5">
          <w:pgSz w:w="11907" w:h="16840" w:code="9"/>
          <w:pgMar w:top="1701" w:right="1134" w:bottom="1701" w:left="1985" w:header="709" w:footer="709" w:gutter="0"/>
          <w:cols w:space="708"/>
          <w:docGrid w:linePitch="360"/>
        </w:sectPr>
      </w:pPr>
    </w:p>
    <w:p w:rsidR="00466B47" w:rsidRDefault="008D201A" w:rsidP="004F6DBF">
      <w:pPr>
        <w:pStyle w:val="Heading1"/>
        <w:jc w:val="both"/>
        <w:rPr>
          <w:color w:val="FF0000"/>
        </w:rPr>
      </w:pPr>
      <w:bookmarkStart w:id="21" w:name="_Toc528749036"/>
      <w:bookmarkStart w:id="22" w:name="_Toc169424247"/>
      <w:r>
        <w:lastRenderedPageBreak/>
        <w:t>: PHÂN TÍCH</w:t>
      </w:r>
      <w:bookmarkEnd w:id="21"/>
      <w:r w:rsidR="006F7F72">
        <w:t xml:space="preserve"> </w:t>
      </w:r>
    </w:p>
    <w:p w:rsidR="000B6B71" w:rsidRPr="000B6B71" w:rsidRDefault="000B6B71" w:rsidP="000B6B71">
      <w:r>
        <w:t xml:space="preserve">Chương này </w:t>
      </w:r>
      <w:r w:rsidR="00535CEF">
        <w:t xml:space="preserve">sinh viên </w:t>
      </w:r>
      <w:r>
        <w:t>trình bày quá trình phân tích bài toán hoặc hệ thống từ việc thu thập thông tin, thu nhận yêu cầu ban đầu. Sinh viên có thể trình bày các lược đồ (UML, ERD, …)</w:t>
      </w:r>
    </w:p>
    <w:p w:rsidR="001A08FA" w:rsidRPr="00A16910" w:rsidRDefault="001A08FA" w:rsidP="001A08FA">
      <w:pPr>
        <w:pStyle w:val="Heading2"/>
      </w:pPr>
      <w:bookmarkStart w:id="23" w:name="_Toc528749037"/>
      <w:bookmarkEnd w:id="22"/>
      <w:r>
        <w:t>Tiêu đ</w:t>
      </w:r>
      <w:r>
        <w:rPr>
          <w:rFonts w:cs="Times New Roman"/>
        </w:rPr>
        <w:t>ề</w:t>
      </w:r>
      <w:r>
        <w:t xml:space="preserve"> m</w:t>
      </w:r>
      <w:r>
        <w:rPr>
          <w:rFonts w:cs="Times New Roman"/>
        </w:rPr>
        <w:t>ụ</w:t>
      </w:r>
      <w:r>
        <w:t>c</w:t>
      </w:r>
      <w:bookmarkEnd w:id="23"/>
      <w:r w:rsidR="006F7F72">
        <w:t xml:space="preserve"> </w:t>
      </w:r>
    </w:p>
    <w:p w:rsidR="001A08FA" w:rsidRPr="00A16910" w:rsidRDefault="001A08FA" w:rsidP="001A08FA">
      <w:pPr>
        <w:pStyle w:val="Heading3"/>
      </w:pPr>
      <w:bookmarkStart w:id="24" w:name="_Toc528749038"/>
      <w:r>
        <w:t>Tiêu đề tiểu mục</w:t>
      </w:r>
      <w:bookmarkEnd w:id="24"/>
      <w:r w:rsidR="006F7F72">
        <w:t xml:space="preserve"> </w:t>
      </w:r>
    </w:p>
    <w:p w:rsidR="001A08FA" w:rsidRPr="00A16910" w:rsidRDefault="00510BA3" w:rsidP="00585F4E">
      <w:r>
        <w:t xml:space="preserve">Nội dung tiểu  mục </w:t>
      </w:r>
    </w:p>
    <w:p w:rsidR="001A08FA" w:rsidRPr="00A16910" w:rsidRDefault="001A08FA" w:rsidP="001A08FA">
      <w:pPr>
        <w:pStyle w:val="Heading3"/>
      </w:pPr>
      <w:bookmarkStart w:id="25" w:name="_Toc528749039"/>
      <w:r>
        <w:t>Tiêu đề tiểu mục</w:t>
      </w:r>
      <w:bookmarkEnd w:id="25"/>
    </w:p>
    <w:p w:rsidR="001A08FA" w:rsidRDefault="00510BA3" w:rsidP="00585F4E">
      <w:r>
        <w:t>Nội dung tiểu  mục</w:t>
      </w:r>
    </w:p>
    <w:p w:rsidR="001A08FA" w:rsidRDefault="001A08FA" w:rsidP="001A08FA">
      <w:pPr>
        <w:pStyle w:val="Heading2"/>
      </w:pPr>
      <w:bookmarkStart w:id="26" w:name="_Toc528749040"/>
      <w:r>
        <w:t>Tiêu đề mục</w:t>
      </w:r>
      <w:bookmarkEnd w:id="26"/>
    </w:p>
    <w:p w:rsidR="001A08FA" w:rsidRPr="00A16910" w:rsidRDefault="001A08FA" w:rsidP="001A08FA">
      <w:pPr>
        <w:pStyle w:val="Heading3"/>
      </w:pPr>
      <w:bookmarkStart w:id="27" w:name="_Toc528749041"/>
      <w:r>
        <w:t>Tiêu đề tiểu mục</w:t>
      </w:r>
      <w:bookmarkEnd w:id="27"/>
    </w:p>
    <w:p w:rsidR="001A08FA" w:rsidRPr="00A16910" w:rsidRDefault="00510BA3" w:rsidP="00585F4E">
      <w:r>
        <w:t>Nội dung tiểu  mục</w:t>
      </w:r>
    </w:p>
    <w:p w:rsidR="001A08FA" w:rsidRPr="00A16910" w:rsidRDefault="001A08FA" w:rsidP="001A08FA">
      <w:pPr>
        <w:pStyle w:val="Heading3"/>
      </w:pPr>
      <w:bookmarkStart w:id="28" w:name="_Toc528749042"/>
      <w:r>
        <w:t>Tiêu đề tiểu mục</w:t>
      </w:r>
      <w:bookmarkEnd w:id="28"/>
    </w:p>
    <w:p w:rsidR="00E800F6"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29" w:name="_Toc528749043"/>
      <w:r>
        <w:lastRenderedPageBreak/>
        <w:t>:</w:t>
      </w:r>
      <w:bookmarkStart w:id="30" w:name="_Toc169424250"/>
      <w:r>
        <w:t xml:space="preserve"> </w:t>
      </w:r>
      <w:r w:rsidR="0007352A">
        <w:t xml:space="preserve">THIẾT KẾ VÀ </w:t>
      </w:r>
      <w:bookmarkEnd w:id="30"/>
      <w:r>
        <w:t>HIỆN THỰC</w:t>
      </w:r>
      <w:bookmarkEnd w:id="29"/>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31" w:name="_Toc528749044"/>
      <w:r>
        <w:t>Tiêu đề mục</w:t>
      </w:r>
      <w:bookmarkEnd w:id="31"/>
    </w:p>
    <w:p w:rsidR="001A08FA" w:rsidRPr="00A16910" w:rsidRDefault="001A08FA" w:rsidP="001A08FA">
      <w:pPr>
        <w:pStyle w:val="Heading3"/>
      </w:pPr>
      <w:bookmarkStart w:id="32" w:name="_Toc528749045"/>
      <w:r>
        <w:t>Tiêu đề tiểu mục</w:t>
      </w:r>
      <w:bookmarkEnd w:id="32"/>
    </w:p>
    <w:p w:rsidR="001A08FA" w:rsidRPr="00A16910" w:rsidRDefault="00510BA3" w:rsidP="00585F4E">
      <w:r>
        <w:t>Nội dung tiểu  mục</w:t>
      </w:r>
    </w:p>
    <w:p w:rsidR="001A08FA" w:rsidRPr="00A16910" w:rsidRDefault="001A08FA" w:rsidP="001A08FA">
      <w:pPr>
        <w:pStyle w:val="Heading3"/>
      </w:pPr>
      <w:bookmarkStart w:id="33" w:name="_Toc528749046"/>
      <w:r>
        <w:t>Tiêu đề tiểu mục</w:t>
      </w:r>
      <w:bookmarkEnd w:id="33"/>
    </w:p>
    <w:p w:rsidR="001A08FA" w:rsidRDefault="00510BA3" w:rsidP="00585F4E">
      <w:r>
        <w:t>Nội dung tiểu  mục</w:t>
      </w:r>
    </w:p>
    <w:p w:rsidR="001A08FA" w:rsidRDefault="001A08FA" w:rsidP="001A08FA">
      <w:pPr>
        <w:pStyle w:val="Heading2"/>
      </w:pPr>
      <w:bookmarkStart w:id="34" w:name="_Toc528749047"/>
      <w:r>
        <w:t>Tiêu đề mục</w:t>
      </w:r>
      <w:bookmarkEnd w:id="34"/>
    </w:p>
    <w:p w:rsidR="001A08FA" w:rsidRPr="00A16910" w:rsidRDefault="001A08FA" w:rsidP="001A08FA">
      <w:pPr>
        <w:pStyle w:val="Heading3"/>
      </w:pPr>
      <w:bookmarkStart w:id="35" w:name="_Toc528749048"/>
      <w:r>
        <w:t>Tiêu đề tiểu mục</w:t>
      </w:r>
      <w:bookmarkEnd w:id="35"/>
    </w:p>
    <w:p w:rsidR="001A08FA" w:rsidRPr="00A16910" w:rsidRDefault="00510BA3" w:rsidP="00585F4E">
      <w:r>
        <w:t>Nội dung tiểu  mục</w:t>
      </w:r>
    </w:p>
    <w:p w:rsidR="001A08FA" w:rsidRPr="00A16910" w:rsidRDefault="001A08FA" w:rsidP="001A08FA">
      <w:pPr>
        <w:pStyle w:val="Heading3"/>
      </w:pPr>
      <w:bookmarkStart w:id="36" w:name="_Toc528749049"/>
      <w:r>
        <w:t>Tiêu đề tiểu mục</w:t>
      </w:r>
      <w:bookmarkEnd w:id="36"/>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37" w:name="_Toc169424253"/>
      <w:bookmarkStart w:id="38" w:name="_Toc528749050"/>
      <w:r>
        <w:lastRenderedPageBreak/>
        <w:t>:</w:t>
      </w:r>
      <w:r w:rsidR="008D201A" w:rsidRPr="000B6FBD">
        <w:t xml:space="preserve"> </w:t>
      </w:r>
      <w:r w:rsidR="0007352A" w:rsidRPr="000B6FBD">
        <w:t>KẾT LUẬN</w:t>
      </w:r>
      <w:bookmarkEnd w:id="37"/>
      <w:bookmarkEnd w:id="38"/>
    </w:p>
    <w:p w:rsidR="00EA6798" w:rsidRDefault="00EA6798" w:rsidP="000B6FBD">
      <w:pPr>
        <w:pStyle w:val="Heading2"/>
      </w:pPr>
      <w:bookmarkStart w:id="39" w:name="_Toc528749051"/>
      <w:r>
        <w:t>Kết quả đạt được</w:t>
      </w:r>
      <w:bookmarkEnd w:id="39"/>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bookmarkStart w:id="40" w:name="_Toc528749052"/>
      <w:r>
        <w:t>Hạn chế của đồ án</w:t>
      </w:r>
      <w:bookmarkEnd w:id="40"/>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41" w:name="_Toc528749053"/>
      <w:r>
        <w:t>Hướng phát triển</w:t>
      </w:r>
      <w:bookmarkEnd w:id="41"/>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42" w:name="_Toc169424254"/>
    </w:p>
    <w:p w:rsidR="00BB71A4" w:rsidRDefault="0007352A" w:rsidP="006A4FFB">
      <w:pPr>
        <w:pStyle w:val="Heading1"/>
        <w:numPr>
          <w:ilvl w:val="0"/>
          <w:numId w:val="0"/>
        </w:numPr>
      </w:pPr>
      <w:bookmarkStart w:id="43" w:name="_Toc528749054"/>
      <w:r>
        <w:t>TÀI LIỆU THAM KHẢO</w:t>
      </w:r>
      <w:bookmarkEnd w:id="42"/>
      <w:bookmarkEnd w:id="43"/>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31"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44" w:name="_Toc169424255"/>
      <w:bookmarkStart w:id="45" w:name="_Toc528749055"/>
      <w:r>
        <w:lastRenderedPageBreak/>
        <w:t>PHỤ LỤC</w:t>
      </w:r>
      <w:bookmarkEnd w:id="44"/>
      <w:bookmarkEnd w:id="45"/>
    </w:p>
    <w:p w:rsidR="00EA7CFA" w:rsidRPr="00EA7CFA" w:rsidRDefault="00EA7CFA" w:rsidP="00EA7CFA"/>
    <w:sectPr w:rsidR="00EA7CFA" w:rsidRPr="00EA7CFA" w:rsidSect="009165B5">
      <w:headerReference w:type="even" r:id="rId32"/>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0BA" w:rsidRDefault="00DF40BA">
      <w:r>
        <w:separator/>
      </w:r>
    </w:p>
    <w:p w:rsidR="00DF40BA" w:rsidRDefault="00DF40BA"/>
  </w:endnote>
  <w:endnote w:type="continuationSeparator" w:id="0">
    <w:p w:rsidR="00DF40BA" w:rsidRDefault="00DF40BA">
      <w:r>
        <w:continuationSeparator/>
      </w:r>
    </w:p>
    <w:p w:rsidR="00DF40BA" w:rsidRDefault="00DF40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370" w:rsidRDefault="00EA6370"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A6370" w:rsidRDefault="00EA6370"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EA6370" w:rsidTr="009165B5">
      <w:tc>
        <w:tcPr>
          <w:tcW w:w="2979" w:type="dxa"/>
          <w:shd w:val="clear" w:color="auto" w:fill="FAFAFA"/>
        </w:tcPr>
        <w:p w:rsidR="00EA6370" w:rsidRPr="009165B5" w:rsidRDefault="00EA6370" w:rsidP="00C24DC5">
          <w:pPr>
            <w:pStyle w:val="Footer"/>
            <w:tabs>
              <w:tab w:val="clear" w:pos="4320"/>
              <w:tab w:val="clear" w:pos="8640"/>
            </w:tabs>
            <w:spacing w:before="0" w:line="240" w:lineRule="auto"/>
            <w:ind w:right="360" w:firstLine="0"/>
            <w:rPr>
              <w:i/>
              <w:sz w:val="24"/>
            </w:rPr>
          </w:pPr>
          <w:r w:rsidRPr="002441F1">
            <w:rPr>
              <w:i/>
              <w:sz w:val="24"/>
              <w:highlight w:val="yellow"/>
            </w:rPr>
            <w:t>Trần Thế Vũ</w:t>
          </w:r>
        </w:p>
      </w:tc>
      <w:tc>
        <w:tcPr>
          <w:tcW w:w="2961" w:type="dxa"/>
          <w:shd w:val="clear" w:color="auto" w:fill="FAFAFA"/>
        </w:tcPr>
        <w:p w:rsidR="00EA6370" w:rsidRPr="00B57E92" w:rsidRDefault="00EA6370"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564485">
            <w:rPr>
              <w:rStyle w:val="PageNumber"/>
              <w:noProof/>
              <w:sz w:val="24"/>
            </w:rPr>
            <w:t>30</w:t>
          </w:r>
          <w:r w:rsidRPr="00B57E92">
            <w:rPr>
              <w:rStyle w:val="PageNumber"/>
              <w:sz w:val="24"/>
            </w:rPr>
            <w:fldChar w:fldCharType="end"/>
          </w:r>
        </w:p>
      </w:tc>
      <w:tc>
        <w:tcPr>
          <w:tcW w:w="2962" w:type="dxa"/>
          <w:shd w:val="clear" w:color="auto" w:fill="FAFAFA"/>
        </w:tcPr>
        <w:p w:rsidR="00EA6370" w:rsidRPr="00570EF4" w:rsidRDefault="00EA6370" w:rsidP="000119D1">
          <w:pPr>
            <w:pStyle w:val="Footer"/>
            <w:tabs>
              <w:tab w:val="clear" w:pos="4320"/>
              <w:tab w:val="clear" w:pos="8640"/>
            </w:tabs>
            <w:spacing w:before="0" w:line="240" w:lineRule="auto"/>
            <w:ind w:right="-1" w:firstLine="0"/>
            <w:jc w:val="right"/>
            <w:rPr>
              <w:i/>
              <w:sz w:val="24"/>
            </w:rPr>
          </w:pPr>
          <w:r w:rsidRPr="000119D1">
            <w:rPr>
              <w:i/>
              <w:sz w:val="24"/>
              <w:highlight w:val="yellow"/>
            </w:rPr>
            <w:t>Lớp DH</w:t>
          </w:r>
          <w:r>
            <w:rPr>
              <w:i/>
              <w:sz w:val="24"/>
              <w:highlight w:val="yellow"/>
            </w:rPr>
            <w:t>KTPM11CTT</w:t>
          </w:r>
        </w:p>
      </w:tc>
    </w:tr>
  </w:tbl>
  <w:p w:rsidR="00EA6370" w:rsidRDefault="00EA6370"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0BA" w:rsidRDefault="00DF40BA">
      <w:r>
        <w:separator/>
      </w:r>
    </w:p>
    <w:p w:rsidR="00DF40BA" w:rsidRDefault="00DF40BA"/>
  </w:footnote>
  <w:footnote w:type="continuationSeparator" w:id="0">
    <w:p w:rsidR="00DF40BA" w:rsidRDefault="00DF40BA">
      <w:r>
        <w:continuationSeparator/>
      </w:r>
    </w:p>
    <w:p w:rsidR="00DF40BA" w:rsidRDefault="00DF40B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370" w:rsidRDefault="00EA6370"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EA6370" w:rsidRPr="00570EF4" w:rsidTr="009165B5">
      <w:tc>
        <w:tcPr>
          <w:tcW w:w="9004" w:type="dxa"/>
          <w:shd w:val="clear" w:color="auto" w:fill="FAFAFA"/>
        </w:tcPr>
        <w:p w:rsidR="00EA6370" w:rsidRPr="00570EF4" w:rsidRDefault="00EA6370" w:rsidP="006C1FC6">
          <w:pPr>
            <w:pStyle w:val="Header"/>
            <w:spacing w:before="0" w:line="240" w:lineRule="auto"/>
            <w:ind w:firstLine="0"/>
            <w:rPr>
              <w:i/>
              <w:sz w:val="24"/>
            </w:rPr>
          </w:pPr>
          <w:r>
            <w:rPr>
              <w:i/>
              <w:sz w:val="24"/>
            </w:rPr>
            <w:t xml:space="preserve">Khóa  tốt nghiệp chuyên ngành </w:t>
          </w:r>
          <w:r w:rsidRPr="005A6ED1">
            <w:rPr>
              <w:i/>
              <w:sz w:val="24"/>
              <w:highlight w:val="yellow"/>
            </w:rPr>
            <w:t>Kỹ Thuật Phần Mềm</w:t>
          </w:r>
          <w:r>
            <w:rPr>
              <w:i/>
              <w:sz w:val="24"/>
            </w:rPr>
            <w:t xml:space="preserve"> </w:t>
          </w:r>
        </w:p>
      </w:tc>
    </w:tr>
  </w:tbl>
  <w:p w:rsidR="00EA6370" w:rsidRPr="00162939" w:rsidRDefault="00EA6370"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370" w:rsidRDefault="00EA63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157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76266A1"/>
    <w:multiLevelType w:val="hybridMultilevel"/>
    <w:tmpl w:val="F4805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D7CA9"/>
    <w:multiLevelType w:val="hybridMultilevel"/>
    <w:tmpl w:val="8814DCB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27D2590C"/>
    <w:multiLevelType w:val="multilevel"/>
    <w:tmpl w:val="E3BA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1E1397"/>
    <w:multiLevelType w:val="hybridMultilevel"/>
    <w:tmpl w:val="C66EF55E"/>
    <w:lvl w:ilvl="0" w:tplc="00F06226">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5" w15:restartNumberingAfterBreak="0">
    <w:nsid w:val="2ACD3B16"/>
    <w:multiLevelType w:val="hybridMultilevel"/>
    <w:tmpl w:val="19948A6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30740B34"/>
    <w:multiLevelType w:val="hybridMultilevel"/>
    <w:tmpl w:val="F00ED9D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4B74742D"/>
    <w:multiLevelType w:val="hybridMultilevel"/>
    <w:tmpl w:val="4476D1CC"/>
    <w:lvl w:ilvl="0" w:tplc="08090001">
      <w:start w:val="1"/>
      <w:numFmt w:val="bullet"/>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8" w15:restartNumberingAfterBreak="0">
    <w:nsid w:val="4C411A80"/>
    <w:multiLevelType w:val="hybridMultilevel"/>
    <w:tmpl w:val="9C64161C"/>
    <w:lvl w:ilvl="0" w:tplc="89146B2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4D05093B"/>
    <w:multiLevelType w:val="hybridMultilevel"/>
    <w:tmpl w:val="2B42FA6C"/>
    <w:lvl w:ilvl="0" w:tplc="7DE68672">
      <w:start w:val="1"/>
      <w:numFmt w:val="decimal"/>
      <w:lvlText w:val="%1."/>
      <w:lvlJc w:val="left"/>
      <w:pPr>
        <w:ind w:left="1077" w:hanging="360"/>
      </w:pPr>
      <w:rPr>
        <w:rFonts w:hint="default"/>
      </w:r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0" w15:restartNumberingAfterBreak="0">
    <w:nsid w:val="4D126E05"/>
    <w:multiLevelType w:val="hybridMultilevel"/>
    <w:tmpl w:val="13D4101C"/>
    <w:lvl w:ilvl="0" w:tplc="08090001">
      <w:start w:val="1"/>
      <w:numFmt w:val="bullet"/>
      <w:lvlText w:val=""/>
      <w:lvlJc w:val="left"/>
      <w:pPr>
        <w:ind w:left="1287" w:hanging="360"/>
      </w:pPr>
      <w:rPr>
        <w:rFonts w:ascii="Symbol" w:hAnsi="Symbol" w:hint="default"/>
      </w:rPr>
    </w:lvl>
    <w:lvl w:ilvl="1" w:tplc="08090001">
      <w:start w:val="1"/>
      <w:numFmt w:val="bullet"/>
      <w:lvlText w:val=""/>
      <w:lvlJc w:val="left"/>
      <w:pPr>
        <w:ind w:left="2007" w:hanging="360"/>
      </w:pPr>
      <w:rPr>
        <w:rFonts w:ascii="Symbol" w:hAnsi="Symbol"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51EE65B4"/>
    <w:multiLevelType w:val="hybridMultilevel"/>
    <w:tmpl w:val="E36092A8"/>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15:restartNumberingAfterBreak="0">
    <w:nsid w:val="559E4F99"/>
    <w:multiLevelType w:val="hybridMultilevel"/>
    <w:tmpl w:val="ADC0437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5C9468BF"/>
    <w:multiLevelType w:val="hybridMultilevel"/>
    <w:tmpl w:val="06DC93AE"/>
    <w:lvl w:ilvl="0" w:tplc="FA622A5A">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5" w15:restartNumberingAfterBreak="0">
    <w:nsid w:val="611C3807"/>
    <w:multiLevelType w:val="hybridMultilevel"/>
    <w:tmpl w:val="4FFCCB4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E834F2"/>
    <w:multiLevelType w:val="hybridMultilevel"/>
    <w:tmpl w:val="56A43782"/>
    <w:lvl w:ilvl="0" w:tplc="E5B4BE3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8" w15:restartNumberingAfterBreak="0">
    <w:nsid w:val="717846E2"/>
    <w:multiLevelType w:val="hybridMultilevel"/>
    <w:tmpl w:val="1DDE0CE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DB42AD"/>
    <w:multiLevelType w:val="hybridMultilevel"/>
    <w:tmpl w:val="6C184B1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EA5F40"/>
    <w:multiLevelType w:val="hybridMultilevel"/>
    <w:tmpl w:val="ED686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1248C5"/>
    <w:multiLevelType w:val="hybridMultilevel"/>
    <w:tmpl w:val="F2D6859C"/>
    <w:lvl w:ilvl="0" w:tplc="0809000F">
      <w:start w:val="1"/>
      <w:numFmt w:val="decimal"/>
      <w:lvlText w:val="%1."/>
      <w:lvlJc w:val="left"/>
      <w:pPr>
        <w:ind w:left="4320" w:hanging="360"/>
      </w:p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num w:numId="1">
    <w:abstractNumId w:val="0"/>
  </w:num>
  <w:num w:numId="2">
    <w:abstractNumId w:val="11"/>
  </w:num>
  <w:num w:numId="3">
    <w:abstractNumId w:val="16"/>
  </w:num>
  <w:num w:numId="4">
    <w:abstractNumId w:val="21"/>
  </w:num>
  <w:num w:numId="5">
    <w:abstractNumId w:val="13"/>
  </w:num>
  <w:num w:numId="6">
    <w:abstractNumId w:val="15"/>
  </w:num>
  <w:num w:numId="7">
    <w:abstractNumId w:val="10"/>
  </w:num>
  <w:num w:numId="8">
    <w:abstractNumId w:val="8"/>
  </w:num>
  <w:num w:numId="9">
    <w:abstractNumId w:val="17"/>
  </w:num>
  <w:num w:numId="10">
    <w:abstractNumId w:val="19"/>
  </w:num>
  <w:num w:numId="11">
    <w:abstractNumId w:val="7"/>
  </w:num>
  <w:num w:numId="12">
    <w:abstractNumId w:val="18"/>
  </w:num>
  <w:num w:numId="13">
    <w:abstractNumId w:val="20"/>
  </w:num>
  <w:num w:numId="14">
    <w:abstractNumId w:val="2"/>
  </w:num>
  <w:num w:numId="15">
    <w:abstractNumId w:val="4"/>
  </w:num>
  <w:num w:numId="16">
    <w:abstractNumId w:val="9"/>
  </w:num>
  <w:num w:numId="17">
    <w:abstractNumId w:val="5"/>
  </w:num>
  <w:num w:numId="18">
    <w:abstractNumId w:val="14"/>
  </w:num>
  <w:num w:numId="19">
    <w:abstractNumId w:val="12"/>
  </w:num>
  <w:num w:numId="20">
    <w:abstractNumId w:val="1"/>
  </w:num>
  <w:num w:numId="21">
    <w:abstractNumId w:val="6"/>
  </w:num>
  <w:num w:numId="22">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855"/>
    <w:rsid w:val="0000420E"/>
    <w:rsid w:val="000119D1"/>
    <w:rsid w:val="00024F8B"/>
    <w:rsid w:val="00032DF2"/>
    <w:rsid w:val="00032E6B"/>
    <w:rsid w:val="000415C8"/>
    <w:rsid w:val="00041E78"/>
    <w:rsid w:val="00061855"/>
    <w:rsid w:val="00066A27"/>
    <w:rsid w:val="0007281B"/>
    <w:rsid w:val="0007352A"/>
    <w:rsid w:val="00075234"/>
    <w:rsid w:val="00076599"/>
    <w:rsid w:val="000936DA"/>
    <w:rsid w:val="000968D4"/>
    <w:rsid w:val="000A2278"/>
    <w:rsid w:val="000B66C0"/>
    <w:rsid w:val="000B6B71"/>
    <w:rsid w:val="000B6FBD"/>
    <w:rsid w:val="000C5F09"/>
    <w:rsid w:val="000D3391"/>
    <w:rsid w:val="000F1E18"/>
    <w:rsid w:val="001028A1"/>
    <w:rsid w:val="00132F91"/>
    <w:rsid w:val="00141531"/>
    <w:rsid w:val="0015177B"/>
    <w:rsid w:val="00162939"/>
    <w:rsid w:val="0018200E"/>
    <w:rsid w:val="0018354F"/>
    <w:rsid w:val="00192969"/>
    <w:rsid w:val="001A08FA"/>
    <w:rsid w:val="001A75D4"/>
    <w:rsid w:val="001C6057"/>
    <w:rsid w:val="001D0D77"/>
    <w:rsid w:val="001D29A1"/>
    <w:rsid w:val="001D730B"/>
    <w:rsid w:val="001E4630"/>
    <w:rsid w:val="001F2DB1"/>
    <w:rsid w:val="001F351F"/>
    <w:rsid w:val="00213E4E"/>
    <w:rsid w:val="00222D64"/>
    <w:rsid w:val="002254C6"/>
    <w:rsid w:val="00227D14"/>
    <w:rsid w:val="00242CF0"/>
    <w:rsid w:val="00243BE7"/>
    <w:rsid w:val="002441F1"/>
    <w:rsid w:val="00253413"/>
    <w:rsid w:val="00256573"/>
    <w:rsid w:val="002615FC"/>
    <w:rsid w:val="00263414"/>
    <w:rsid w:val="0026378F"/>
    <w:rsid w:val="00266945"/>
    <w:rsid w:val="002703A5"/>
    <w:rsid w:val="00272D18"/>
    <w:rsid w:val="00284C3B"/>
    <w:rsid w:val="00292141"/>
    <w:rsid w:val="002A3C11"/>
    <w:rsid w:val="002A6C79"/>
    <w:rsid w:val="002B2AA9"/>
    <w:rsid w:val="002C01F7"/>
    <w:rsid w:val="002C3177"/>
    <w:rsid w:val="002D16F4"/>
    <w:rsid w:val="002D6ECA"/>
    <w:rsid w:val="002E6C36"/>
    <w:rsid w:val="002F5093"/>
    <w:rsid w:val="00316329"/>
    <w:rsid w:val="00332B2A"/>
    <w:rsid w:val="00337C58"/>
    <w:rsid w:val="00341D97"/>
    <w:rsid w:val="0034391F"/>
    <w:rsid w:val="00343A7A"/>
    <w:rsid w:val="00344655"/>
    <w:rsid w:val="003510E3"/>
    <w:rsid w:val="00352680"/>
    <w:rsid w:val="00354DF6"/>
    <w:rsid w:val="00366214"/>
    <w:rsid w:val="00367E92"/>
    <w:rsid w:val="00372545"/>
    <w:rsid w:val="003918B2"/>
    <w:rsid w:val="00395895"/>
    <w:rsid w:val="003A6197"/>
    <w:rsid w:val="003B30C7"/>
    <w:rsid w:val="003B6DF6"/>
    <w:rsid w:val="003C1390"/>
    <w:rsid w:val="003C7DF3"/>
    <w:rsid w:val="003E7AF7"/>
    <w:rsid w:val="003F50F7"/>
    <w:rsid w:val="0041556C"/>
    <w:rsid w:val="004213B7"/>
    <w:rsid w:val="004268B9"/>
    <w:rsid w:val="00433023"/>
    <w:rsid w:val="00444438"/>
    <w:rsid w:val="004500E2"/>
    <w:rsid w:val="00451173"/>
    <w:rsid w:val="00466B47"/>
    <w:rsid w:val="00477BB5"/>
    <w:rsid w:val="00484E67"/>
    <w:rsid w:val="004A3046"/>
    <w:rsid w:val="004B274E"/>
    <w:rsid w:val="004B32DA"/>
    <w:rsid w:val="004B4BF6"/>
    <w:rsid w:val="004C00BA"/>
    <w:rsid w:val="004C1D6A"/>
    <w:rsid w:val="004E34D0"/>
    <w:rsid w:val="004E3C21"/>
    <w:rsid w:val="004F6249"/>
    <w:rsid w:val="004F6DBF"/>
    <w:rsid w:val="0050292A"/>
    <w:rsid w:val="00503B3E"/>
    <w:rsid w:val="0050764E"/>
    <w:rsid w:val="00510BA3"/>
    <w:rsid w:val="00511681"/>
    <w:rsid w:val="00511C02"/>
    <w:rsid w:val="00520BCB"/>
    <w:rsid w:val="00526DC0"/>
    <w:rsid w:val="00535CEF"/>
    <w:rsid w:val="00554D3D"/>
    <w:rsid w:val="00564485"/>
    <w:rsid w:val="00570EF4"/>
    <w:rsid w:val="00585F4E"/>
    <w:rsid w:val="00591085"/>
    <w:rsid w:val="005955BB"/>
    <w:rsid w:val="00597ACF"/>
    <w:rsid w:val="005A01C8"/>
    <w:rsid w:val="005A56FA"/>
    <w:rsid w:val="005A6ED1"/>
    <w:rsid w:val="005B7357"/>
    <w:rsid w:val="005C2261"/>
    <w:rsid w:val="005C29A7"/>
    <w:rsid w:val="005D68FF"/>
    <w:rsid w:val="005D6CF1"/>
    <w:rsid w:val="005F5420"/>
    <w:rsid w:val="0060062A"/>
    <w:rsid w:val="00607962"/>
    <w:rsid w:val="00620688"/>
    <w:rsid w:val="006208DA"/>
    <w:rsid w:val="00625D4A"/>
    <w:rsid w:val="00625E8F"/>
    <w:rsid w:val="006322F7"/>
    <w:rsid w:val="00632D4C"/>
    <w:rsid w:val="006354F5"/>
    <w:rsid w:val="00637F5F"/>
    <w:rsid w:val="00641168"/>
    <w:rsid w:val="0066625C"/>
    <w:rsid w:val="006721BD"/>
    <w:rsid w:val="00674E7A"/>
    <w:rsid w:val="0068080C"/>
    <w:rsid w:val="00682F22"/>
    <w:rsid w:val="00683FAA"/>
    <w:rsid w:val="00685BF4"/>
    <w:rsid w:val="00686042"/>
    <w:rsid w:val="00687D1A"/>
    <w:rsid w:val="00690D36"/>
    <w:rsid w:val="0069113E"/>
    <w:rsid w:val="00691AA0"/>
    <w:rsid w:val="00691C40"/>
    <w:rsid w:val="006924B5"/>
    <w:rsid w:val="006A4FFB"/>
    <w:rsid w:val="006A7661"/>
    <w:rsid w:val="006B6CA9"/>
    <w:rsid w:val="006C08C7"/>
    <w:rsid w:val="006C1FC6"/>
    <w:rsid w:val="006C726C"/>
    <w:rsid w:val="006D1040"/>
    <w:rsid w:val="006D122E"/>
    <w:rsid w:val="006E3EE9"/>
    <w:rsid w:val="006E745E"/>
    <w:rsid w:val="006F1C09"/>
    <w:rsid w:val="006F7F72"/>
    <w:rsid w:val="00710E7D"/>
    <w:rsid w:val="00715016"/>
    <w:rsid w:val="007236B8"/>
    <w:rsid w:val="0073001F"/>
    <w:rsid w:val="00734C2E"/>
    <w:rsid w:val="0073513A"/>
    <w:rsid w:val="00753684"/>
    <w:rsid w:val="00760E25"/>
    <w:rsid w:val="0077247B"/>
    <w:rsid w:val="007800BE"/>
    <w:rsid w:val="00791320"/>
    <w:rsid w:val="00793C69"/>
    <w:rsid w:val="00796B5B"/>
    <w:rsid w:val="007A37BD"/>
    <w:rsid w:val="007A663A"/>
    <w:rsid w:val="007B2499"/>
    <w:rsid w:val="007C28B3"/>
    <w:rsid w:val="007C67D8"/>
    <w:rsid w:val="007F0419"/>
    <w:rsid w:val="00802482"/>
    <w:rsid w:val="008129E1"/>
    <w:rsid w:val="00830C28"/>
    <w:rsid w:val="00832E9E"/>
    <w:rsid w:val="00833757"/>
    <w:rsid w:val="00841662"/>
    <w:rsid w:val="00844B3E"/>
    <w:rsid w:val="00845665"/>
    <w:rsid w:val="00853DAC"/>
    <w:rsid w:val="008571E6"/>
    <w:rsid w:val="00873E0F"/>
    <w:rsid w:val="00874002"/>
    <w:rsid w:val="00890157"/>
    <w:rsid w:val="0089077B"/>
    <w:rsid w:val="00891AE1"/>
    <w:rsid w:val="008B0F12"/>
    <w:rsid w:val="008C2D3B"/>
    <w:rsid w:val="008D080A"/>
    <w:rsid w:val="008D201A"/>
    <w:rsid w:val="008E76AE"/>
    <w:rsid w:val="008F3A79"/>
    <w:rsid w:val="008F6358"/>
    <w:rsid w:val="008F6806"/>
    <w:rsid w:val="009165B5"/>
    <w:rsid w:val="00916D44"/>
    <w:rsid w:val="0092047C"/>
    <w:rsid w:val="00927237"/>
    <w:rsid w:val="00932D2C"/>
    <w:rsid w:val="00934F9E"/>
    <w:rsid w:val="00941149"/>
    <w:rsid w:val="0095236D"/>
    <w:rsid w:val="00957CFE"/>
    <w:rsid w:val="00976CB1"/>
    <w:rsid w:val="00980CBB"/>
    <w:rsid w:val="00982FFA"/>
    <w:rsid w:val="00983CC8"/>
    <w:rsid w:val="0099097B"/>
    <w:rsid w:val="00991BC2"/>
    <w:rsid w:val="009927CC"/>
    <w:rsid w:val="0099280A"/>
    <w:rsid w:val="009944C9"/>
    <w:rsid w:val="00996DFB"/>
    <w:rsid w:val="009C181C"/>
    <w:rsid w:val="009C6954"/>
    <w:rsid w:val="009C6BFA"/>
    <w:rsid w:val="009C7087"/>
    <w:rsid w:val="009E77CD"/>
    <w:rsid w:val="009E7E43"/>
    <w:rsid w:val="00A03445"/>
    <w:rsid w:val="00A12DDA"/>
    <w:rsid w:val="00A144E9"/>
    <w:rsid w:val="00A14D85"/>
    <w:rsid w:val="00A16910"/>
    <w:rsid w:val="00A22D72"/>
    <w:rsid w:val="00A33BF0"/>
    <w:rsid w:val="00A33F5D"/>
    <w:rsid w:val="00A36C3B"/>
    <w:rsid w:val="00A43D69"/>
    <w:rsid w:val="00A520AB"/>
    <w:rsid w:val="00A54EB5"/>
    <w:rsid w:val="00A57645"/>
    <w:rsid w:val="00A64047"/>
    <w:rsid w:val="00A65CE1"/>
    <w:rsid w:val="00A65EB7"/>
    <w:rsid w:val="00A660BC"/>
    <w:rsid w:val="00A663D2"/>
    <w:rsid w:val="00A74F3C"/>
    <w:rsid w:val="00A75B8B"/>
    <w:rsid w:val="00A75E05"/>
    <w:rsid w:val="00A77777"/>
    <w:rsid w:val="00A873BC"/>
    <w:rsid w:val="00A91462"/>
    <w:rsid w:val="00A93577"/>
    <w:rsid w:val="00AB428E"/>
    <w:rsid w:val="00AB4446"/>
    <w:rsid w:val="00AB4DE3"/>
    <w:rsid w:val="00AC4081"/>
    <w:rsid w:val="00AD518C"/>
    <w:rsid w:val="00AE02ED"/>
    <w:rsid w:val="00AF66B3"/>
    <w:rsid w:val="00B04AFA"/>
    <w:rsid w:val="00B07DB5"/>
    <w:rsid w:val="00B11C20"/>
    <w:rsid w:val="00B16BC7"/>
    <w:rsid w:val="00B27AFB"/>
    <w:rsid w:val="00B31112"/>
    <w:rsid w:val="00B3755E"/>
    <w:rsid w:val="00B37CF8"/>
    <w:rsid w:val="00B41A05"/>
    <w:rsid w:val="00B43BD0"/>
    <w:rsid w:val="00B51658"/>
    <w:rsid w:val="00B57E92"/>
    <w:rsid w:val="00B65E39"/>
    <w:rsid w:val="00B72142"/>
    <w:rsid w:val="00B7266A"/>
    <w:rsid w:val="00B73F92"/>
    <w:rsid w:val="00B75129"/>
    <w:rsid w:val="00B81D23"/>
    <w:rsid w:val="00B86125"/>
    <w:rsid w:val="00B86E0A"/>
    <w:rsid w:val="00BA24FB"/>
    <w:rsid w:val="00BA2ABF"/>
    <w:rsid w:val="00BA6B26"/>
    <w:rsid w:val="00BA7A41"/>
    <w:rsid w:val="00BB0637"/>
    <w:rsid w:val="00BB71A4"/>
    <w:rsid w:val="00BC04A8"/>
    <w:rsid w:val="00BC2CA7"/>
    <w:rsid w:val="00C01ABC"/>
    <w:rsid w:val="00C06CF1"/>
    <w:rsid w:val="00C075B5"/>
    <w:rsid w:val="00C11DED"/>
    <w:rsid w:val="00C13B8D"/>
    <w:rsid w:val="00C15A01"/>
    <w:rsid w:val="00C1624A"/>
    <w:rsid w:val="00C1658A"/>
    <w:rsid w:val="00C24DC5"/>
    <w:rsid w:val="00C27AA3"/>
    <w:rsid w:val="00C361D5"/>
    <w:rsid w:val="00C36695"/>
    <w:rsid w:val="00C40BE3"/>
    <w:rsid w:val="00C761A1"/>
    <w:rsid w:val="00C77DD7"/>
    <w:rsid w:val="00C80DA8"/>
    <w:rsid w:val="00C85D57"/>
    <w:rsid w:val="00C87DA0"/>
    <w:rsid w:val="00C913CC"/>
    <w:rsid w:val="00CA13DD"/>
    <w:rsid w:val="00CB3A4E"/>
    <w:rsid w:val="00CC6A1D"/>
    <w:rsid w:val="00CD2AA9"/>
    <w:rsid w:val="00CF0B23"/>
    <w:rsid w:val="00D00BC9"/>
    <w:rsid w:val="00D053BA"/>
    <w:rsid w:val="00D0572A"/>
    <w:rsid w:val="00D1641A"/>
    <w:rsid w:val="00D22FAE"/>
    <w:rsid w:val="00D514AE"/>
    <w:rsid w:val="00D64947"/>
    <w:rsid w:val="00D751BF"/>
    <w:rsid w:val="00D9695D"/>
    <w:rsid w:val="00DA5CD1"/>
    <w:rsid w:val="00DA6B44"/>
    <w:rsid w:val="00DA7316"/>
    <w:rsid w:val="00DB14CF"/>
    <w:rsid w:val="00DB5FB8"/>
    <w:rsid w:val="00DB75F1"/>
    <w:rsid w:val="00DC0852"/>
    <w:rsid w:val="00DC12FA"/>
    <w:rsid w:val="00DC667C"/>
    <w:rsid w:val="00DE1BC7"/>
    <w:rsid w:val="00DF40BA"/>
    <w:rsid w:val="00DF50D3"/>
    <w:rsid w:val="00DF67E0"/>
    <w:rsid w:val="00E04151"/>
    <w:rsid w:val="00E14B4D"/>
    <w:rsid w:val="00E15C52"/>
    <w:rsid w:val="00E16C6E"/>
    <w:rsid w:val="00E16E41"/>
    <w:rsid w:val="00E2207E"/>
    <w:rsid w:val="00E3118E"/>
    <w:rsid w:val="00E36664"/>
    <w:rsid w:val="00E37D4D"/>
    <w:rsid w:val="00E43225"/>
    <w:rsid w:val="00E7767D"/>
    <w:rsid w:val="00E800F6"/>
    <w:rsid w:val="00E80221"/>
    <w:rsid w:val="00E92699"/>
    <w:rsid w:val="00E928AE"/>
    <w:rsid w:val="00E96D08"/>
    <w:rsid w:val="00EA6370"/>
    <w:rsid w:val="00EA6798"/>
    <w:rsid w:val="00EA7CFA"/>
    <w:rsid w:val="00EB57EC"/>
    <w:rsid w:val="00EC28ED"/>
    <w:rsid w:val="00ED0400"/>
    <w:rsid w:val="00ED04CE"/>
    <w:rsid w:val="00ED6814"/>
    <w:rsid w:val="00EE2600"/>
    <w:rsid w:val="00EE4C2B"/>
    <w:rsid w:val="00F00174"/>
    <w:rsid w:val="00F013CC"/>
    <w:rsid w:val="00F102A9"/>
    <w:rsid w:val="00F20A64"/>
    <w:rsid w:val="00F22934"/>
    <w:rsid w:val="00F30EC4"/>
    <w:rsid w:val="00F40FA3"/>
    <w:rsid w:val="00F6055A"/>
    <w:rsid w:val="00F60826"/>
    <w:rsid w:val="00F658C7"/>
    <w:rsid w:val="00F7241D"/>
    <w:rsid w:val="00F84CD0"/>
    <w:rsid w:val="00F906A3"/>
    <w:rsid w:val="00F9506E"/>
    <w:rsid w:val="00FA6BCF"/>
    <w:rsid w:val="00FC0B03"/>
    <w:rsid w:val="00FC0B60"/>
    <w:rsid w:val="00FC3F49"/>
    <w:rsid w:val="00FC6B36"/>
    <w:rsid w:val="00FD1148"/>
    <w:rsid w:val="00FD634D"/>
    <w:rsid w:val="00FD7414"/>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2A3283"/>
  <w15:docId w15:val="{6ACF56DE-84B3-4A45-BA43-F2AE8DB8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
    <w:name w:val="Unresolved Mention"/>
    <w:basedOn w:val="DefaultParagraphFont"/>
    <w:uiPriority w:val="99"/>
    <w:semiHidden/>
    <w:unhideWhenUsed/>
    <w:rsid w:val="006A7661"/>
    <w:rPr>
      <w:color w:val="808080"/>
      <w:shd w:val="clear" w:color="auto" w:fill="E6E6E6"/>
    </w:rPr>
  </w:style>
  <w:style w:type="paragraph" w:styleId="HTMLPreformatted">
    <w:name w:val="HTML Preformatted"/>
    <w:basedOn w:val="Normal"/>
    <w:link w:val="HTMLPreformattedChar"/>
    <w:uiPriority w:val="99"/>
    <w:unhideWhenUsed/>
    <w:rsid w:val="004F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lang w:val="en-GB" w:eastAsia="ja-JP"/>
    </w:rPr>
  </w:style>
  <w:style w:type="character" w:customStyle="1" w:styleId="HTMLPreformattedChar">
    <w:name w:val="HTML Preformatted Char"/>
    <w:basedOn w:val="DefaultParagraphFont"/>
    <w:link w:val="HTMLPreformatted"/>
    <w:uiPriority w:val="99"/>
    <w:rsid w:val="004F6249"/>
    <w:rPr>
      <w:rFonts w:ascii="Courier New" w:hAnsi="Courier New" w:cs="Courier New"/>
      <w:lang w:val="en-GB" w:eastAsia="ja-JP"/>
    </w:rPr>
  </w:style>
  <w:style w:type="character" w:styleId="HTMLCode">
    <w:name w:val="HTML Code"/>
    <w:basedOn w:val="DefaultParagraphFont"/>
    <w:uiPriority w:val="99"/>
    <w:semiHidden/>
    <w:unhideWhenUsed/>
    <w:rsid w:val="004F6249"/>
    <w:rPr>
      <w:rFonts w:ascii="Courier New" w:eastAsia="Times New Roman" w:hAnsi="Courier New" w:cs="Courier New"/>
      <w:sz w:val="20"/>
      <w:szCs w:val="20"/>
    </w:rPr>
  </w:style>
  <w:style w:type="character" w:customStyle="1" w:styleId="hljs-number">
    <w:name w:val="hljs-number"/>
    <w:basedOn w:val="DefaultParagraphFont"/>
    <w:rsid w:val="004F6249"/>
  </w:style>
  <w:style w:type="character" w:customStyle="1" w:styleId="hljs-keyword">
    <w:name w:val="hljs-keyword"/>
    <w:basedOn w:val="DefaultParagraphFont"/>
    <w:rsid w:val="00503B3E"/>
  </w:style>
  <w:style w:type="character" w:customStyle="1" w:styleId="hljs-string">
    <w:name w:val="hljs-string"/>
    <w:basedOn w:val="DefaultParagraphFont"/>
    <w:rsid w:val="00503B3E"/>
  </w:style>
  <w:style w:type="character" w:customStyle="1" w:styleId="hljs-builtin">
    <w:name w:val="hljs-built_in"/>
    <w:basedOn w:val="DefaultParagraphFont"/>
    <w:rsid w:val="00503B3E"/>
  </w:style>
  <w:style w:type="character" w:customStyle="1" w:styleId="hljs-literal">
    <w:name w:val="hljs-literal"/>
    <w:basedOn w:val="DefaultParagraphFont"/>
    <w:rsid w:val="00503B3E"/>
  </w:style>
  <w:style w:type="character" w:styleId="Emphasis">
    <w:name w:val="Emphasis"/>
    <w:basedOn w:val="DefaultParagraphFont"/>
    <w:qFormat/>
    <w:rsid w:val="00B27AFB"/>
    <w:rPr>
      <w:i/>
      <w:iCs/>
    </w:rPr>
  </w:style>
  <w:style w:type="character" w:customStyle="1" w:styleId="text">
    <w:name w:val="text"/>
    <w:basedOn w:val="DefaultParagraphFont"/>
    <w:rsid w:val="006C08C7"/>
  </w:style>
  <w:style w:type="character" w:customStyle="1" w:styleId="meta">
    <w:name w:val="meta"/>
    <w:basedOn w:val="DefaultParagraphFont"/>
    <w:rsid w:val="006C08C7"/>
  </w:style>
  <w:style w:type="character" w:customStyle="1" w:styleId="punctuation">
    <w:name w:val="punctuation"/>
    <w:basedOn w:val="DefaultParagraphFont"/>
    <w:rsid w:val="006C08C7"/>
  </w:style>
  <w:style w:type="character" w:customStyle="1" w:styleId="entity">
    <w:name w:val="entity"/>
    <w:basedOn w:val="DefaultParagraphFont"/>
    <w:rsid w:val="006C08C7"/>
  </w:style>
  <w:style w:type="character" w:customStyle="1" w:styleId="string">
    <w:name w:val="string"/>
    <w:basedOn w:val="DefaultParagraphFont"/>
    <w:rsid w:val="006C08C7"/>
  </w:style>
  <w:style w:type="character" w:customStyle="1" w:styleId="source">
    <w:name w:val="source"/>
    <w:basedOn w:val="DefaultParagraphFont"/>
    <w:rsid w:val="006C08C7"/>
  </w:style>
  <w:style w:type="character" w:customStyle="1" w:styleId="storage">
    <w:name w:val="storage"/>
    <w:basedOn w:val="DefaultParagraphFont"/>
    <w:rsid w:val="006C08C7"/>
  </w:style>
  <w:style w:type="character" w:customStyle="1" w:styleId="keyword">
    <w:name w:val="keyword"/>
    <w:basedOn w:val="DefaultParagraphFont"/>
    <w:rsid w:val="006C08C7"/>
  </w:style>
  <w:style w:type="character" w:customStyle="1" w:styleId="support">
    <w:name w:val="support"/>
    <w:basedOn w:val="DefaultParagraphFont"/>
    <w:rsid w:val="006C08C7"/>
  </w:style>
  <w:style w:type="character" w:customStyle="1" w:styleId="variable">
    <w:name w:val="variable"/>
    <w:basedOn w:val="DefaultParagraphFont"/>
    <w:rsid w:val="006C08C7"/>
  </w:style>
  <w:style w:type="character" w:customStyle="1" w:styleId="comment">
    <w:name w:val="comment"/>
    <w:basedOn w:val="DefaultParagraphFont"/>
    <w:rsid w:val="006C08C7"/>
  </w:style>
  <w:style w:type="character" w:customStyle="1" w:styleId="constant">
    <w:name w:val="constant"/>
    <w:basedOn w:val="DefaultParagraphFont"/>
    <w:rsid w:val="006C08C7"/>
  </w:style>
  <w:style w:type="character" w:customStyle="1" w:styleId="pl-k">
    <w:name w:val="pl-k"/>
    <w:basedOn w:val="DefaultParagraphFont"/>
    <w:rsid w:val="000A2278"/>
  </w:style>
  <w:style w:type="character" w:customStyle="1" w:styleId="pl-s">
    <w:name w:val="pl-s"/>
    <w:basedOn w:val="DefaultParagraphFont"/>
    <w:rsid w:val="000A2278"/>
  </w:style>
  <w:style w:type="character" w:customStyle="1" w:styleId="pl-pds">
    <w:name w:val="pl-pds"/>
    <w:basedOn w:val="DefaultParagraphFont"/>
    <w:rsid w:val="000A2278"/>
  </w:style>
  <w:style w:type="character" w:customStyle="1" w:styleId="pl-c1">
    <w:name w:val="pl-c1"/>
    <w:basedOn w:val="DefaultParagraphFont"/>
    <w:rsid w:val="000A2278"/>
  </w:style>
  <w:style w:type="character" w:customStyle="1" w:styleId="pl-smi">
    <w:name w:val="pl-smi"/>
    <w:basedOn w:val="DefaultParagraphFont"/>
    <w:rsid w:val="00D751BF"/>
  </w:style>
  <w:style w:type="character" w:customStyle="1" w:styleId="pl-en">
    <w:name w:val="pl-en"/>
    <w:basedOn w:val="DefaultParagraphFont"/>
    <w:rsid w:val="00D751BF"/>
  </w:style>
  <w:style w:type="character" w:customStyle="1" w:styleId="pl-c">
    <w:name w:val="pl-c"/>
    <w:basedOn w:val="DefaultParagraphFont"/>
    <w:rsid w:val="001D29A1"/>
  </w:style>
  <w:style w:type="character" w:customStyle="1" w:styleId="pl-cce">
    <w:name w:val="pl-cce"/>
    <w:basedOn w:val="DefaultParagraphFont"/>
    <w:rsid w:val="001D29A1"/>
  </w:style>
  <w:style w:type="character" w:customStyle="1" w:styleId="hljs-function">
    <w:name w:val="hljs-function"/>
    <w:basedOn w:val="DefaultParagraphFont"/>
    <w:rsid w:val="0015177B"/>
  </w:style>
  <w:style w:type="character" w:customStyle="1" w:styleId="hljs-params">
    <w:name w:val="hljs-params"/>
    <w:basedOn w:val="DefaultParagraphFont"/>
    <w:rsid w:val="0015177B"/>
  </w:style>
  <w:style w:type="character" w:customStyle="1" w:styleId="hljs-comment">
    <w:name w:val="hljs-comment"/>
    <w:basedOn w:val="DefaultParagraphFont"/>
    <w:rsid w:val="0015177B"/>
  </w:style>
  <w:style w:type="character" w:customStyle="1" w:styleId="hljs-symbol">
    <w:name w:val="hljs-symbol"/>
    <w:basedOn w:val="DefaultParagraphFont"/>
    <w:rsid w:val="00A66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5114">
      <w:bodyDiv w:val="1"/>
      <w:marLeft w:val="0"/>
      <w:marRight w:val="0"/>
      <w:marTop w:val="0"/>
      <w:marBottom w:val="0"/>
      <w:divBdr>
        <w:top w:val="none" w:sz="0" w:space="0" w:color="auto"/>
        <w:left w:val="none" w:sz="0" w:space="0" w:color="auto"/>
        <w:bottom w:val="none" w:sz="0" w:space="0" w:color="auto"/>
        <w:right w:val="none" w:sz="0" w:space="0" w:color="auto"/>
      </w:divBdr>
    </w:div>
    <w:div w:id="138348539">
      <w:bodyDiv w:val="1"/>
      <w:marLeft w:val="0"/>
      <w:marRight w:val="0"/>
      <w:marTop w:val="0"/>
      <w:marBottom w:val="0"/>
      <w:divBdr>
        <w:top w:val="none" w:sz="0" w:space="0" w:color="auto"/>
        <w:left w:val="none" w:sz="0" w:space="0" w:color="auto"/>
        <w:bottom w:val="none" w:sz="0" w:space="0" w:color="auto"/>
        <w:right w:val="none" w:sz="0" w:space="0" w:color="auto"/>
      </w:divBdr>
    </w:div>
    <w:div w:id="207494894">
      <w:bodyDiv w:val="1"/>
      <w:marLeft w:val="0"/>
      <w:marRight w:val="0"/>
      <w:marTop w:val="0"/>
      <w:marBottom w:val="0"/>
      <w:divBdr>
        <w:top w:val="none" w:sz="0" w:space="0" w:color="auto"/>
        <w:left w:val="none" w:sz="0" w:space="0" w:color="auto"/>
        <w:bottom w:val="none" w:sz="0" w:space="0" w:color="auto"/>
        <w:right w:val="none" w:sz="0" w:space="0" w:color="auto"/>
      </w:divBdr>
    </w:div>
    <w:div w:id="218055060">
      <w:bodyDiv w:val="1"/>
      <w:marLeft w:val="0"/>
      <w:marRight w:val="0"/>
      <w:marTop w:val="0"/>
      <w:marBottom w:val="0"/>
      <w:divBdr>
        <w:top w:val="none" w:sz="0" w:space="0" w:color="auto"/>
        <w:left w:val="none" w:sz="0" w:space="0" w:color="auto"/>
        <w:bottom w:val="none" w:sz="0" w:space="0" w:color="auto"/>
        <w:right w:val="none" w:sz="0" w:space="0" w:color="auto"/>
      </w:divBdr>
    </w:div>
    <w:div w:id="241835304">
      <w:bodyDiv w:val="1"/>
      <w:marLeft w:val="0"/>
      <w:marRight w:val="0"/>
      <w:marTop w:val="0"/>
      <w:marBottom w:val="0"/>
      <w:divBdr>
        <w:top w:val="none" w:sz="0" w:space="0" w:color="auto"/>
        <w:left w:val="none" w:sz="0" w:space="0" w:color="auto"/>
        <w:bottom w:val="none" w:sz="0" w:space="0" w:color="auto"/>
        <w:right w:val="none" w:sz="0" w:space="0" w:color="auto"/>
      </w:divBdr>
    </w:div>
    <w:div w:id="307517732">
      <w:bodyDiv w:val="1"/>
      <w:marLeft w:val="0"/>
      <w:marRight w:val="0"/>
      <w:marTop w:val="0"/>
      <w:marBottom w:val="0"/>
      <w:divBdr>
        <w:top w:val="none" w:sz="0" w:space="0" w:color="auto"/>
        <w:left w:val="none" w:sz="0" w:space="0" w:color="auto"/>
        <w:bottom w:val="none" w:sz="0" w:space="0" w:color="auto"/>
        <w:right w:val="none" w:sz="0" w:space="0" w:color="auto"/>
      </w:divBdr>
    </w:div>
    <w:div w:id="324095959">
      <w:bodyDiv w:val="1"/>
      <w:marLeft w:val="0"/>
      <w:marRight w:val="0"/>
      <w:marTop w:val="0"/>
      <w:marBottom w:val="0"/>
      <w:divBdr>
        <w:top w:val="none" w:sz="0" w:space="0" w:color="auto"/>
        <w:left w:val="none" w:sz="0" w:space="0" w:color="auto"/>
        <w:bottom w:val="none" w:sz="0" w:space="0" w:color="auto"/>
        <w:right w:val="none" w:sz="0" w:space="0" w:color="auto"/>
      </w:divBdr>
      <w:divsChild>
        <w:div w:id="351496325">
          <w:marLeft w:val="0"/>
          <w:marRight w:val="0"/>
          <w:marTop w:val="0"/>
          <w:marBottom w:val="0"/>
          <w:divBdr>
            <w:top w:val="none" w:sz="0" w:space="0" w:color="auto"/>
            <w:left w:val="none" w:sz="0" w:space="0" w:color="auto"/>
            <w:bottom w:val="none" w:sz="0" w:space="0" w:color="auto"/>
            <w:right w:val="none" w:sz="0" w:space="0" w:color="auto"/>
          </w:divBdr>
        </w:div>
        <w:div w:id="519665311">
          <w:marLeft w:val="0"/>
          <w:marRight w:val="0"/>
          <w:marTop w:val="0"/>
          <w:marBottom w:val="0"/>
          <w:divBdr>
            <w:top w:val="none" w:sz="0" w:space="0" w:color="auto"/>
            <w:left w:val="none" w:sz="0" w:space="0" w:color="auto"/>
            <w:bottom w:val="none" w:sz="0" w:space="0" w:color="auto"/>
            <w:right w:val="none" w:sz="0" w:space="0" w:color="auto"/>
          </w:divBdr>
        </w:div>
        <w:div w:id="740327349">
          <w:marLeft w:val="0"/>
          <w:marRight w:val="0"/>
          <w:marTop w:val="0"/>
          <w:marBottom w:val="0"/>
          <w:divBdr>
            <w:top w:val="none" w:sz="0" w:space="0" w:color="auto"/>
            <w:left w:val="none" w:sz="0" w:space="0" w:color="auto"/>
            <w:bottom w:val="none" w:sz="0" w:space="0" w:color="auto"/>
            <w:right w:val="none" w:sz="0" w:space="0" w:color="auto"/>
          </w:divBdr>
        </w:div>
        <w:div w:id="1383138838">
          <w:marLeft w:val="0"/>
          <w:marRight w:val="0"/>
          <w:marTop w:val="0"/>
          <w:marBottom w:val="0"/>
          <w:divBdr>
            <w:top w:val="none" w:sz="0" w:space="0" w:color="auto"/>
            <w:left w:val="none" w:sz="0" w:space="0" w:color="auto"/>
            <w:bottom w:val="none" w:sz="0" w:space="0" w:color="auto"/>
            <w:right w:val="none" w:sz="0" w:space="0" w:color="auto"/>
          </w:divBdr>
        </w:div>
        <w:div w:id="1553037277">
          <w:marLeft w:val="0"/>
          <w:marRight w:val="0"/>
          <w:marTop w:val="0"/>
          <w:marBottom w:val="0"/>
          <w:divBdr>
            <w:top w:val="none" w:sz="0" w:space="0" w:color="auto"/>
            <w:left w:val="none" w:sz="0" w:space="0" w:color="auto"/>
            <w:bottom w:val="none" w:sz="0" w:space="0" w:color="auto"/>
            <w:right w:val="none" w:sz="0" w:space="0" w:color="auto"/>
          </w:divBdr>
        </w:div>
        <w:div w:id="1934506055">
          <w:marLeft w:val="0"/>
          <w:marRight w:val="0"/>
          <w:marTop w:val="0"/>
          <w:marBottom w:val="0"/>
          <w:divBdr>
            <w:top w:val="none" w:sz="0" w:space="0" w:color="auto"/>
            <w:left w:val="none" w:sz="0" w:space="0" w:color="auto"/>
            <w:bottom w:val="none" w:sz="0" w:space="0" w:color="auto"/>
            <w:right w:val="none" w:sz="0" w:space="0" w:color="auto"/>
          </w:divBdr>
        </w:div>
        <w:div w:id="1956447236">
          <w:marLeft w:val="0"/>
          <w:marRight w:val="0"/>
          <w:marTop w:val="0"/>
          <w:marBottom w:val="0"/>
          <w:divBdr>
            <w:top w:val="none" w:sz="0" w:space="0" w:color="auto"/>
            <w:left w:val="none" w:sz="0" w:space="0" w:color="auto"/>
            <w:bottom w:val="none" w:sz="0" w:space="0" w:color="auto"/>
            <w:right w:val="none" w:sz="0" w:space="0" w:color="auto"/>
          </w:divBdr>
        </w:div>
        <w:div w:id="2111703921">
          <w:marLeft w:val="0"/>
          <w:marRight w:val="0"/>
          <w:marTop w:val="0"/>
          <w:marBottom w:val="0"/>
          <w:divBdr>
            <w:top w:val="none" w:sz="0" w:space="0" w:color="auto"/>
            <w:left w:val="none" w:sz="0" w:space="0" w:color="auto"/>
            <w:bottom w:val="none" w:sz="0" w:space="0" w:color="auto"/>
            <w:right w:val="none" w:sz="0" w:space="0" w:color="auto"/>
          </w:divBdr>
        </w:div>
      </w:divsChild>
    </w:div>
    <w:div w:id="530722907">
      <w:bodyDiv w:val="1"/>
      <w:marLeft w:val="0"/>
      <w:marRight w:val="0"/>
      <w:marTop w:val="0"/>
      <w:marBottom w:val="0"/>
      <w:divBdr>
        <w:top w:val="none" w:sz="0" w:space="0" w:color="auto"/>
        <w:left w:val="none" w:sz="0" w:space="0" w:color="auto"/>
        <w:bottom w:val="none" w:sz="0" w:space="0" w:color="auto"/>
        <w:right w:val="none" w:sz="0" w:space="0" w:color="auto"/>
      </w:divBdr>
    </w:div>
    <w:div w:id="671180683">
      <w:bodyDiv w:val="1"/>
      <w:marLeft w:val="0"/>
      <w:marRight w:val="0"/>
      <w:marTop w:val="0"/>
      <w:marBottom w:val="0"/>
      <w:divBdr>
        <w:top w:val="none" w:sz="0" w:space="0" w:color="auto"/>
        <w:left w:val="none" w:sz="0" w:space="0" w:color="auto"/>
        <w:bottom w:val="none" w:sz="0" w:space="0" w:color="auto"/>
        <w:right w:val="none" w:sz="0" w:space="0" w:color="auto"/>
      </w:divBdr>
    </w:div>
    <w:div w:id="738599095">
      <w:bodyDiv w:val="1"/>
      <w:marLeft w:val="0"/>
      <w:marRight w:val="0"/>
      <w:marTop w:val="0"/>
      <w:marBottom w:val="0"/>
      <w:divBdr>
        <w:top w:val="none" w:sz="0" w:space="0" w:color="auto"/>
        <w:left w:val="none" w:sz="0" w:space="0" w:color="auto"/>
        <w:bottom w:val="none" w:sz="0" w:space="0" w:color="auto"/>
        <w:right w:val="none" w:sz="0" w:space="0" w:color="auto"/>
      </w:divBdr>
      <w:divsChild>
        <w:div w:id="883105257">
          <w:marLeft w:val="0"/>
          <w:marRight w:val="0"/>
          <w:marTop w:val="0"/>
          <w:marBottom w:val="0"/>
          <w:divBdr>
            <w:top w:val="none" w:sz="0" w:space="0" w:color="auto"/>
            <w:left w:val="none" w:sz="0" w:space="0" w:color="auto"/>
            <w:bottom w:val="none" w:sz="0" w:space="0" w:color="auto"/>
            <w:right w:val="none" w:sz="0" w:space="0" w:color="auto"/>
          </w:divBdr>
        </w:div>
        <w:div w:id="1425878184">
          <w:marLeft w:val="0"/>
          <w:marRight w:val="0"/>
          <w:marTop w:val="0"/>
          <w:marBottom w:val="0"/>
          <w:divBdr>
            <w:top w:val="none" w:sz="0" w:space="0" w:color="auto"/>
            <w:left w:val="none" w:sz="0" w:space="0" w:color="auto"/>
            <w:bottom w:val="none" w:sz="0" w:space="0" w:color="auto"/>
            <w:right w:val="none" w:sz="0" w:space="0" w:color="auto"/>
          </w:divBdr>
        </w:div>
        <w:div w:id="2082362746">
          <w:marLeft w:val="0"/>
          <w:marRight w:val="0"/>
          <w:marTop w:val="0"/>
          <w:marBottom w:val="0"/>
          <w:divBdr>
            <w:top w:val="none" w:sz="0" w:space="0" w:color="auto"/>
            <w:left w:val="none" w:sz="0" w:space="0" w:color="auto"/>
            <w:bottom w:val="none" w:sz="0" w:space="0" w:color="auto"/>
            <w:right w:val="none" w:sz="0" w:space="0" w:color="auto"/>
          </w:divBdr>
        </w:div>
      </w:divsChild>
    </w:div>
    <w:div w:id="748503030">
      <w:bodyDiv w:val="1"/>
      <w:marLeft w:val="0"/>
      <w:marRight w:val="0"/>
      <w:marTop w:val="0"/>
      <w:marBottom w:val="0"/>
      <w:divBdr>
        <w:top w:val="none" w:sz="0" w:space="0" w:color="auto"/>
        <w:left w:val="none" w:sz="0" w:space="0" w:color="auto"/>
        <w:bottom w:val="none" w:sz="0" w:space="0" w:color="auto"/>
        <w:right w:val="none" w:sz="0" w:space="0" w:color="auto"/>
      </w:divBdr>
    </w:div>
    <w:div w:id="827090547">
      <w:bodyDiv w:val="1"/>
      <w:marLeft w:val="0"/>
      <w:marRight w:val="0"/>
      <w:marTop w:val="0"/>
      <w:marBottom w:val="0"/>
      <w:divBdr>
        <w:top w:val="none" w:sz="0" w:space="0" w:color="auto"/>
        <w:left w:val="none" w:sz="0" w:space="0" w:color="auto"/>
        <w:bottom w:val="none" w:sz="0" w:space="0" w:color="auto"/>
        <w:right w:val="none" w:sz="0" w:space="0" w:color="auto"/>
      </w:divBdr>
    </w:div>
    <w:div w:id="827790772">
      <w:bodyDiv w:val="1"/>
      <w:marLeft w:val="0"/>
      <w:marRight w:val="0"/>
      <w:marTop w:val="0"/>
      <w:marBottom w:val="0"/>
      <w:divBdr>
        <w:top w:val="none" w:sz="0" w:space="0" w:color="auto"/>
        <w:left w:val="none" w:sz="0" w:space="0" w:color="auto"/>
        <w:bottom w:val="none" w:sz="0" w:space="0" w:color="auto"/>
        <w:right w:val="none" w:sz="0" w:space="0" w:color="auto"/>
      </w:divBdr>
    </w:div>
    <w:div w:id="837304725">
      <w:bodyDiv w:val="1"/>
      <w:marLeft w:val="0"/>
      <w:marRight w:val="0"/>
      <w:marTop w:val="0"/>
      <w:marBottom w:val="0"/>
      <w:divBdr>
        <w:top w:val="none" w:sz="0" w:space="0" w:color="auto"/>
        <w:left w:val="none" w:sz="0" w:space="0" w:color="auto"/>
        <w:bottom w:val="none" w:sz="0" w:space="0" w:color="auto"/>
        <w:right w:val="none" w:sz="0" w:space="0" w:color="auto"/>
      </w:divBdr>
    </w:div>
    <w:div w:id="1003778371">
      <w:bodyDiv w:val="1"/>
      <w:marLeft w:val="0"/>
      <w:marRight w:val="0"/>
      <w:marTop w:val="0"/>
      <w:marBottom w:val="0"/>
      <w:divBdr>
        <w:top w:val="none" w:sz="0" w:space="0" w:color="auto"/>
        <w:left w:val="none" w:sz="0" w:space="0" w:color="auto"/>
        <w:bottom w:val="none" w:sz="0" w:space="0" w:color="auto"/>
        <w:right w:val="none" w:sz="0" w:space="0" w:color="auto"/>
      </w:divBdr>
    </w:div>
    <w:div w:id="1056315099">
      <w:bodyDiv w:val="1"/>
      <w:marLeft w:val="0"/>
      <w:marRight w:val="0"/>
      <w:marTop w:val="0"/>
      <w:marBottom w:val="0"/>
      <w:divBdr>
        <w:top w:val="none" w:sz="0" w:space="0" w:color="auto"/>
        <w:left w:val="none" w:sz="0" w:space="0" w:color="auto"/>
        <w:bottom w:val="none" w:sz="0" w:space="0" w:color="auto"/>
        <w:right w:val="none" w:sz="0" w:space="0" w:color="auto"/>
      </w:divBdr>
    </w:div>
    <w:div w:id="1151362167">
      <w:bodyDiv w:val="1"/>
      <w:marLeft w:val="0"/>
      <w:marRight w:val="0"/>
      <w:marTop w:val="0"/>
      <w:marBottom w:val="0"/>
      <w:divBdr>
        <w:top w:val="none" w:sz="0" w:space="0" w:color="auto"/>
        <w:left w:val="none" w:sz="0" w:space="0" w:color="auto"/>
        <w:bottom w:val="none" w:sz="0" w:space="0" w:color="auto"/>
        <w:right w:val="none" w:sz="0" w:space="0" w:color="auto"/>
      </w:divBdr>
    </w:div>
    <w:div w:id="1332030320">
      <w:bodyDiv w:val="1"/>
      <w:marLeft w:val="0"/>
      <w:marRight w:val="0"/>
      <w:marTop w:val="0"/>
      <w:marBottom w:val="0"/>
      <w:divBdr>
        <w:top w:val="none" w:sz="0" w:space="0" w:color="auto"/>
        <w:left w:val="none" w:sz="0" w:space="0" w:color="auto"/>
        <w:bottom w:val="none" w:sz="0" w:space="0" w:color="auto"/>
        <w:right w:val="none" w:sz="0" w:space="0" w:color="auto"/>
      </w:divBdr>
    </w:div>
    <w:div w:id="1399355338">
      <w:bodyDiv w:val="1"/>
      <w:marLeft w:val="0"/>
      <w:marRight w:val="0"/>
      <w:marTop w:val="0"/>
      <w:marBottom w:val="0"/>
      <w:divBdr>
        <w:top w:val="none" w:sz="0" w:space="0" w:color="auto"/>
        <w:left w:val="none" w:sz="0" w:space="0" w:color="auto"/>
        <w:bottom w:val="none" w:sz="0" w:space="0" w:color="auto"/>
        <w:right w:val="none" w:sz="0" w:space="0" w:color="auto"/>
      </w:divBdr>
      <w:divsChild>
        <w:div w:id="169955362">
          <w:marLeft w:val="0"/>
          <w:marRight w:val="0"/>
          <w:marTop w:val="0"/>
          <w:marBottom w:val="0"/>
          <w:divBdr>
            <w:top w:val="none" w:sz="0" w:space="0" w:color="auto"/>
            <w:left w:val="none" w:sz="0" w:space="0" w:color="auto"/>
            <w:bottom w:val="none" w:sz="0" w:space="0" w:color="auto"/>
            <w:right w:val="none" w:sz="0" w:space="0" w:color="auto"/>
          </w:divBdr>
        </w:div>
        <w:div w:id="312299906">
          <w:marLeft w:val="0"/>
          <w:marRight w:val="0"/>
          <w:marTop w:val="0"/>
          <w:marBottom w:val="0"/>
          <w:divBdr>
            <w:top w:val="none" w:sz="0" w:space="0" w:color="auto"/>
            <w:left w:val="none" w:sz="0" w:space="0" w:color="auto"/>
            <w:bottom w:val="none" w:sz="0" w:space="0" w:color="auto"/>
            <w:right w:val="none" w:sz="0" w:space="0" w:color="auto"/>
          </w:divBdr>
        </w:div>
        <w:div w:id="315259019">
          <w:marLeft w:val="0"/>
          <w:marRight w:val="0"/>
          <w:marTop w:val="0"/>
          <w:marBottom w:val="0"/>
          <w:divBdr>
            <w:top w:val="none" w:sz="0" w:space="0" w:color="auto"/>
            <w:left w:val="none" w:sz="0" w:space="0" w:color="auto"/>
            <w:bottom w:val="none" w:sz="0" w:space="0" w:color="auto"/>
            <w:right w:val="none" w:sz="0" w:space="0" w:color="auto"/>
          </w:divBdr>
        </w:div>
        <w:div w:id="367217647">
          <w:marLeft w:val="0"/>
          <w:marRight w:val="0"/>
          <w:marTop w:val="0"/>
          <w:marBottom w:val="0"/>
          <w:divBdr>
            <w:top w:val="none" w:sz="0" w:space="0" w:color="auto"/>
            <w:left w:val="none" w:sz="0" w:space="0" w:color="auto"/>
            <w:bottom w:val="none" w:sz="0" w:space="0" w:color="auto"/>
            <w:right w:val="none" w:sz="0" w:space="0" w:color="auto"/>
          </w:divBdr>
        </w:div>
        <w:div w:id="406802840">
          <w:marLeft w:val="0"/>
          <w:marRight w:val="0"/>
          <w:marTop w:val="0"/>
          <w:marBottom w:val="0"/>
          <w:divBdr>
            <w:top w:val="none" w:sz="0" w:space="0" w:color="auto"/>
            <w:left w:val="none" w:sz="0" w:space="0" w:color="auto"/>
            <w:bottom w:val="none" w:sz="0" w:space="0" w:color="auto"/>
            <w:right w:val="none" w:sz="0" w:space="0" w:color="auto"/>
          </w:divBdr>
        </w:div>
        <w:div w:id="420837249">
          <w:marLeft w:val="0"/>
          <w:marRight w:val="0"/>
          <w:marTop w:val="0"/>
          <w:marBottom w:val="0"/>
          <w:divBdr>
            <w:top w:val="none" w:sz="0" w:space="0" w:color="auto"/>
            <w:left w:val="none" w:sz="0" w:space="0" w:color="auto"/>
            <w:bottom w:val="none" w:sz="0" w:space="0" w:color="auto"/>
            <w:right w:val="none" w:sz="0" w:space="0" w:color="auto"/>
          </w:divBdr>
        </w:div>
        <w:div w:id="452867000">
          <w:marLeft w:val="0"/>
          <w:marRight w:val="0"/>
          <w:marTop w:val="0"/>
          <w:marBottom w:val="0"/>
          <w:divBdr>
            <w:top w:val="none" w:sz="0" w:space="0" w:color="auto"/>
            <w:left w:val="none" w:sz="0" w:space="0" w:color="auto"/>
            <w:bottom w:val="none" w:sz="0" w:space="0" w:color="auto"/>
            <w:right w:val="none" w:sz="0" w:space="0" w:color="auto"/>
          </w:divBdr>
        </w:div>
        <w:div w:id="539585009">
          <w:marLeft w:val="0"/>
          <w:marRight w:val="0"/>
          <w:marTop w:val="0"/>
          <w:marBottom w:val="0"/>
          <w:divBdr>
            <w:top w:val="none" w:sz="0" w:space="0" w:color="auto"/>
            <w:left w:val="none" w:sz="0" w:space="0" w:color="auto"/>
            <w:bottom w:val="none" w:sz="0" w:space="0" w:color="auto"/>
            <w:right w:val="none" w:sz="0" w:space="0" w:color="auto"/>
          </w:divBdr>
        </w:div>
        <w:div w:id="580482908">
          <w:marLeft w:val="0"/>
          <w:marRight w:val="0"/>
          <w:marTop w:val="0"/>
          <w:marBottom w:val="0"/>
          <w:divBdr>
            <w:top w:val="none" w:sz="0" w:space="0" w:color="auto"/>
            <w:left w:val="none" w:sz="0" w:space="0" w:color="auto"/>
            <w:bottom w:val="none" w:sz="0" w:space="0" w:color="auto"/>
            <w:right w:val="none" w:sz="0" w:space="0" w:color="auto"/>
          </w:divBdr>
        </w:div>
        <w:div w:id="660545023">
          <w:marLeft w:val="0"/>
          <w:marRight w:val="0"/>
          <w:marTop w:val="0"/>
          <w:marBottom w:val="0"/>
          <w:divBdr>
            <w:top w:val="none" w:sz="0" w:space="0" w:color="auto"/>
            <w:left w:val="none" w:sz="0" w:space="0" w:color="auto"/>
            <w:bottom w:val="none" w:sz="0" w:space="0" w:color="auto"/>
            <w:right w:val="none" w:sz="0" w:space="0" w:color="auto"/>
          </w:divBdr>
        </w:div>
        <w:div w:id="826674838">
          <w:marLeft w:val="0"/>
          <w:marRight w:val="0"/>
          <w:marTop w:val="0"/>
          <w:marBottom w:val="0"/>
          <w:divBdr>
            <w:top w:val="none" w:sz="0" w:space="0" w:color="auto"/>
            <w:left w:val="none" w:sz="0" w:space="0" w:color="auto"/>
            <w:bottom w:val="none" w:sz="0" w:space="0" w:color="auto"/>
            <w:right w:val="none" w:sz="0" w:space="0" w:color="auto"/>
          </w:divBdr>
        </w:div>
        <w:div w:id="965047679">
          <w:marLeft w:val="0"/>
          <w:marRight w:val="0"/>
          <w:marTop w:val="0"/>
          <w:marBottom w:val="0"/>
          <w:divBdr>
            <w:top w:val="none" w:sz="0" w:space="0" w:color="auto"/>
            <w:left w:val="none" w:sz="0" w:space="0" w:color="auto"/>
            <w:bottom w:val="none" w:sz="0" w:space="0" w:color="auto"/>
            <w:right w:val="none" w:sz="0" w:space="0" w:color="auto"/>
          </w:divBdr>
        </w:div>
        <w:div w:id="1016616518">
          <w:marLeft w:val="0"/>
          <w:marRight w:val="0"/>
          <w:marTop w:val="0"/>
          <w:marBottom w:val="0"/>
          <w:divBdr>
            <w:top w:val="none" w:sz="0" w:space="0" w:color="auto"/>
            <w:left w:val="none" w:sz="0" w:space="0" w:color="auto"/>
            <w:bottom w:val="none" w:sz="0" w:space="0" w:color="auto"/>
            <w:right w:val="none" w:sz="0" w:space="0" w:color="auto"/>
          </w:divBdr>
        </w:div>
        <w:div w:id="1087117220">
          <w:marLeft w:val="0"/>
          <w:marRight w:val="0"/>
          <w:marTop w:val="0"/>
          <w:marBottom w:val="0"/>
          <w:divBdr>
            <w:top w:val="none" w:sz="0" w:space="0" w:color="auto"/>
            <w:left w:val="none" w:sz="0" w:space="0" w:color="auto"/>
            <w:bottom w:val="none" w:sz="0" w:space="0" w:color="auto"/>
            <w:right w:val="none" w:sz="0" w:space="0" w:color="auto"/>
          </w:divBdr>
        </w:div>
        <w:div w:id="1132869380">
          <w:marLeft w:val="0"/>
          <w:marRight w:val="0"/>
          <w:marTop w:val="0"/>
          <w:marBottom w:val="0"/>
          <w:divBdr>
            <w:top w:val="none" w:sz="0" w:space="0" w:color="auto"/>
            <w:left w:val="none" w:sz="0" w:space="0" w:color="auto"/>
            <w:bottom w:val="none" w:sz="0" w:space="0" w:color="auto"/>
            <w:right w:val="none" w:sz="0" w:space="0" w:color="auto"/>
          </w:divBdr>
        </w:div>
        <w:div w:id="1163934272">
          <w:marLeft w:val="0"/>
          <w:marRight w:val="0"/>
          <w:marTop w:val="0"/>
          <w:marBottom w:val="0"/>
          <w:divBdr>
            <w:top w:val="none" w:sz="0" w:space="0" w:color="auto"/>
            <w:left w:val="none" w:sz="0" w:space="0" w:color="auto"/>
            <w:bottom w:val="none" w:sz="0" w:space="0" w:color="auto"/>
            <w:right w:val="none" w:sz="0" w:space="0" w:color="auto"/>
          </w:divBdr>
        </w:div>
        <w:div w:id="1190676920">
          <w:marLeft w:val="0"/>
          <w:marRight w:val="0"/>
          <w:marTop w:val="0"/>
          <w:marBottom w:val="0"/>
          <w:divBdr>
            <w:top w:val="none" w:sz="0" w:space="0" w:color="auto"/>
            <w:left w:val="none" w:sz="0" w:space="0" w:color="auto"/>
            <w:bottom w:val="none" w:sz="0" w:space="0" w:color="auto"/>
            <w:right w:val="none" w:sz="0" w:space="0" w:color="auto"/>
          </w:divBdr>
        </w:div>
        <w:div w:id="1208227869">
          <w:marLeft w:val="0"/>
          <w:marRight w:val="0"/>
          <w:marTop w:val="0"/>
          <w:marBottom w:val="0"/>
          <w:divBdr>
            <w:top w:val="none" w:sz="0" w:space="0" w:color="auto"/>
            <w:left w:val="none" w:sz="0" w:space="0" w:color="auto"/>
            <w:bottom w:val="none" w:sz="0" w:space="0" w:color="auto"/>
            <w:right w:val="none" w:sz="0" w:space="0" w:color="auto"/>
          </w:divBdr>
        </w:div>
        <w:div w:id="1215389176">
          <w:marLeft w:val="0"/>
          <w:marRight w:val="0"/>
          <w:marTop w:val="0"/>
          <w:marBottom w:val="0"/>
          <w:divBdr>
            <w:top w:val="none" w:sz="0" w:space="0" w:color="auto"/>
            <w:left w:val="none" w:sz="0" w:space="0" w:color="auto"/>
            <w:bottom w:val="none" w:sz="0" w:space="0" w:color="auto"/>
            <w:right w:val="none" w:sz="0" w:space="0" w:color="auto"/>
          </w:divBdr>
        </w:div>
        <w:div w:id="1217006710">
          <w:marLeft w:val="0"/>
          <w:marRight w:val="0"/>
          <w:marTop w:val="0"/>
          <w:marBottom w:val="0"/>
          <w:divBdr>
            <w:top w:val="none" w:sz="0" w:space="0" w:color="auto"/>
            <w:left w:val="none" w:sz="0" w:space="0" w:color="auto"/>
            <w:bottom w:val="none" w:sz="0" w:space="0" w:color="auto"/>
            <w:right w:val="none" w:sz="0" w:space="0" w:color="auto"/>
          </w:divBdr>
        </w:div>
        <w:div w:id="1413433434">
          <w:marLeft w:val="0"/>
          <w:marRight w:val="0"/>
          <w:marTop w:val="0"/>
          <w:marBottom w:val="0"/>
          <w:divBdr>
            <w:top w:val="none" w:sz="0" w:space="0" w:color="auto"/>
            <w:left w:val="none" w:sz="0" w:space="0" w:color="auto"/>
            <w:bottom w:val="none" w:sz="0" w:space="0" w:color="auto"/>
            <w:right w:val="none" w:sz="0" w:space="0" w:color="auto"/>
          </w:divBdr>
        </w:div>
        <w:div w:id="1519853631">
          <w:marLeft w:val="0"/>
          <w:marRight w:val="0"/>
          <w:marTop w:val="0"/>
          <w:marBottom w:val="0"/>
          <w:divBdr>
            <w:top w:val="none" w:sz="0" w:space="0" w:color="auto"/>
            <w:left w:val="none" w:sz="0" w:space="0" w:color="auto"/>
            <w:bottom w:val="none" w:sz="0" w:space="0" w:color="auto"/>
            <w:right w:val="none" w:sz="0" w:space="0" w:color="auto"/>
          </w:divBdr>
        </w:div>
        <w:div w:id="1855605850">
          <w:marLeft w:val="0"/>
          <w:marRight w:val="0"/>
          <w:marTop w:val="0"/>
          <w:marBottom w:val="0"/>
          <w:divBdr>
            <w:top w:val="none" w:sz="0" w:space="0" w:color="auto"/>
            <w:left w:val="none" w:sz="0" w:space="0" w:color="auto"/>
            <w:bottom w:val="none" w:sz="0" w:space="0" w:color="auto"/>
            <w:right w:val="none" w:sz="0" w:space="0" w:color="auto"/>
          </w:divBdr>
        </w:div>
        <w:div w:id="1978140839">
          <w:marLeft w:val="0"/>
          <w:marRight w:val="0"/>
          <w:marTop w:val="0"/>
          <w:marBottom w:val="0"/>
          <w:divBdr>
            <w:top w:val="none" w:sz="0" w:space="0" w:color="auto"/>
            <w:left w:val="none" w:sz="0" w:space="0" w:color="auto"/>
            <w:bottom w:val="none" w:sz="0" w:space="0" w:color="auto"/>
            <w:right w:val="none" w:sz="0" w:space="0" w:color="auto"/>
          </w:divBdr>
        </w:div>
        <w:div w:id="2078092507">
          <w:marLeft w:val="0"/>
          <w:marRight w:val="0"/>
          <w:marTop w:val="0"/>
          <w:marBottom w:val="0"/>
          <w:divBdr>
            <w:top w:val="none" w:sz="0" w:space="0" w:color="auto"/>
            <w:left w:val="none" w:sz="0" w:space="0" w:color="auto"/>
            <w:bottom w:val="none" w:sz="0" w:space="0" w:color="auto"/>
            <w:right w:val="none" w:sz="0" w:space="0" w:color="auto"/>
          </w:divBdr>
        </w:div>
        <w:div w:id="2132942328">
          <w:marLeft w:val="0"/>
          <w:marRight w:val="0"/>
          <w:marTop w:val="0"/>
          <w:marBottom w:val="0"/>
          <w:divBdr>
            <w:top w:val="none" w:sz="0" w:space="0" w:color="auto"/>
            <w:left w:val="none" w:sz="0" w:space="0" w:color="auto"/>
            <w:bottom w:val="none" w:sz="0" w:space="0" w:color="auto"/>
            <w:right w:val="none" w:sz="0" w:space="0" w:color="auto"/>
          </w:divBdr>
        </w:div>
      </w:divsChild>
    </w:div>
    <w:div w:id="1459452362">
      <w:bodyDiv w:val="1"/>
      <w:marLeft w:val="0"/>
      <w:marRight w:val="0"/>
      <w:marTop w:val="0"/>
      <w:marBottom w:val="0"/>
      <w:divBdr>
        <w:top w:val="none" w:sz="0" w:space="0" w:color="auto"/>
        <w:left w:val="none" w:sz="0" w:space="0" w:color="auto"/>
        <w:bottom w:val="none" w:sz="0" w:space="0" w:color="auto"/>
        <w:right w:val="none" w:sz="0" w:space="0" w:color="auto"/>
      </w:divBdr>
    </w:div>
    <w:div w:id="1627815162">
      <w:bodyDiv w:val="1"/>
      <w:marLeft w:val="0"/>
      <w:marRight w:val="0"/>
      <w:marTop w:val="0"/>
      <w:marBottom w:val="0"/>
      <w:divBdr>
        <w:top w:val="none" w:sz="0" w:space="0" w:color="auto"/>
        <w:left w:val="none" w:sz="0" w:space="0" w:color="auto"/>
        <w:bottom w:val="none" w:sz="0" w:space="0" w:color="auto"/>
        <w:right w:val="none" w:sz="0" w:space="0" w:color="auto"/>
      </w:divBdr>
      <w:divsChild>
        <w:div w:id="3946432">
          <w:marLeft w:val="0"/>
          <w:marRight w:val="0"/>
          <w:marTop w:val="0"/>
          <w:marBottom w:val="0"/>
          <w:divBdr>
            <w:top w:val="none" w:sz="0" w:space="0" w:color="auto"/>
            <w:left w:val="none" w:sz="0" w:space="0" w:color="auto"/>
            <w:bottom w:val="none" w:sz="0" w:space="0" w:color="auto"/>
            <w:right w:val="none" w:sz="0" w:space="0" w:color="auto"/>
          </w:divBdr>
        </w:div>
        <w:div w:id="103769635">
          <w:marLeft w:val="0"/>
          <w:marRight w:val="0"/>
          <w:marTop w:val="0"/>
          <w:marBottom w:val="0"/>
          <w:divBdr>
            <w:top w:val="none" w:sz="0" w:space="0" w:color="auto"/>
            <w:left w:val="none" w:sz="0" w:space="0" w:color="auto"/>
            <w:bottom w:val="none" w:sz="0" w:space="0" w:color="auto"/>
            <w:right w:val="none" w:sz="0" w:space="0" w:color="auto"/>
          </w:divBdr>
        </w:div>
        <w:div w:id="131756720">
          <w:marLeft w:val="0"/>
          <w:marRight w:val="0"/>
          <w:marTop w:val="0"/>
          <w:marBottom w:val="0"/>
          <w:divBdr>
            <w:top w:val="none" w:sz="0" w:space="0" w:color="auto"/>
            <w:left w:val="none" w:sz="0" w:space="0" w:color="auto"/>
            <w:bottom w:val="none" w:sz="0" w:space="0" w:color="auto"/>
            <w:right w:val="none" w:sz="0" w:space="0" w:color="auto"/>
          </w:divBdr>
        </w:div>
        <w:div w:id="201289646">
          <w:marLeft w:val="0"/>
          <w:marRight w:val="0"/>
          <w:marTop w:val="0"/>
          <w:marBottom w:val="0"/>
          <w:divBdr>
            <w:top w:val="none" w:sz="0" w:space="0" w:color="auto"/>
            <w:left w:val="none" w:sz="0" w:space="0" w:color="auto"/>
            <w:bottom w:val="none" w:sz="0" w:space="0" w:color="auto"/>
            <w:right w:val="none" w:sz="0" w:space="0" w:color="auto"/>
          </w:divBdr>
        </w:div>
        <w:div w:id="253976328">
          <w:marLeft w:val="0"/>
          <w:marRight w:val="0"/>
          <w:marTop w:val="0"/>
          <w:marBottom w:val="0"/>
          <w:divBdr>
            <w:top w:val="none" w:sz="0" w:space="0" w:color="auto"/>
            <w:left w:val="none" w:sz="0" w:space="0" w:color="auto"/>
            <w:bottom w:val="none" w:sz="0" w:space="0" w:color="auto"/>
            <w:right w:val="none" w:sz="0" w:space="0" w:color="auto"/>
          </w:divBdr>
        </w:div>
        <w:div w:id="310869425">
          <w:marLeft w:val="0"/>
          <w:marRight w:val="0"/>
          <w:marTop w:val="0"/>
          <w:marBottom w:val="0"/>
          <w:divBdr>
            <w:top w:val="none" w:sz="0" w:space="0" w:color="auto"/>
            <w:left w:val="none" w:sz="0" w:space="0" w:color="auto"/>
            <w:bottom w:val="none" w:sz="0" w:space="0" w:color="auto"/>
            <w:right w:val="none" w:sz="0" w:space="0" w:color="auto"/>
          </w:divBdr>
        </w:div>
        <w:div w:id="455606320">
          <w:marLeft w:val="0"/>
          <w:marRight w:val="0"/>
          <w:marTop w:val="0"/>
          <w:marBottom w:val="0"/>
          <w:divBdr>
            <w:top w:val="none" w:sz="0" w:space="0" w:color="auto"/>
            <w:left w:val="none" w:sz="0" w:space="0" w:color="auto"/>
            <w:bottom w:val="none" w:sz="0" w:space="0" w:color="auto"/>
            <w:right w:val="none" w:sz="0" w:space="0" w:color="auto"/>
          </w:divBdr>
        </w:div>
        <w:div w:id="630788917">
          <w:marLeft w:val="0"/>
          <w:marRight w:val="0"/>
          <w:marTop w:val="0"/>
          <w:marBottom w:val="0"/>
          <w:divBdr>
            <w:top w:val="none" w:sz="0" w:space="0" w:color="auto"/>
            <w:left w:val="none" w:sz="0" w:space="0" w:color="auto"/>
            <w:bottom w:val="none" w:sz="0" w:space="0" w:color="auto"/>
            <w:right w:val="none" w:sz="0" w:space="0" w:color="auto"/>
          </w:divBdr>
        </w:div>
        <w:div w:id="684290853">
          <w:marLeft w:val="0"/>
          <w:marRight w:val="0"/>
          <w:marTop w:val="0"/>
          <w:marBottom w:val="0"/>
          <w:divBdr>
            <w:top w:val="none" w:sz="0" w:space="0" w:color="auto"/>
            <w:left w:val="none" w:sz="0" w:space="0" w:color="auto"/>
            <w:bottom w:val="none" w:sz="0" w:space="0" w:color="auto"/>
            <w:right w:val="none" w:sz="0" w:space="0" w:color="auto"/>
          </w:divBdr>
        </w:div>
        <w:div w:id="697701777">
          <w:marLeft w:val="0"/>
          <w:marRight w:val="0"/>
          <w:marTop w:val="0"/>
          <w:marBottom w:val="0"/>
          <w:divBdr>
            <w:top w:val="none" w:sz="0" w:space="0" w:color="auto"/>
            <w:left w:val="none" w:sz="0" w:space="0" w:color="auto"/>
            <w:bottom w:val="none" w:sz="0" w:space="0" w:color="auto"/>
            <w:right w:val="none" w:sz="0" w:space="0" w:color="auto"/>
          </w:divBdr>
        </w:div>
        <w:div w:id="800655099">
          <w:marLeft w:val="0"/>
          <w:marRight w:val="0"/>
          <w:marTop w:val="0"/>
          <w:marBottom w:val="0"/>
          <w:divBdr>
            <w:top w:val="none" w:sz="0" w:space="0" w:color="auto"/>
            <w:left w:val="none" w:sz="0" w:space="0" w:color="auto"/>
            <w:bottom w:val="none" w:sz="0" w:space="0" w:color="auto"/>
            <w:right w:val="none" w:sz="0" w:space="0" w:color="auto"/>
          </w:divBdr>
        </w:div>
        <w:div w:id="1073549055">
          <w:marLeft w:val="0"/>
          <w:marRight w:val="0"/>
          <w:marTop w:val="0"/>
          <w:marBottom w:val="0"/>
          <w:divBdr>
            <w:top w:val="none" w:sz="0" w:space="0" w:color="auto"/>
            <w:left w:val="none" w:sz="0" w:space="0" w:color="auto"/>
            <w:bottom w:val="none" w:sz="0" w:space="0" w:color="auto"/>
            <w:right w:val="none" w:sz="0" w:space="0" w:color="auto"/>
          </w:divBdr>
        </w:div>
        <w:div w:id="1129514129">
          <w:marLeft w:val="0"/>
          <w:marRight w:val="0"/>
          <w:marTop w:val="0"/>
          <w:marBottom w:val="0"/>
          <w:divBdr>
            <w:top w:val="none" w:sz="0" w:space="0" w:color="auto"/>
            <w:left w:val="none" w:sz="0" w:space="0" w:color="auto"/>
            <w:bottom w:val="none" w:sz="0" w:space="0" w:color="auto"/>
            <w:right w:val="none" w:sz="0" w:space="0" w:color="auto"/>
          </w:divBdr>
        </w:div>
        <w:div w:id="1333140809">
          <w:marLeft w:val="0"/>
          <w:marRight w:val="0"/>
          <w:marTop w:val="0"/>
          <w:marBottom w:val="0"/>
          <w:divBdr>
            <w:top w:val="none" w:sz="0" w:space="0" w:color="auto"/>
            <w:left w:val="none" w:sz="0" w:space="0" w:color="auto"/>
            <w:bottom w:val="none" w:sz="0" w:space="0" w:color="auto"/>
            <w:right w:val="none" w:sz="0" w:space="0" w:color="auto"/>
          </w:divBdr>
        </w:div>
        <w:div w:id="1335037731">
          <w:marLeft w:val="0"/>
          <w:marRight w:val="0"/>
          <w:marTop w:val="0"/>
          <w:marBottom w:val="0"/>
          <w:divBdr>
            <w:top w:val="none" w:sz="0" w:space="0" w:color="auto"/>
            <w:left w:val="none" w:sz="0" w:space="0" w:color="auto"/>
            <w:bottom w:val="none" w:sz="0" w:space="0" w:color="auto"/>
            <w:right w:val="none" w:sz="0" w:space="0" w:color="auto"/>
          </w:divBdr>
        </w:div>
        <w:div w:id="1357192823">
          <w:marLeft w:val="0"/>
          <w:marRight w:val="0"/>
          <w:marTop w:val="0"/>
          <w:marBottom w:val="0"/>
          <w:divBdr>
            <w:top w:val="none" w:sz="0" w:space="0" w:color="auto"/>
            <w:left w:val="none" w:sz="0" w:space="0" w:color="auto"/>
            <w:bottom w:val="none" w:sz="0" w:space="0" w:color="auto"/>
            <w:right w:val="none" w:sz="0" w:space="0" w:color="auto"/>
          </w:divBdr>
        </w:div>
        <w:div w:id="1381903764">
          <w:marLeft w:val="0"/>
          <w:marRight w:val="0"/>
          <w:marTop w:val="0"/>
          <w:marBottom w:val="0"/>
          <w:divBdr>
            <w:top w:val="none" w:sz="0" w:space="0" w:color="auto"/>
            <w:left w:val="none" w:sz="0" w:space="0" w:color="auto"/>
            <w:bottom w:val="none" w:sz="0" w:space="0" w:color="auto"/>
            <w:right w:val="none" w:sz="0" w:space="0" w:color="auto"/>
          </w:divBdr>
        </w:div>
        <w:div w:id="1603489055">
          <w:marLeft w:val="0"/>
          <w:marRight w:val="0"/>
          <w:marTop w:val="0"/>
          <w:marBottom w:val="0"/>
          <w:divBdr>
            <w:top w:val="none" w:sz="0" w:space="0" w:color="auto"/>
            <w:left w:val="none" w:sz="0" w:space="0" w:color="auto"/>
            <w:bottom w:val="none" w:sz="0" w:space="0" w:color="auto"/>
            <w:right w:val="none" w:sz="0" w:space="0" w:color="auto"/>
          </w:divBdr>
        </w:div>
        <w:div w:id="1624850523">
          <w:marLeft w:val="0"/>
          <w:marRight w:val="0"/>
          <w:marTop w:val="0"/>
          <w:marBottom w:val="0"/>
          <w:divBdr>
            <w:top w:val="none" w:sz="0" w:space="0" w:color="auto"/>
            <w:left w:val="none" w:sz="0" w:space="0" w:color="auto"/>
            <w:bottom w:val="none" w:sz="0" w:space="0" w:color="auto"/>
            <w:right w:val="none" w:sz="0" w:space="0" w:color="auto"/>
          </w:divBdr>
        </w:div>
        <w:div w:id="1642077749">
          <w:marLeft w:val="0"/>
          <w:marRight w:val="0"/>
          <w:marTop w:val="0"/>
          <w:marBottom w:val="0"/>
          <w:divBdr>
            <w:top w:val="none" w:sz="0" w:space="0" w:color="auto"/>
            <w:left w:val="none" w:sz="0" w:space="0" w:color="auto"/>
            <w:bottom w:val="none" w:sz="0" w:space="0" w:color="auto"/>
            <w:right w:val="none" w:sz="0" w:space="0" w:color="auto"/>
          </w:divBdr>
        </w:div>
        <w:div w:id="1661541724">
          <w:marLeft w:val="0"/>
          <w:marRight w:val="0"/>
          <w:marTop w:val="0"/>
          <w:marBottom w:val="0"/>
          <w:divBdr>
            <w:top w:val="none" w:sz="0" w:space="0" w:color="auto"/>
            <w:left w:val="none" w:sz="0" w:space="0" w:color="auto"/>
            <w:bottom w:val="none" w:sz="0" w:space="0" w:color="auto"/>
            <w:right w:val="none" w:sz="0" w:space="0" w:color="auto"/>
          </w:divBdr>
        </w:div>
        <w:div w:id="1764372047">
          <w:marLeft w:val="0"/>
          <w:marRight w:val="0"/>
          <w:marTop w:val="0"/>
          <w:marBottom w:val="0"/>
          <w:divBdr>
            <w:top w:val="none" w:sz="0" w:space="0" w:color="auto"/>
            <w:left w:val="none" w:sz="0" w:space="0" w:color="auto"/>
            <w:bottom w:val="none" w:sz="0" w:space="0" w:color="auto"/>
            <w:right w:val="none" w:sz="0" w:space="0" w:color="auto"/>
          </w:divBdr>
        </w:div>
        <w:div w:id="1884825646">
          <w:marLeft w:val="0"/>
          <w:marRight w:val="0"/>
          <w:marTop w:val="0"/>
          <w:marBottom w:val="0"/>
          <w:divBdr>
            <w:top w:val="none" w:sz="0" w:space="0" w:color="auto"/>
            <w:left w:val="none" w:sz="0" w:space="0" w:color="auto"/>
            <w:bottom w:val="none" w:sz="0" w:space="0" w:color="auto"/>
            <w:right w:val="none" w:sz="0" w:space="0" w:color="auto"/>
          </w:divBdr>
        </w:div>
        <w:div w:id="1920097800">
          <w:marLeft w:val="0"/>
          <w:marRight w:val="0"/>
          <w:marTop w:val="0"/>
          <w:marBottom w:val="0"/>
          <w:divBdr>
            <w:top w:val="none" w:sz="0" w:space="0" w:color="auto"/>
            <w:left w:val="none" w:sz="0" w:space="0" w:color="auto"/>
            <w:bottom w:val="none" w:sz="0" w:space="0" w:color="auto"/>
            <w:right w:val="none" w:sz="0" w:space="0" w:color="auto"/>
          </w:divBdr>
        </w:div>
        <w:div w:id="1933080477">
          <w:marLeft w:val="0"/>
          <w:marRight w:val="0"/>
          <w:marTop w:val="0"/>
          <w:marBottom w:val="0"/>
          <w:divBdr>
            <w:top w:val="none" w:sz="0" w:space="0" w:color="auto"/>
            <w:left w:val="none" w:sz="0" w:space="0" w:color="auto"/>
            <w:bottom w:val="none" w:sz="0" w:space="0" w:color="auto"/>
            <w:right w:val="none" w:sz="0" w:space="0" w:color="auto"/>
          </w:divBdr>
        </w:div>
        <w:div w:id="2038503334">
          <w:marLeft w:val="0"/>
          <w:marRight w:val="0"/>
          <w:marTop w:val="0"/>
          <w:marBottom w:val="0"/>
          <w:divBdr>
            <w:top w:val="none" w:sz="0" w:space="0" w:color="auto"/>
            <w:left w:val="none" w:sz="0" w:space="0" w:color="auto"/>
            <w:bottom w:val="none" w:sz="0" w:space="0" w:color="auto"/>
            <w:right w:val="none" w:sz="0" w:space="0" w:color="auto"/>
          </w:divBdr>
        </w:div>
      </w:divsChild>
    </w:div>
    <w:div w:id="1653875689">
      <w:bodyDiv w:val="1"/>
      <w:marLeft w:val="0"/>
      <w:marRight w:val="0"/>
      <w:marTop w:val="0"/>
      <w:marBottom w:val="0"/>
      <w:divBdr>
        <w:top w:val="none" w:sz="0" w:space="0" w:color="auto"/>
        <w:left w:val="none" w:sz="0" w:space="0" w:color="auto"/>
        <w:bottom w:val="none" w:sz="0" w:space="0" w:color="auto"/>
        <w:right w:val="none" w:sz="0" w:space="0" w:color="auto"/>
      </w:divBdr>
    </w:div>
    <w:div w:id="1673334451">
      <w:bodyDiv w:val="1"/>
      <w:marLeft w:val="0"/>
      <w:marRight w:val="0"/>
      <w:marTop w:val="0"/>
      <w:marBottom w:val="0"/>
      <w:divBdr>
        <w:top w:val="none" w:sz="0" w:space="0" w:color="auto"/>
        <w:left w:val="none" w:sz="0" w:space="0" w:color="auto"/>
        <w:bottom w:val="none" w:sz="0" w:space="0" w:color="auto"/>
        <w:right w:val="none" w:sz="0" w:space="0" w:color="auto"/>
      </w:divBdr>
    </w:div>
    <w:div w:id="1677462592">
      <w:bodyDiv w:val="1"/>
      <w:marLeft w:val="0"/>
      <w:marRight w:val="0"/>
      <w:marTop w:val="0"/>
      <w:marBottom w:val="0"/>
      <w:divBdr>
        <w:top w:val="none" w:sz="0" w:space="0" w:color="auto"/>
        <w:left w:val="none" w:sz="0" w:space="0" w:color="auto"/>
        <w:bottom w:val="none" w:sz="0" w:space="0" w:color="auto"/>
        <w:right w:val="none" w:sz="0" w:space="0" w:color="auto"/>
      </w:divBdr>
    </w:div>
    <w:div w:id="1689327741">
      <w:bodyDiv w:val="1"/>
      <w:marLeft w:val="0"/>
      <w:marRight w:val="0"/>
      <w:marTop w:val="0"/>
      <w:marBottom w:val="0"/>
      <w:divBdr>
        <w:top w:val="none" w:sz="0" w:space="0" w:color="auto"/>
        <w:left w:val="none" w:sz="0" w:space="0" w:color="auto"/>
        <w:bottom w:val="none" w:sz="0" w:space="0" w:color="auto"/>
        <w:right w:val="none" w:sz="0" w:space="0" w:color="auto"/>
      </w:divBdr>
    </w:div>
    <w:div w:id="1825511968">
      <w:bodyDiv w:val="1"/>
      <w:marLeft w:val="0"/>
      <w:marRight w:val="0"/>
      <w:marTop w:val="0"/>
      <w:marBottom w:val="0"/>
      <w:divBdr>
        <w:top w:val="none" w:sz="0" w:space="0" w:color="auto"/>
        <w:left w:val="none" w:sz="0" w:space="0" w:color="auto"/>
        <w:bottom w:val="none" w:sz="0" w:space="0" w:color="auto"/>
        <w:right w:val="none" w:sz="0" w:space="0" w:color="auto"/>
      </w:divBdr>
    </w:div>
    <w:div w:id="1834642610">
      <w:bodyDiv w:val="1"/>
      <w:marLeft w:val="0"/>
      <w:marRight w:val="0"/>
      <w:marTop w:val="0"/>
      <w:marBottom w:val="0"/>
      <w:divBdr>
        <w:top w:val="none" w:sz="0" w:space="0" w:color="auto"/>
        <w:left w:val="none" w:sz="0" w:space="0" w:color="auto"/>
        <w:bottom w:val="none" w:sz="0" w:space="0" w:color="auto"/>
        <w:right w:val="none" w:sz="0" w:space="0" w:color="auto"/>
      </w:divBdr>
    </w:div>
    <w:div w:id="1841576647">
      <w:bodyDiv w:val="1"/>
      <w:marLeft w:val="0"/>
      <w:marRight w:val="0"/>
      <w:marTop w:val="0"/>
      <w:marBottom w:val="0"/>
      <w:divBdr>
        <w:top w:val="none" w:sz="0" w:space="0" w:color="auto"/>
        <w:left w:val="none" w:sz="0" w:space="0" w:color="auto"/>
        <w:bottom w:val="none" w:sz="0" w:space="0" w:color="auto"/>
        <w:right w:val="none" w:sz="0" w:space="0" w:color="auto"/>
      </w:divBdr>
    </w:div>
    <w:div w:id="1918903974">
      <w:bodyDiv w:val="1"/>
      <w:marLeft w:val="0"/>
      <w:marRight w:val="0"/>
      <w:marTop w:val="0"/>
      <w:marBottom w:val="0"/>
      <w:divBdr>
        <w:top w:val="none" w:sz="0" w:space="0" w:color="auto"/>
        <w:left w:val="none" w:sz="0" w:space="0" w:color="auto"/>
        <w:bottom w:val="none" w:sz="0" w:space="0" w:color="auto"/>
        <w:right w:val="none" w:sz="0" w:space="0" w:color="auto"/>
      </w:divBdr>
      <w:divsChild>
        <w:div w:id="234172078">
          <w:marLeft w:val="0"/>
          <w:marRight w:val="0"/>
          <w:marTop w:val="0"/>
          <w:marBottom w:val="0"/>
          <w:divBdr>
            <w:top w:val="none" w:sz="0" w:space="0" w:color="auto"/>
            <w:left w:val="none" w:sz="0" w:space="0" w:color="auto"/>
            <w:bottom w:val="none" w:sz="0" w:space="0" w:color="auto"/>
            <w:right w:val="none" w:sz="0" w:space="0" w:color="auto"/>
          </w:divBdr>
        </w:div>
        <w:div w:id="237636580">
          <w:marLeft w:val="0"/>
          <w:marRight w:val="0"/>
          <w:marTop w:val="0"/>
          <w:marBottom w:val="0"/>
          <w:divBdr>
            <w:top w:val="none" w:sz="0" w:space="0" w:color="auto"/>
            <w:left w:val="none" w:sz="0" w:space="0" w:color="auto"/>
            <w:bottom w:val="none" w:sz="0" w:space="0" w:color="auto"/>
            <w:right w:val="none" w:sz="0" w:space="0" w:color="auto"/>
          </w:divBdr>
        </w:div>
        <w:div w:id="315259197">
          <w:marLeft w:val="0"/>
          <w:marRight w:val="0"/>
          <w:marTop w:val="0"/>
          <w:marBottom w:val="0"/>
          <w:divBdr>
            <w:top w:val="none" w:sz="0" w:space="0" w:color="auto"/>
            <w:left w:val="none" w:sz="0" w:space="0" w:color="auto"/>
            <w:bottom w:val="none" w:sz="0" w:space="0" w:color="auto"/>
            <w:right w:val="none" w:sz="0" w:space="0" w:color="auto"/>
          </w:divBdr>
        </w:div>
        <w:div w:id="325132865">
          <w:marLeft w:val="0"/>
          <w:marRight w:val="0"/>
          <w:marTop w:val="0"/>
          <w:marBottom w:val="0"/>
          <w:divBdr>
            <w:top w:val="none" w:sz="0" w:space="0" w:color="auto"/>
            <w:left w:val="none" w:sz="0" w:space="0" w:color="auto"/>
            <w:bottom w:val="none" w:sz="0" w:space="0" w:color="auto"/>
            <w:right w:val="none" w:sz="0" w:space="0" w:color="auto"/>
          </w:divBdr>
        </w:div>
        <w:div w:id="330183890">
          <w:marLeft w:val="0"/>
          <w:marRight w:val="0"/>
          <w:marTop w:val="0"/>
          <w:marBottom w:val="0"/>
          <w:divBdr>
            <w:top w:val="none" w:sz="0" w:space="0" w:color="auto"/>
            <w:left w:val="none" w:sz="0" w:space="0" w:color="auto"/>
            <w:bottom w:val="none" w:sz="0" w:space="0" w:color="auto"/>
            <w:right w:val="none" w:sz="0" w:space="0" w:color="auto"/>
          </w:divBdr>
        </w:div>
        <w:div w:id="360253932">
          <w:marLeft w:val="0"/>
          <w:marRight w:val="0"/>
          <w:marTop w:val="0"/>
          <w:marBottom w:val="0"/>
          <w:divBdr>
            <w:top w:val="none" w:sz="0" w:space="0" w:color="auto"/>
            <w:left w:val="none" w:sz="0" w:space="0" w:color="auto"/>
            <w:bottom w:val="none" w:sz="0" w:space="0" w:color="auto"/>
            <w:right w:val="none" w:sz="0" w:space="0" w:color="auto"/>
          </w:divBdr>
        </w:div>
        <w:div w:id="374161451">
          <w:marLeft w:val="0"/>
          <w:marRight w:val="0"/>
          <w:marTop w:val="0"/>
          <w:marBottom w:val="0"/>
          <w:divBdr>
            <w:top w:val="none" w:sz="0" w:space="0" w:color="auto"/>
            <w:left w:val="none" w:sz="0" w:space="0" w:color="auto"/>
            <w:bottom w:val="none" w:sz="0" w:space="0" w:color="auto"/>
            <w:right w:val="none" w:sz="0" w:space="0" w:color="auto"/>
          </w:divBdr>
        </w:div>
        <w:div w:id="403182038">
          <w:marLeft w:val="0"/>
          <w:marRight w:val="0"/>
          <w:marTop w:val="0"/>
          <w:marBottom w:val="0"/>
          <w:divBdr>
            <w:top w:val="none" w:sz="0" w:space="0" w:color="auto"/>
            <w:left w:val="none" w:sz="0" w:space="0" w:color="auto"/>
            <w:bottom w:val="none" w:sz="0" w:space="0" w:color="auto"/>
            <w:right w:val="none" w:sz="0" w:space="0" w:color="auto"/>
          </w:divBdr>
        </w:div>
        <w:div w:id="545870633">
          <w:marLeft w:val="0"/>
          <w:marRight w:val="0"/>
          <w:marTop w:val="0"/>
          <w:marBottom w:val="0"/>
          <w:divBdr>
            <w:top w:val="none" w:sz="0" w:space="0" w:color="auto"/>
            <w:left w:val="none" w:sz="0" w:space="0" w:color="auto"/>
            <w:bottom w:val="none" w:sz="0" w:space="0" w:color="auto"/>
            <w:right w:val="none" w:sz="0" w:space="0" w:color="auto"/>
          </w:divBdr>
        </w:div>
        <w:div w:id="830946311">
          <w:marLeft w:val="0"/>
          <w:marRight w:val="0"/>
          <w:marTop w:val="0"/>
          <w:marBottom w:val="0"/>
          <w:divBdr>
            <w:top w:val="none" w:sz="0" w:space="0" w:color="auto"/>
            <w:left w:val="none" w:sz="0" w:space="0" w:color="auto"/>
            <w:bottom w:val="none" w:sz="0" w:space="0" w:color="auto"/>
            <w:right w:val="none" w:sz="0" w:space="0" w:color="auto"/>
          </w:divBdr>
        </w:div>
        <w:div w:id="860558143">
          <w:marLeft w:val="0"/>
          <w:marRight w:val="0"/>
          <w:marTop w:val="0"/>
          <w:marBottom w:val="0"/>
          <w:divBdr>
            <w:top w:val="none" w:sz="0" w:space="0" w:color="auto"/>
            <w:left w:val="none" w:sz="0" w:space="0" w:color="auto"/>
            <w:bottom w:val="none" w:sz="0" w:space="0" w:color="auto"/>
            <w:right w:val="none" w:sz="0" w:space="0" w:color="auto"/>
          </w:divBdr>
        </w:div>
        <w:div w:id="930237164">
          <w:marLeft w:val="0"/>
          <w:marRight w:val="0"/>
          <w:marTop w:val="0"/>
          <w:marBottom w:val="0"/>
          <w:divBdr>
            <w:top w:val="none" w:sz="0" w:space="0" w:color="auto"/>
            <w:left w:val="none" w:sz="0" w:space="0" w:color="auto"/>
            <w:bottom w:val="none" w:sz="0" w:space="0" w:color="auto"/>
            <w:right w:val="none" w:sz="0" w:space="0" w:color="auto"/>
          </w:divBdr>
        </w:div>
        <w:div w:id="1166439442">
          <w:marLeft w:val="0"/>
          <w:marRight w:val="0"/>
          <w:marTop w:val="0"/>
          <w:marBottom w:val="0"/>
          <w:divBdr>
            <w:top w:val="none" w:sz="0" w:space="0" w:color="auto"/>
            <w:left w:val="none" w:sz="0" w:space="0" w:color="auto"/>
            <w:bottom w:val="none" w:sz="0" w:space="0" w:color="auto"/>
            <w:right w:val="none" w:sz="0" w:space="0" w:color="auto"/>
          </w:divBdr>
        </w:div>
        <w:div w:id="1210799471">
          <w:marLeft w:val="0"/>
          <w:marRight w:val="0"/>
          <w:marTop w:val="0"/>
          <w:marBottom w:val="0"/>
          <w:divBdr>
            <w:top w:val="none" w:sz="0" w:space="0" w:color="auto"/>
            <w:left w:val="none" w:sz="0" w:space="0" w:color="auto"/>
            <w:bottom w:val="none" w:sz="0" w:space="0" w:color="auto"/>
            <w:right w:val="none" w:sz="0" w:space="0" w:color="auto"/>
          </w:divBdr>
        </w:div>
        <w:div w:id="1290548238">
          <w:marLeft w:val="0"/>
          <w:marRight w:val="0"/>
          <w:marTop w:val="0"/>
          <w:marBottom w:val="0"/>
          <w:divBdr>
            <w:top w:val="none" w:sz="0" w:space="0" w:color="auto"/>
            <w:left w:val="none" w:sz="0" w:space="0" w:color="auto"/>
            <w:bottom w:val="none" w:sz="0" w:space="0" w:color="auto"/>
            <w:right w:val="none" w:sz="0" w:space="0" w:color="auto"/>
          </w:divBdr>
        </w:div>
        <w:div w:id="1304848324">
          <w:marLeft w:val="0"/>
          <w:marRight w:val="0"/>
          <w:marTop w:val="0"/>
          <w:marBottom w:val="0"/>
          <w:divBdr>
            <w:top w:val="none" w:sz="0" w:space="0" w:color="auto"/>
            <w:left w:val="none" w:sz="0" w:space="0" w:color="auto"/>
            <w:bottom w:val="none" w:sz="0" w:space="0" w:color="auto"/>
            <w:right w:val="none" w:sz="0" w:space="0" w:color="auto"/>
          </w:divBdr>
        </w:div>
        <w:div w:id="1570504706">
          <w:marLeft w:val="0"/>
          <w:marRight w:val="0"/>
          <w:marTop w:val="0"/>
          <w:marBottom w:val="0"/>
          <w:divBdr>
            <w:top w:val="none" w:sz="0" w:space="0" w:color="auto"/>
            <w:left w:val="none" w:sz="0" w:space="0" w:color="auto"/>
            <w:bottom w:val="none" w:sz="0" w:space="0" w:color="auto"/>
            <w:right w:val="none" w:sz="0" w:space="0" w:color="auto"/>
          </w:divBdr>
        </w:div>
        <w:div w:id="1572425484">
          <w:marLeft w:val="0"/>
          <w:marRight w:val="0"/>
          <w:marTop w:val="0"/>
          <w:marBottom w:val="0"/>
          <w:divBdr>
            <w:top w:val="none" w:sz="0" w:space="0" w:color="auto"/>
            <w:left w:val="none" w:sz="0" w:space="0" w:color="auto"/>
            <w:bottom w:val="none" w:sz="0" w:space="0" w:color="auto"/>
            <w:right w:val="none" w:sz="0" w:space="0" w:color="auto"/>
          </w:divBdr>
        </w:div>
        <w:div w:id="1717387652">
          <w:marLeft w:val="0"/>
          <w:marRight w:val="0"/>
          <w:marTop w:val="0"/>
          <w:marBottom w:val="0"/>
          <w:divBdr>
            <w:top w:val="none" w:sz="0" w:space="0" w:color="auto"/>
            <w:left w:val="none" w:sz="0" w:space="0" w:color="auto"/>
            <w:bottom w:val="none" w:sz="0" w:space="0" w:color="auto"/>
            <w:right w:val="none" w:sz="0" w:space="0" w:color="auto"/>
          </w:divBdr>
        </w:div>
        <w:div w:id="1789930119">
          <w:marLeft w:val="0"/>
          <w:marRight w:val="0"/>
          <w:marTop w:val="0"/>
          <w:marBottom w:val="0"/>
          <w:divBdr>
            <w:top w:val="none" w:sz="0" w:space="0" w:color="auto"/>
            <w:left w:val="none" w:sz="0" w:space="0" w:color="auto"/>
            <w:bottom w:val="none" w:sz="0" w:space="0" w:color="auto"/>
            <w:right w:val="none" w:sz="0" w:space="0" w:color="auto"/>
          </w:divBdr>
        </w:div>
        <w:div w:id="1824352553">
          <w:marLeft w:val="0"/>
          <w:marRight w:val="0"/>
          <w:marTop w:val="0"/>
          <w:marBottom w:val="0"/>
          <w:divBdr>
            <w:top w:val="none" w:sz="0" w:space="0" w:color="auto"/>
            <w:left w:val="none" w:sz="0" w:space="0" w:color="auto"/>
            <w:bottom w:val="none" w:sz="0" w:space="0" w:color="auto"/>
            <w:right w:val="none" w:sz="0" w:space="0" w:color="auto"/>
          </w:divBdr>
        </w:div>
        <w:div w:id="1845171120">
          <w:marLeft w:val="0"/>
          <w:marRight w:val="0"/>
          <w:marTop w:val="0"/>
          <w:marBottom w:val="0"/>
          <w:divBdr>
            <w:top w:val="none" w:sz="0" w:space="0" w:color="auto"/>
            <w:left w:val="none" w:sz="0" w:space="0" w:color="auto"/>
            <w:bottom w:val="none" w:sz="0" w:space="0" w:color="auto"/>
            <w:right w:val="none" w:sz="0" w:space="0" w:color="auto"/>
          </w:divBdr>
        </w:div>
        <w:div w:id="1879318684">
          <w:marLeft w:val="0"/>
          <w:marRight w:val="0"/>
          <w:marTop w:val="0"/>
          <w:marBottom w:val="0"/>
          <w:divBdr>
            <w:top w:val="none" w:sz="0" w:space="0" w:color="auto"/>
            <w:left w:val="none" w:sz="0" w:space="0" w:color="auto"/>
            <w:bottom w:val="none" w:sz="0" w:space="0" w:color="auto"/>
            <w:right w:val="none" w:sz="0" w:space="0" w:color="auto"/>
          </w:divBdr>
        </w:div>
        <w:div w:id="1884174606">
          <w:marLeft w:val="0"/>
          <w:marRight w:val="0"/>
          <w:marTop w:val="0"/>
          <w:marBottom w:val="0"/>
          <w:divBdr>
            <w:top w:val="none" w:sz="0" w:space="0" w:color="auto"/>
            <w:left w:val="none" w:sz="0" w:space="0" w:color="auto"/>
            <w:bottom w:val="none" w:sz="0" w:space="0" w:color="auto"/>
            <w:right w:val="none" w:sz="0" w:space="0" w:color="auto"/>
          </w:divBdr>
        </w:div>
        <w:div w:id="1898935271">
          <w:marLeft w:val="0"/>
          <w:marRight w:val="0"/>
          <w:marTop w:val="0"/>
          <w:marBottom w:val="0"/>
          <w:divBdr>
            <w:top w:val="none" w:sz="0" w:space="0" w:color="auto"/>
            <w:left w:val="none" w:sz="0" w:space="0" w:color="auto"/>
            <w:bottom w:val="none" w:sz="0" w:space="0" w:color="auto"/>
            <w:right w:val="none" w:sz="0" w:space="0" w:color="auto"/>
          </w:divBdr>
        </w:div>
        <w:div w:id="1998149252">
          <w:marLeft w:val="0"/>
          <w:marRight w:val="0"/>
          <w:marTop w:val="0"/>
          <w:marBottom w:val="0"/>
          <w:divBdr>
            <w:top w:val="none" w:sz="0" w:space="0" w:color="auto"/>
            <w:left w:val="none" w:sz="0" w:space="0" w:color="auto"/>
            <w:bottom w:val="none" w:sz="0" w:space="0" w:color="auto"/>
            <w:right w:val="none" w:sz="0" w:space="0" w:color="auto"/>
          </w:divBdr>
        </w:div>
      </w:divsChild>
    </w:div>
    <w:div w:id="2018731056">
      <w:bodyDiv w:val="1"/>
      <w:marLeft w:val="0"/>
      <w:marRight w:val="0"/>
      <w:marTop w:val="0"/>
      <w:marBottom w:val="0"/>
      <w:divBdr>
        <w:top w:val="none" w:sz="0" w:space="0" w:color="auto"/>
        <w:left w:val="none" w:sz="0" w:space="0" w:color="auto"/>
        <w:bottom w:val="none" w:sz="0" w:space="0" w:color="auto"/>
        <w:right w:val="none" w:sz="0" w:space="0" w:color="auto"/>
      </w:divBdr>
    </w:div>
    <w:div w:id="2045211276">
      <w:bodyDiv w:val="1"/>
      <w:marLeft w:val="0"/>
      <w:marRight w:val="0"/>
      <w:marTop w:val="0"/>
      <w:marBottom w:val="0"/>
      <w:divBdr>
        <w:top w:val="none" w:sz="0" w:space="0" w:color="auto"/>
        <w:left w:val="none" w:sz="0" w:space="0" w:color="auto"/>
        <w:bottom w:val="none" w:sz="0" w:space="0" w:color="auto"/>
        <w:right w:val="none" w:sz="0" w:space="0" w:color="auto"/>
      </w:divBdr>
    </w:div>
    <w:div w:id="2130584172">
      <w:bodyDiv w:val="1"/>
      <w:marLeft w:val="0"/>
      <w:marRight w:val="0"/>
      <w:marTop w:val="0"/>
      <w:marBottom w:val="0"/>
      <w:divBdr>
        <w:top w:val="none" w:sz="0" w:space="0" w:color="auto"/>
        <w:left w:val="none" w:sz="0" w:space="0" w:color="auto"/>
        <w:bottom w:val="none" w:sz="0" w:space="0" w:color="auto"/>
        <w:right w:val="none" w:sz="0" w:space="0" w:color="auto"/>
      </w:divBdr>
      <w:divsChild>
        <w:div w:id="24142484">
          <w:marLeft w:val="0"/>
          <w:marRight w:val="0"/>
          <w:marTop w:val="0"/>
          <w:marBottom w:val="0"/>
          <w:divBdr>
            <w:top w:val="none" w:sz="0" w:space="0" w:color="auto"/>
            <w:left w:val="none" w:sz="0" w:space="0" w:color="auto"/>
            <w:bottom w:val="none" w:sz="0" w:space="0" w:color="auto"/>
            <w:right w:val="none" w:sz="0" w:space="0" w:color="auto"/>
          </w:divBdr>
        </w:div>
        <w:div w:id="74323433">
          <w:marLeft w:val="0"/>
          <w:marRight w:val="0"/>
          <w:marTop w:val="0"/>
          <w:marBottom w:val="0"/>
          <w:divBdr>
            <w:top w:val="none" w:sz="0" w:space="0" w:color="auto"/>
            <w:left w:val="none" w:sz="0" w:space="0" w:color="auto"/>
            <w:bottom w:val="none" w:sz="0" w:space="0" w:color="auto"/>
            <w:right w:val="none" w:sz="0" w:space="0" w:color="auto"/>
          </w:divBdr>
        </w:div>
        <w:div w:id="111484375">
          <w:marLeft w:val="0"/>
          <w:marRight w:val="0"/>
          <w:marTop w:val="0"/>
          <w:marBottom w:val="0"/>
          <w:divBdr>
            <w:top w:val="none" w:sz="0" w:space="0" w:color="auto"/>
            <w:left w:val="none" w:sz="0" w:space="0" w:color="auto"/>
            <w:bottom w:val="none" w:sz="0" w:space="0" w:color="auto"/>
            <w:right w:val="none" w:sz="0" w:space="0" w:color="auto"/>
          </w:divBdr>
        </w:div>
        <w:div w:id="146482278">
          <w:marLeft w:val="0"/>
          <w:marRight w:val="0"/>
          <w:marTop w:val="0"/>
          <w:marBottom w:val="0"/>
          <w:divBdr>
            <w:top w:val="none" w:sz="0" w:space="0" w:color="auto"/>
            <w:left w:val="none" w:sz="0" w:space="0" w:color="auto"/>
            <w:bottom w:val="none" w:sz="0" w:space="0" w:color="auto"/>
            <w:right w:val="none" w:sz="0" w:space="0" w:color="auto"/>
          </w:divBdr>
        </w:div>
        <w:div w:id="590816791">
          <w:marLeft w:val="0"/>
          <w:marRight w:val="0"/>
          <w:marTop w:val="0"/>
          <w:marBottom w:val="0"/>
          <w:divBdr>
            <w:top w:val="none" w:sz="0" w:space="0" w:color="auto"/>
            <w:left w:val="none" w:sz="0" w:space="0" w:color="auto"/>
            <w:bottom w:val="none" w:sz="0" w:space="0" w:color="auto"/>
            <w:right w:val="none" w:sz="0" w:space="0" w:color="auto"/>
          </w:divBdr>
        </w:div>
        <w:div w:id="593518468">
          <w:marLeft w:val="0"/>
          <w:marRight w:val="0"/>
          <w:marTop w:val="0"/>
          <w:marBottom w:val="0"/>
          <w:divBdr>
            <w:top w:val="none" w:sz="0" w:space="0" w:color="auto"/>
            <w:left w:val="none" w:sz="0" w:space="0" w:color="auto"/>
            <w:bottom w:val="none" w:sz="0" w:space="0" w:color="auto"/>
            <w:right w:val="none" w:sz="0" w:space="0" w:color="auto"/>
          </w:divBdr>
        </w:div>
        <w:div w:id="598486920">
          <w:marLeft w:val="0"/>
          <w:marRight w:val="0"/>
          <w:marTop w:val="0"/>
          <w:marBottom w:val="0"/>
          <w:divBdr>
            <w:top w:val="none" w:sz="0" w:space="0" w:color="auto"/>
            <w:left w:val="none" w:sz="0" w:space="0" w:color="auto"/>
            <w:bottom w:val="none" w:sz="0" w:space="0" w:color="auto"/>
            <w:right w:val="none" w:sz="0" w:space="0" w:color="auto"/>
          </w:divBdr>
        </w:div>
        <w:div w:id="599801409">
          <w:marLeft w:val="0"/>
          <w:marRight w:val="0"/>
          <w:marTop w:val="0"/>
          <w:marBottom w:val="0"/>
          <w:divBdr>
            <w:top w:val="none" w:sz="0" w:space="0" w:color="auto"/>
            <w:left w:val="none" w:sz="0" w:space="0" w:color="auto"/>
            <w:bottom w:val="none" w:sz="0" w:space="0" w:color="auto"/>
            <w:right w:val="none" w:sz="0" w:space="0" w:color="auto"/>
          </w:divBdr>
        </w:div>
        <w:div w:id="607389008">
          <w:marLeft w:val="0"/>
          <w:marRight w:val="0"/>
          <w:marTop w:val="0"/>
          <w:marBottom w:val="0"/>
          <w:divBdr>
            <w:top w:val="none" w:sz="0" w:space="0" w:color="auto"/>
            <w:left w:val="none" w:sz="0" w:space="0" w:color="auto"/>
            <w:bottom w:val="none" w:sz="0" w:space="0" w:color="auto"/>
            <w:right w:val="none" w:sz="0" w:space="0" w:color="auto"/>
          </w:divBdr>
        </w:div>
        <w:div w:id="666325384">
          <w:marLeft w:val="0"/>
          <w:marRight w:val="0"/>
          <w:marTop w:val="0"/>
          <w:marBottom w:val="0"/>
          <w:divBdr>
            <w:top w:val="none" w:sz="0" w:space="0" w:color="auto"/>
            <w:left w:val="none" w:sz="0" w:space="0" w:color="auto"/>
            <w:bottom w:val="none" w:sz="0" w:space="0" w:color="auto"/>
            <w:right w:val="none" w:sz="0" w:space="0" w:color="auto"/>
          </w:divBdr>
        </w:div>
        <w:div w:id="976103115">
          <w:marLeft w:val="0"/>
          <w:marRight w:val="0"/>
          <w:marTop w:val="0"/>
          <w:marBottom w:val="0"/>
          <w:divBdr>
            <w:top w:val="none" w:sz="0" w:space="0" w:color="auto"/>
            <w:left w:val="none" w:sz="0" w:space="0" w:color="auto"/>
            <w:bottom w:val="none" w:sz="0" w:space="0" w:color="auto"/>
            <w:right w:val="none" w:sz="0" w:space="0" w:color="auto"/>
          </w:divBdr>
        </w:div>
        <w:div w:id="1136143144">
          <w:marLeft w:val="0"/>
          <w:marRight w:val="0"/>
          <w:marTop w:val="0"/>
          <w:marBottom w:val="0"/>
          <w:divBdr>
            <w:top w:val="none" w:sz="0" w:space="0" w:color="auto"/>
            <w:left w:val="none" w:sz="0" w:space="0" w:color="auto"/>
            <w:bottom w:val="none" w:sz="0" w:space="0" w:color="auto"/>
            <w:right w:val="none" w:sz="0" w:space="0" w:color="auto"/>
          </w:divBdr>
        </w:div>
        <w:div w:id="1366558227">
          <w:marLeft w:val="0"/>
          <w:marRight w:val="0"/>
          <w:marTop w:val="0"/>
          <w:marBottom w:val="0"/>
          <w:divBdr>
            <w:top w:val="none" w:sz="0" w:space="0" w:color="auto"/>
            <w:left w:val="none" w:sz="0" w:space="0" w:color="auto"/>
            <w:bottom w:val="none" w:sz="0" w:space="0" w:color="auto"/>
            <w:right w:val="none" w:sz="0" w:space="0" w:color="auto"/>
          </w:divBdr>
        </w:div>
        <w:div w:id="1379009499">
          <w:marLeft w:val="0"/>
          <w:marRight w:val="0"/>
          <w:marTop w:val="0"/>
          <w:marBottom w:val="0"/>
          <w:divBdr>
            <w:top w:val="none" w:sz="0" w:space="0" w:color="auto"/>
            <w:left w:val="none" w:sz="0" w:space="0" w:color="auto"/>
            <w:bottom w:val="none" w:sz="0" w:space="0" w:color="auto"/>
            <w:right w:val="none" w:sz="0" w:space="0" w:color="auto"/>
          </w:divBdr>
        </w:div>
        <w:div w:id="1428306109">
          <w:marLeft w:val="0"/>
          <w:marRight w:val="0"/>
          <w:marTop w:val="0"/>
          <w:marBottom w:val="0"/>
          <w:divBdr>
            <w:top w:val="none" w:sz="0" w:space="0" w:color="auto"/>
            <w:left w:val="none" w:sz="0" w:space="0" w:color="auto"/>
            <w:bottom w:val="none" w:sz="0" w:space="0" w:color="auto"/>
            <w:right w:val="none" w:sz="0" w:space="0" w:color="auto"/>
          </w:divBdr>
        </w:div>
        <w:div w:id="1531644564">
          <w:marLeft w:val="0"/>
          <w:marRight w:val="0"/>
          <w:marTop w:val="0"/>
          <w:marBottom w:val="0"/>
          <w:divBdr>
            <w:top w:val="none" w:sz="0" w:space="0" w:color="auto"/>
            <w:left w:val="none" w:sz="0" w:space="0" w:color="auto"/>
            <w:bottom w:val="none" w:sz="0" w:space="0" w:color="auto"/>
            <w:right w:val="none" w:sz="0" w:space="0" w:color="auto"/>
          </w:divBdr>
        </w:div>
        <w:div w:id="1546332039">
          <w:marLeft w:val="0"/>
          <w:marRight w:val="0"/>
          <w:marTop w:val="0"/>
          <w:marBottom w:val="0"/>
          <w:divBdr>
            <w:top w:val="none" w:sz="0" w:space="0" w:color="auto"/>
            <w:left w:val="none" w:sz="0" w:space="0" w:color="auto"/>
            <w:bottom w:val="none" w:sz="0" w:space="0" w:color="auto"/>
            <w:right w:val="none" w:sz="0" w:space="0" w:color="auto"/>
          </w:divBdr>
        </w:div>
        <w:div w:id="1575168252">
          <w:marLeft w:val="0"/>
          <w:marRight w:val="0"/>
          <w:marTop w:val="0"/>
          <w:marBottom w:val="0"/>
          <w:divBdr>
            <w:top w:val="none" w:sz="0" w:space="0" w:color="auto"/>
            <w:left w:val="none" w:sz="0" w:space="0" w:color="auto"/>
            <w:bottom w:val="none" w:sz="0" w:space="0" w:color="auto"/>
            <w:right w:val="none" w:sz="0" w:space="0" w:color="auto"/>
          </w:divBdr>
        </w:div>
        <w:div w:id="1577934020">
          <w:marLeft w:val="0"/>
          <w:marRight w:val="0"/>
          <w:marTop w:val="0"/>
          <w:marBottom w:val="0"/>
          <w:divBdr>
            <w:top w:val="none" w:sz="0" w:space="0" w:color="auto"/>
            <w:left w:val="none" w:sz="0" w:space="0" w:color="auto"/>
            <w:bottom w:val="none" w:sz="0" w:space="0" w:color="auto"/>
            <w:right w:val="none" w:sz="0" w:space="0" w:color="auto"/>
          </w:divBdr>
        </w:div>
        <w:div w:id="1629701563">
          <w:marLeft w:val="0"/>
          <w:marRight w:val="0"/>
          <w:marTop w:val="0"/>
          <w:marBottom w:val="0"/>
          <w:divBdr>
            <w:top w:val="none" w:sz="0" w:space="0" w:color="auto"/>
            <w:left w:val="none" w:sz="0" w:space="0" w:color="auto"/>
            <w:bottom w:val="none" w:sz="0" w:space="0" w:color="auto"/>
            <w:right w:val="none" w:sz="0" w:space="0" w:color="auto"/>
          </w:divBdr>
        </w:div>
        <w:div w:id="1667201542">
          <w:marLeft w:val="0"/>
          <w:marRight w:val="0"/>
          <w:marTop w:val="0"/>
          <w:marBottom w:val="0"/>
          <w:divBdr>
            <w:top w:val="none" w:sz="0" w:space="0" w:color="auto"/>
            <w:left w:val="none" w:sz="0" w:space="0" w:color="auto"/>
            <w:bottom w:val="none" w:sz="0" w:space="0" w:color="auto"/>
            <w:right w:val="none" w:sz="0" w:space="0" w:color="auto"/>
          </w:divBdr>
        </w:div>
        <w:div w:id="1791241787">
          <w:marLeft w:val="0"/>
          <w:marRight w:val="0"/>
          <w:marTop w:val="0"/>
          <w:marBottom w:val="0"/>
          <w:divBdr>
            <w:top w:val="none" w:sz="0" w:space="0" w:color="auto"/>
            <w:left w:val="none" w:sz="0" w:space="0" w:color="auto"/>
            <w:bottom w:val="none" w:sz="0" w:space="0" w:color="auto"/>
            <w:right w:val="none" w:sz="0" w:space="0" w:color="auto"/>
          </w:divBdr>
        </w:div>
        <w:div w:id="1976328556">
          <w:marLeft w:val="0"/>
          <w:marRight w:val="0"/>
          <w:marTop w:val="0"/>
          <w:marBottom w:val="0"/>
          <w:divBdr>
            <w:top w:val="none" w:sz="0" w:space="0" w:color="auto"/>
            <w:left w:val="none" w:sz="0" w:space="0" w:color="auto"/>
            <w:bottom w:val="none" w:sz="0" w:space="0" w:color="auto"/>
            <w:right w:val="none" w:sz="0" w:space="0" w:color="auto"/>
          </w:divBdr>
        </w:div>
        <w:div w:id="1978416392">
          <w:marLeft w:val="0"/>
          <w:marRight w:val="0"/>
          <w:marTop w:val="0"/>
          <w:marBottom w:val="0"/>
          <w:divBdr>
            <w:top w:val="none" w:sz="0" w:space="0" w:color="auto"/>
            <w:left w:val="none" w:sz="0" w:space="0" w:color="auto"/>
            <w:bottom w:val="none" w:sz="0" w:space="0" w:color="auto"/>
            <w:right w:val="none" w:sz="0" w:space="0" w:color="auto"/>
          </w:divBdr>
        </w:div>
        <w:div w:id="2000769469">
          <w:marLeft w:val="0"/>
          <w:marRight w:val="0"/>
          <w:marTop w:val="0"/>
          <w:marBottom w:val="0"/>
          <w:divBdr>
            <w:top w:val="none" w:sz="0" w:space="0" w:color="auto"/>
            <w:left w:val="none" w:sz="0" w:space="0" w:color="auto"/>
            <w:bottom w:val="none" w:sz="0" w:space="0" w:color="auto"/>
            <w:right w:val="none" w:sz="0" w:space="0" w:color="auto"/>
          </w:divBdr>
        </w:div>
        <w:div w:id="2054309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ikuBlog.wordpress.com" TargetMode="External"/><Relationship Id="rId18" Type="http://schemas.openxmlformats.org/officeDocument/2006/relationships/hyperlink" Target="http://MikuBlog.wordpress.com/post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MikuBlog.wordpress.com/posts/123"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MikuBlog.wordpress.com/view_post&amp;id=123"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ikuBlog.wordpress.com/action=view_post&amp;id=123" TargetMode="External"/><Relationship Id="rId20" Type="http://schemas.openxmlformats.org/officeDocument/2006/relationships/hyperlink" Target="http://MikuBlog.wordpress.com/posts/123"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MikuBlog.wordpress.com/posts/123"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hyperlink" Target="http://MikuBlog.wordpress.com/posts/123" TargetMode="External"/><Relationship Id="rId31" Type="http://schemas.openxmlformats.org/officeDocument/2006/relationships/hyperlink" Target="http://www.cengageasia.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MikuBlog.wordpress.com/posts?id=123"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techmaster.vn/posts/33959/khai-niem-ve-json-web-token"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FAF62-5769-4982-A075-F4EBC59B0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749</TotalTime>
  <Pages>38</Pages>
  <Words>5059</Words>
  <Characters>28837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Khóa Luận Tốt Nghiệp</vt:lpstr>
    </vt:vector>
  </TitlesOfParts>
  <Manager>ThS. Phạm Thái Khanh</Manager>
  <Company>Trường Đại học Công Nghiệp TP.HCM</Company>
  <LinksUpToDate>false</LinksUpToDate>
  <CharactersWithSpaces>33829</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dc:title>
  <dc:subject>Khóa Luận Tốt Nghiệp</dc:subject>
  <dc:creator>Khanh Pham Thai</dc:creator>
  <cp:keywords/>
  <dc:description/>
  <cp:lastModifiedBy>vu tran</cp:lastModifiedBy>
  <cp:revision>27</cp:revision>
  <cp:lastPrinted>2018-01-30T09:19:00Z</cp:lastPrinted>
  <dcterms:created xsi:type="dcterms:W3CDTF">2018-01-26T23:33:00Z</dcterms:created>
  <dcterms:modified xsi:type="dcterms:W3CDTF">2018-12-02T10:48:00Z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